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id w:val="154042960"/>
        <w:docPartObj>
          <w:docPartGallery w:val="Cover Pages"/>
          <w:docPartUnique/>
        </w:docPartObj>
      </w:sdtPr>
      <w:sdtEndPr>
        <w:rPr>
          <w:rFonts w:asciiTheme="majorHAnsi" w:eastAsiaTheme="majorEastAsia" w:hAnsiTheme="majorHAnsi" w:cstheme="majorBidi"/>
          <w:color w:val="F3642C" w:themeColor="text2"/>
          <w:spacing w:val="5"/>
          <w:kern w:val="28"/>
          <w:sz w:val="96"/>
          <w:szCs w:val="56"/>
          <w14:ligatures w14:val="standardContextual"/>
          <w14:cntxtAlts/>
        </w:rPr>
      </w:sdtEndPr>
      <w:sdtContent>
        <w:p w14:paraId="7C7EA057" w14:textId="77777777" w:rsidR="00172D10" w:rsidRDefault="001C62C8"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8240" behindDoc="0" locked="0" layoutInCell="1" allowOverlap="1" wp14:anchorId="6E602A4B" wp14:editId="7A437DA6">
                    <wp:simplePos x="0" y="0"/>
                    <wp:positionH relativeFrom="column">
                      <wp:posOffset>3434938</wp:posOffset>
                    </wp:positionH>
                    <wp:positionV relativeFrom="paragraph">
                      <wp:posOffset>-2814452</wp:posOffset>
                    </wp:positionV>
                    <wp:extent cx="4363142" cy="4778829"/>
                    <wp:effectExtent l="0" t="0" r="0" b="3175"/>
                    <wp:wrapNone/>
                    <wp:docPr id="27" name="Group 27" descr="Hexagonal shapes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4363142" cy="4778829"/>
                              <a:chOff x="0" y="0"/>
                              <a:chExt cx="4363142" cy="4778829"/>
                            </a:xfrm>
                          </wpg:grpSpPr>
                          <pic:pic xmlns:pic="http://schemas.openxmlformats.org/drawingml/2006/picture">
                            <pic:nvPicPr>
                              <pic:cNvPr id="13" name="Graphic 13" descr="hexagon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8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  <a:ext uri="{96DAC541-7B7A-43D3-8B79-37D633B846F1}">
                                    <asvg:svgBlip xmlns:asvg="http://schemas.microsoft.com/office/drawing/2016/SVG/main" r:embed="rId9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831272" y="0"/>
                                <a:ext cx="3531870" cy="408813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14" name="Graphic 14" descr="hexagon 2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0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  <a:ext uri="{96DAC541-7B7A-43D3-8B79-37D633B846F1}">
                                    <asvg:svgBlip xmlns:asvg="http://schemas.microsoft.com/office/drawing/2016/SVG/main" r:embed="rId11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320633" y="1080655"/>
                                <a:ext cx="2771775" cy="320357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15" name="Graphic 15" descr="hexagon 4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2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  <a:ext uri="{96DAC541-7B7A-43D3-8B79-37D633B846F1}">
                                    <asvg:svgBlip xmlns:asvg="http://schemas.microsoft.com/office/drawing/2016/SVG/main" r:embed="rId13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2256312"/>
                                <a:ext cx="1583055" cy="183261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16" name="Graphic 16" descr="hexagon 3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4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  <a:ext uri="{96DAC541-7B7A-43D3-8B79-37D633B846F1}">
                                    <asvg:svgBlip xmlns:asvg="http://schemas.microsoft.com/office/drawing/2016/SVG/main" r:embed="rId15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2280062" y="2873829"/>
                                <a:ext cx="1647825" cy="190500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wgp>
                      </a:graphicData>
                    </a:graphic>
                  </wp:anchor>
                </w:drawing>
              </mc:Choice>
              <mc:Fallback>
                <w:pict>
                  <v:group w14:anchorId="531627D7" id="Group 27" o:spid="_x0000_s1026" alt="Hexagonal shapes" style="position:absolute;margin-left:270.45pt;margin-top:-221.6pt;width:343.55pt;height:376.3pt;z-index:251658240" coordsize="43631,4778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"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Graphic 13" o:spid="_x0000_s1027" type="#_x0000_t75" alt="hexagon 1" style="position:absolute;left:8312;width:35319;height:408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">
                      <v:imagedata r:id="rId16" o:title="hexagon 1"/>
                    </v:shape>
                    <v:shape id="Graphic 14" o:spid="_x0000_s1028" type="#_x0000_t75" alt="hexagon 2" style="position:absolute;left:3206;top:10806;width:27718;height:320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">
                      <v:imagedata r:id="rId17" o:title="hexagon 2"/>
                    </v:shape>
                    <v:shape id="Graphic 15" o:spid="_x0000_s1029" type="#_x0000_t75" alt="hexagon 4" style="position:absolute;top:22563;width:15830;height:183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">
                      <v:imagedata r:id="rId18" o:title="hexagon 4"/>
                    </v:shape>
                    <v:shape id="Graphic 16" o:spid="_x0000_s1030" type="#_x0000_t75" alt="hexagon 3" style="position:absolute;left:22800;top:28738;width:16478;height:190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">
                      <v:imagedata r:id="rId19" o:title="hexagon 3"/>
                    </v:shape>
                  </v:group>
                </w:pict>
              </mc:Fallback>
            </mc:AlternateContent>
          </w:r>
        </w:p>
        <w:tbl>
          <w:tblPr>
            <w:tblStyle w:val="PlainTable4"/>
            <w:tblpPr w:leftFromText="180" w:rightFromText="180" w:vertAnchor="text" w:horzAnchor="margin" w:tblpXSpec="center" w:tblpY="3167"/>
            <w:tblW w:w="12256" w:type="dxa"/>
            <w:tblLook w:val="04A0" w:firstRow="1" w:lastRow="0" w:firstColumn="1" w:lastColumn="0" w:noHBand="0" w:noVBand="1"/>
          </w:tblPr>
          <w:tblGrid>
            <w:gridCol w:w="12256"/>
          </w:tblGrid>
          <w:tr w:rsidR="002A2E02" w14:paraId="69D97AAB" w14:textId="77777777" w:rsidTr="005D120C">
            <w:tr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trHeight w:val="1659"/>
            </w:trPr>
            <w:tc>
              <w:tcPr>
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<w:tcW w:w="12256" w:type="dxa"/>
              </w:tcPr>
              <w:p w14:paraId="20DA180D" w14:textId="77777777" w:rsidR="002A2E02" w:rsidRDefault="005D120C" w:rsidP="005D120C">
                <w:pPr>
                  <w:jc w:val="center"/>
                  <w:rPr>
                    <w:rFonts w:asciiTheme="majorHAnsi" w:eastAsiaTheme="majorEastAsia" w:hAnsiTheme="majorHAnsi" w:cstheme="majorBidi"/>
                    <w:color w:val="F3642C" w:themeColor="text2"/>
                    <w:spacing w:val="5"/>
                    <w:kern w:val="28"/>
                    <w:sz w:val="96"/>
                    <w:szCs w:val="56"/>
                    <w14:ligatures w14:val="standardContextual"/>
                    <w14:cntxtAlts/>
                  </w:rPr>
                </w:pPr>
                <w:r>
                  <w:rPr>
                    <w:noProof/>
                  </w:rPr>
                  <mc:AlternateContent>
                    <mc:Choice Requires="wps">
                      <w:drawing>
                        <wp:anchor distT="0" distB="0" distL="114300" distR="114300" simplePos="0" relativeHeight="251660288" behindDoc="0" locked="0" layoutInCell="1" allowOverlap="1" wp14:anchorId="0A3833A2" wp14:editId="292177BD">
                          <wp:simplePos x="0" y="0"/>
                          <wp:positionH relativeFrom="column">
                            <wp:posOffset>2234565</wp:posOffset>
                          </wp:positionH>
                          <wp:positionV relativeFrom="paragraph">
                            <wp:posOffset>720527</wp:posOffset>
                          </wp:positionV>
                          <wp:extent cx="3202305" cy="95250"/>
                          <wp:effectExtent l="0" t="0" r="0" b="0"/>
                          <wp:wrapNone/>
                          <wp:docPr id="18" name="Rectangle 18" title="Line"/>
                          <wp:cNvGraphicFramePr/>
                          <a:graphic xmlns:a="http://schemas.openxmlformats.org/drawingml/2006/main">
                            <a:graphicData uri="http://schemas.microsoft.com/office/word/2010/wordprocessingShape">
                              <wps:wsp>
                                <wps:cNvSpPr/>
                                <wps:spPr>
                                  <a:xfrm>
                                    <a:off x="0" y="0"/>
                                    <a:ext cx="3202305" cy="95250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chemeClr val="tx2"/>
                                  </a:solidFill>
                                  <a:ln>
                                    <a:noFill/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a:graphicData>
                          </a:graphic>
                          <wp14:sizeRelH relativeFrom="margin">
                            <wp14:pctWidth>0</wp14:pctWidth>
                          </wp14:sizeRelH>
                          <wp14:sizeRelV relativeFrom="margin">
                            <wp14:pctHeight>0</wp14:pctHeight>
                          </wp14:sizeRelV>
                        </wp:anchor>
                      </w:drawing>
                    </mc:Choice>
                    <mc:Fallback>
                      <w:pict>
                        <v:rect w14:anchorId="60C6333D" id="Rectangle 18" o:spid="_x0000_s1026" alt="Title: Line" style="position:absolute;margin-left:175.95pt;margin-top:56.75pt;width:252.15pt;height:7.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" fillcolor="#f3642c [3215]" stroked="f" strokeweight="2.25pt"/>
                      </w:pict>
                    </mc:Fallback>
                  </mc:AlternateContent>
                </w:r>
                <w:r w:rsidR="002A2E02">
                  <w:rPr>
                    <w:rFonts w:asciiTheme="majorHAnsi" w:eastAsiaTheme="majorEastAsia" w:hAnsiTheme="majorHAnsi" w:cstheme="majorBidi"/>
                    <w:noProof/>
                    <w:color w:val="F3642C" w:themeColor="text2"/>
                    <w:spacing w:val="5"/>
                    <w:kern w:val="28"/>
                    <w:sz w:val="96"/>
                    <w:szCs w:val="56"/>
                  </w:rPr>
                  <mc:AlternateContent>
                    <mc:Choice Requires="wps">
                      <w:drawing>
                        <wp:inline distT="0" distB="0" distL="0" distR="0" wp14:anchorId="03FB55BF" wp14:editId="5C1529D2">
                          <wp:extent cx="6697389" cy="771855"/>
                          <wp:effectExtent l="0" t="0" r="0" b="9525"/>
                          <wp:docPr id="24" name="Text Box 24"/>
                          <wp:cNvGraphicFramePr/>
                          <a:graphic xmlns:a="http://schemas.openxmlformats.org/drawingml/2006/main">
                            <a:graphicData uri="http://schemas.microsoft.com/office/word/2010/wordprocessingShape">
                              <wps:wsp>
                                <wps:cNvSpPr txBox="1"/>
                                <wps:spPr>
                                  <a:xfrm>
                                    <a:off x="0" y="0"/>
                                    <a:ext cx="6697389" cy="77185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wps:spPr>
                                <wps:style>
                                  <a:lnRef idx="0">
                                    <a:scrgbClr r="0" g="0" b="0"/>
                                  </a:lnRef>
                                  <a:fillRef idx="0">
                                    <a:scrgbClr r="0" g="0" b="0"/>
                                  </a:fillRef>
                                  <a:effectRef idx="0">
                                    <a:scrgbClr r="0" g="0" b="0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txbx>
                                  <w:txbxContent>
                                    <w:p w14:paraId="60CDFCEC" w14:textId="32DE0E8F" w:rsidR="002A2E02" w:rsidRPr="008A25CD" w:rsidRDefault="00552FA8" w:rsidP="002A2E02">
                                      <w:pPr>
                                        <w:pStyle w:val="Style1"/>
                                        <w:rPr>
                                          <w:b/>
                                          <w:sz w:val="60"/>
                                          <w:szCs w:val="60"/>
                                        </w:rPr>
                                      </w:pPr>
                                      <w:r>
                                        <w:rPr>
                                          <w:b/>
                                          <w:sz w:val="60"/>
                                          <w:szCs w:val="60"/>
                                        </w:rPr>
                                        <w:t>Website Development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a:graphicData>
                          </a:graphic>
                        </wp:inline>
                      </w:drawing>
                    </mc:Choice>
                    <mc:Fallback>
                      <w:pict>
                        <v:shapetype w14:anchorId="03FB55BF" id="_x0000_t202" coordsize="21600,21600" o:spt="202" path="m,l,21600r21600,l21600,xe">
                          <v:stroke joinstyle="miter"/>
                          <v:path gradientshapeok="t" o:connecttype="rect"/>
                        </v:shapetype>
                        <v:shape id="Text Box 24" o:spid="_x0000_s1026" type="#_x0000_t202" style="width:527.35pt;height:60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" filled="f" stroked="f">
                          <v:textbox>
                            <w:txbxContent>
                              <w:p w14:paraId="60CDFCEC" w14:textId="32DE0E8F" w:rsidR="002A2E02" w:rsidRPr="008A25CD" w:rsidRDefault="00552FA8" w:rsidP="002A2E02">
                                <w:pPr>
                                  <w:pStyle w:val="Style1"/>
                                  <w:rPr>
                                    <w:b/>
                                    <w:sz w:val="60"/>
                                    <w:szCs w:val="60"/>
                                  </w:rPr>
                                </w:pPr>
                                <w:r>
                                  <w:rPr>
                                    <w:b/>
                                    <w:sz w:val="60"/>
                                    <w:szCs w:val="60"/>
                                  </w:rPr>
                                  <w:t>Website Development</w:t>
                                </w:r>
                              </w:p>
                            </w:txbxContent>
                          </v:textbox>
                          <w10:anchorlock/>
                        </v:shape>
                      </w:pict>
                    </mc:Fallback>
                  </mc:AlternateContent>
                </w:r>
              </w:p>
            </w:tc>
          </w:tr>
          <w:tr w:rsidR="002A2E02" w14:paraId="2653F7A6" w14:textId="77777777" w:rsidTr="005D120C">
            <w:tr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trHeight w:val="279"/>
            </w:trPr>
            <w:tc>
              <w:tcPr>
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<w:tcW w:w="12256" w:type="dxa"/>
                <w:shd w:val="clear" w:color="auto" w:fill="auto"/>
                <w:vAlign w:val="center"/>
              </w:tcPr>
              <w:p w14:paraId="5743EB0E" w14:textId="77777777" w:rsidR="005D120C" w:rsidRDefault="002A2E02" w:rsidP="005D120C">
                <w:pPr>
                  <w:tabs>
                    <w:tab w:val="left" w:pos="397"/>
                    <w:tab w:val="center" w:pos="5695"/>
                  </w:tabs>
                  <w:jc w:val="center"/>
                  <w:rPr>
                    <w:rFonts w:asciiTheme="majorHAnsi" w:eastAsiaTheme="majorEastAsia" w:hAnsiTheme="majorHAnsi" w:cstheme="majorBidi"/>
                    <w:color w:val="F3642C" w:themeColor="text2"/>
                    <w:spacing w:val="5"/>
                    <w:kern w:val="28"/>
                    <w:sz w:val="24"/>
                    <w:szCs w:val="24"/>
                    <w14:ligatures w14:val="standardContextual"/>
                    <w14:cntxtAlts/>
                  </w:rPr>
                </w:pPr>
                <w:r>
                  <w:rPr>
                    <w:rFonts w:asciiTheme="majorHAnsi" w:eastAsiaTheme="majorEastAsia" w:hAnsiTheme="majorHAnsi" w:cstheme="majorBidi"/>
                    <w:noProof/>
                    <w:color w:val="F3642C" w:themeColor="text2"/>
                    <w:spacing w:val="5"/>
                    <w:kern w:val="28"/>
                    <w:sz w:val="96"/>
                    <w:szCs w:val="56"/>
                  </w:rPr>
                  <mc:AlternateContent>
                    <mc:Choice Requires="wps">
                      <w:drawing>
                        <wp:inline distT="0" distB="0" distL="0" distR="0" wp14:anchorId="32F2484A" wp14:editId="13CC010C">
                          <wp:extent cx="3515096" cy="818968"/>
                          <wp:effectExtent l="0" t="0" r="0" b="635"/>
                          <wp:docPr id="25" name="Text Box 25"/>
                          <wp:cNvGraphicFramePr/>
                          <a:graphic xmlns:a="http://schemas.openxmlformats.org/drawingml/2006/main">
                            <a:graphicData uri="http://schemas.microsoft.com/office/word/2010/wordprocessingShape">
                              <wps:wsp>
                                <wps:cNvSpPr txBox="1"/>
                                <wps:spPr>
                                  <a:xfrm>
                                    <a:off x="0" y="0"/>
                                    <a:ext cx="3515096" cy="818968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wps:spPr>
                                <wps:style>
                                  <a:lnRef idx="0">
                                    <a:scrgbClr r="0" g="0" b="0"/>
                                  </a:lnRef>
                                  <a:fillRef idx="0">
                                    <a:scrgbClr r="0" g="0" b="0"/>
                                  </a:fillRef>
                                  <a:effectRef idx="0">
                                    <a:scrgbClr r="0" g="0" b="0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txbx>
                                  <w:txbxContent>
                                    <w:p w14:paraId="3F802E94" w14:textId="3E4BD545" w:rsidR="002A2E02" w:rsidRDefault="00552FA8" w:rsidP="002A2E02">
                                      <w:pPr>
                                        <w:pStyle w:val="Subtitle"/>
                                        <w:jc w:val="center"/>
                                      </w:pPr>
                                      <w:r>
                                        <w:t>Year 11 Information Processes and Technology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a:graphicData>
                          </a:graphic>
                        </wp:inline>
                      </w:drawing>
                    </mc:Choice>
                    <mc:Fallback>
                      <w:pict>
                        <v:shape w14:anchorId="32F2484A" id="Text Box 25" o:spid="_x0000_s1027" type="#_x0000_t202" style="width:276.8pt;height:64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" filled="f" stroked="f">
                          <v:textbox>
                            <w:txbxContent>
                              <w:p w14:paraId="3F802E94" w14:textId="3E4BD545" w:rsidR="002A2E02" w:rsidRDefault="00552FA8" w:rsidP="002A2E02">
                                <w:pPr>
                                  <w:pStyle w:val="Subtitle"/>
                                  <w:jc w:val="center"/>
                                </w:pPr>
                                <w:r>
                                  <w:t>Year 11 Information Processes and Technology</w:t>
                                </w:r>
                              </w:p>
                            </w:txbxContent>
                          </v:textbox>
                          <w10:anchorlock/>
                        </v:shape>
                      </w:pict>
                    </mc:Fallback>
                  </mc:AlternateContent>
                </w:r>
              </w:p>
              <w:p w14:paraId="639D585E" w14:textId="77777777" w:rsidR="005D120C" w:rsidRPr="005D120C" w:rsidRDefault="005D120C" w:rsidP="005D120C">
                <w:pPr>
                  <w:tabs>
                    <w:tab w:val="left" w:pos="397"/>
                    <w:tab w:val="center" w:pos="5695"/>
                  </w:tabs>
                  <w:jc w:val="center"/>
                  <w:rPr>
                    <w:rFonts w:asciiTheme="majorHAnsi" w:eastAsiaTheme="majorEastAsia" w:hAnsiTheme="majorHAnsi" w:cstheme="majorBidi"/>
                    <w:b w:val="0"/>
                    <w:bCs w:val="0"/>
                    <w:color w:val="F3642C" w:themeColor="text2"/>
                    <w:spacing w:val="5"/>
                    <w:kern w:val="28"/>
                    <w:sz w:val="24"/>
                    <w:szCs w:val="24"/>
                    <w14:ligatures w14:val="standardContextual"/>
                    <w14:cntxtAlts/>
                  </w:rPr>
                </w:pPr>
              </w:p>
            </w:tc>
          </w:tr>
          <w:tr w:rsidR="002A2E02" w14:paraId="6E3AEEAA" w14:textId="77777777" w:rsidTr="005D120C">
            <w:trPr>
              <w:trHeight w:val="2283"/>
            </w:trPr>
            <w:tc>
              <w:tcPr>
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<w:tcW w:w="12256" w:type="dxa"/>
                <w:shd w:val="clear" w:color="auto" w:fill="3F1D5A" w:themeFill="accent1"/>
                <w:vAlign w:val="center"/>
              </w:tcPr>
              <w:p w14:paraId="7E506B8D" w14:textId="77777777" w:rsidR="002A2E02" w:rsidRPr="005D120C" w:rsidRDefault="005D120C" w:rsidP="005D120C">
                <w:pPr>
                  <w:jc w:val="center"/>
                  <w:rPr>
                    <w:rFonts w:asciiTheme="majorHAnsi" w:eastAsiaTheme="majorEastAsia" w:hAnsiTheme="majorHAnsi" w:cstheme="majorBidi"/>
                    <w:color w:val="F3642C" w:themeColor="text2"/>
                    <w:spacing w:val="5"/>
                    <w:kern w:val="28"/>
                    <w:sz w:val="20"/>
                    <w:szCs w:val="20"/>
                    <w14:ligatures w14:val="standardContextual"/>
                    <w14:cntxtAlts/>
                  </w:rPr>
                </w:pPr>
                <w:r>
                  <w:rPr>
                    <w:rFonts w:asciiTheme="majorHAnsi" w:eastAsiaTheme="majorEastAsia" w:hAnsiTheme="majorHAnsi" w:cstheme="majorBidi"/>
                    <w:noProof/>
                    <w:color w:val="F3642C" w:themeColor="text2"/>
                    <w:spacing w:val="5"/>
                    <w:kern w:val="28"/>
                    <w:sz w:val="96"/>
                    <w:szCs w:val="56"/>
                  </w:rPr>
                  <mc:AlternateContent>
                    <mc:Choice Requires="wps">
                      <w:drawing>
                        <wp:inline distT="0" distB="0" distL="0" distR="0" wp14:anchorId="1450EBC0" wp14:editId="7F70D5AD">
                          <wp:extent cx="6495393" cy="676894"/>
                          <wp:effectExtent l="0" t="0" r="0" b="9525"/>
                          <wp:docPr id="26" name="Text Box 26"/>
                          <wp:cNvGraphicFramePr/>
                          <a:graphic xmlns:a="http://schemas.openxmlformats.org/drawingml/2006/main">
                            <a:graphicData uri="http://schemas.microsoft.com/office/word/2010/wordprocessingShape">
                              <wps:wsp>
                                <wps:cNvSpPr txBox="1"/>
                                <wps:spPr>
                                  <a:xfrm>
                                    <a:off x="0" y="0"/>
                                    <a:ext cx="6495393" cy="676894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wps:spPr>
                                <wps:style>
                                  <a:lnRef idx="0">
                                    <a:scrgbClr r="0" g="0" b="0"/>
                                  </a:lnRef>
                                  <a:fillRef idx="0">
                                    <a:scrgbClr r="0" g="0" b="0"/>
                                  </a:fillRef>
                                  <a:effectRef idx="0">
                                    <a:scrgbClr r="0" g="0" b="0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txbx>
                                  <w:txbxContent>
                                    <w:p w14:paraId="7A7609FC" w14:textId="7EE906FD" w:rsidR="005D120C" w:rsidRPr="005D120C" w:rsidRDefault="005D120C" w:rsidP="005D120C">
                                      <w:pPr>
                                        <w:jc w:val="center"/>
                                        <w:rPr>
                                          <w:color w:val="FFFFFF" w:themeColor="background1"/>
                                        </w:rPr>
                                      </w:pP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a:graphicData>
                          </a:graphic>
                        </wp:inline>
                      </w:drawing>
                    </mc:Choice>
                    <mc:Fallback>
                      <w:pict>
                        <v:shapetype w14:anchorId="1450EBC0" id="_x0000_t202" coordsize="21600,21600" o:spt="202" path="m,l,21600r21600,l21600,xe">
                          <v:stroke joinstyle="miter"/>
                          <v:path gradientshapeok="t" o:connecttype="rect"/>
                        </v:shapetype>
                        <v:shape id="Text Box 26" o:spid="_x0000_s1028" type="#_x0000_t202" style="width:511.45pt;height:53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" filled="f" stroked="f">
                          <v:textbox>
                            <w:txbxContent>
                              <w:p w14:paraId="7A7609FC" w14:textId="7EE906FD" w:rsidR="005D120C" w:rsidRPr="005D120C" w:rsidRDefault="005D120C" w:rsidP="005D120C">
                                <w:pPr>
                                  <w:jc w:val="center"/>
                                  <w:rPr>
                                    <w:color w:val="FFFFFF" w:themeColor="background1"/>
                                  </w:rPr>
                                </w:pPr>
                              </w:p>
                            </w:txbxContent>
                          </v:textbox>
                          <w10:anchorlock/>
                        </v:shape>
                      </w:pict>
                    </mc:Fallback>
                  </mc:AlternateContent>
                </w:r>
              </w:p>
            </w:tc>
          </w:tr>
          <w:tr w:rsidR="005D120C" w14:paraId="4CA1132F" w14:textId="77777777" w:rsidTr="005D120C">
            <w:tr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trHeight w:val="879"/>
            </w:trPr>
            <w:tc>
              <w:tcPr>
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<w:tcW w:w="12256" w:type="dxa"/>
                <w:shd w:val="clear" w:color="auto" w:fill="auto"/>
                <w:vAlign w:val="center"/>
              </w:tcPr>
              <w:p w14:paraId="65E2E611" w14:textId="77777777" w:rsidR="002A2E02" w:rsidRDefault="002A2E02" w:rsidP="005D120C">
                <w:pPr>
                  <w:jc w:val="center"/>
                  <w:rPr>
                    <w:rFonts w:asciiTheme="majorHAnsi" w:eastAsiaTheme="majorEastAsia" w:hAnsiTheme="majorHAnsi" w:cstheme="majorBidi"/>
                    <w:color w:val="F3642C" w:themeColor="text2"/>
                    <w:spacing w:val="5"/>
                    <w:kern w:val="28"/>
                    <w:sz w:val="96"/>
                    <w:szCs w:val="56"/>
                    <w14:ligatures w14:val="standardContextual"/>
                    <w14:cntxtAlts/>
                  </w:rPr>
                </w:pPr>
              </w:p>
            </w:tc>
          </w:tr>
        </w:tbl>
        <w:p w14:paraId="5A69D953" w14:textId="77777777" w:rsidR="00172D10" w:rsidRDefault="001C62C8">
          <w:pPr>
            <w:rPr>
              <w:rFonts w:asciiTheme="majorHAnsi" w:eastAsiaTheme="majorEastAsia" w:hAnsiTheme="majorHAnsi" w:cstheme="majorBidi"/>
              <w:color w:val="F3642C" w:themeColor="text2"/>
              <w:spacing w:val="5"/>
              <w:kern w:val="28"/>
              <w:sz w:val="96"/>
              <w:szCs w:val="56"/>
              <w14:ligatures w14:val="standardContextual"/>
              <w14:cntxtAlts/>
            </w:rPr>
          </w:pPr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66432" behindDoc="0" locked="0" layoutInCell="1" allowOverlap="1" wp14:anchorId="26C23F24" wp14:editId="04FD1422">
                    <wp:simplePos x="0" y="0"/>
                    <wp:positionH relativeFrom="column">
                      <wp:posOffset>-899556</wp:posOffset>
                    </wp:positionH>
                    <wp:positionV relativeFrom="paragraph">
                      <wp:posOffset>6266955</wp:posOffset>
                    </wp:positionV>
                    <wp:extent cx="4088749" cy="3393580"/>
                    <wp:effectExtent l="0" t="0" r="7620" b="0"/>
                    <wp:wrapNone/>
                    <wp:docPr id="28" name="Group 28" descr="Hexagonal shapes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4088749" cy="3393580"/>
                              <a:chOff x="0" y="0"/>
                              <a:chExt cx="4088749" cy="3393580"/>
                            </a:xfrm>
                          </wpg:grpSpPr>
                          <pic:pic xmlns:pic="http://schemas.openxmlformats.org/drawingml/2006/picture">
                            <pic:nvPicPr>
                              <pic:cNvPr id="19" name="Graphic 19" descr="hexagon 2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0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  <a:ext uri="{96DAC541-7B7A-43D3-8B79-37D633B846F1}">
                                    <asvg:svgBlip xmlns:asvg="http://schemas.microsoft.com/office/drawing/2016/SVG/main" r:embed="rId11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190005"/>
                                <a:ext cx="2771775" cy="320357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20" name="Graphic 20" descr="hexagon 3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4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  <a:ext uri="{96DAC541-7B7A-43D3-8B79-37D633B846F1}">
                                    <asvg:svgBlip xmlns:asvg="http://schemas.microsoft.com/office/drawing/2016/SVG/main" r:embed="rId15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2137559" y="0"/>
                                <a:ext cx="1647825" cy="190500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21" name="Graphic 21" descr="hexagon 4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2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  <a:ext uri="{96DAC541-7B7A-43D3-8B79-37D633B846F1}">
                                    <asvg:svgBlip xmlns:asvg="http://schemas.microsoft.com/office/drawing/2016/SVG/main" r:embed="rId13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2505694" y="59377"/>
                                <a:ext cx="1583055" cy="183261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wgp>
                      </a:graphicData>
                    </a:graphic>
                  </wp:anchor>
                </w:drawing>
              </mc:Choice>
              <mc:Fallback>
                <w:pict>
                  <v:group w14:anchorId="34024F8C" id="Group 28" o:spid="_x0000_s1026" alt="Hexagonal shapes" style="position:absolute;margin-left:-70.85pt;margin-top:493.45pt;width:321.95pt;height:267.2pt;z-index:251666432" coordsize="40887,339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">
                    <v:shape id="Graphic 19" o:spid="_x0000_s1027" type="#_x0000_t75" alt="hexagon 2" style="position:absolute;top:1900;width:27717;height:320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">
                      <v:imagedata r:id="rId17" o:title="hexagon 2"/>
                    </v:shape>
                    <v:shape id="Graphic 20" o:spid="_x0000_s1028" type="#_x0000_t75" alt="hexagon 3" style="position:absolute;left:21375;width:16478;height:190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">
                      <v:imagedata r:id="rId19" o:title="hexagon 3"/>
                    </v:shape>
                    <v:shape id="Graphic 21" o:spid="_x0000_s1029" type="#_x0000_t75" alt="hexagon 4" style="position:absolute;left:25056;top:593;width:15831;height:183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">
                      <v:imagedata r:id="rId18" o:title="hexagon 4"/>
                    </v:shape>
                  </v:group>
                </w:pict>
              </mc:Fallback>
            </mc:AlternateContent>
          </w:r>
          <w:r w:rsidR="005D120C">
            <w:rPr>
              <w:noProof/>
            </w:rPr>
            <w:drawing>
              <wp:anchor distT="0" distB="0" distL="114300" distR="114300" simplePos="0" relativeHeight="251668480" behindDoc="0" locked="0" layoutInCell="1" allowOverlap="1" wp14:anchorId="7BFA1DD6" wp14:editId="45579181">
                <wp:simplePos x="0" y="0"/>
                <wp:positionH relativeFrom="column">
                  <wp:posOffset>5012056</wp:posOffset>
                </wp:positionH>
                <wp:positionV relativeFrom="paragraph">
                  <wp:posOffset>6761050</wp:posOffset>
                </wp:positionV>
                <wp:extent cx="2345690" cy="2715131"/>
                <wp:effectExtent l="0" t="0" r="0" b="9525"/>
                <wp:wrapNone/>
                <wp:docPr id="23" name="Graphic 23" descr="hexagon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" name="Graphic 13" descr="hexagon 1"/>
                        <pic:cNvPicPr>
                          <a:picLocks noChangeAspect="1"/>
                        </pic:cNvPicPr>
                      </pic:nvPicPr>
                      <pic:blipFill>
                        <a:blip r:embed="rId8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  <a:ext uri="{96DAC541-7B7A-43D3-8B79-37D633B846F1}">
                              <asvg:svgBlip xmlns:asvg="http://schemas.microsoft.com/office/drawing/2016/SVG/main" r:embed="rId9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349483" cy="271952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  <w:r>
            <w:rPr>
              <w:rFonts w:asciiTheme="majorHAnsi" w:eastAsiaTheme="majorEastAsia" w:hAnsiTheme="majorHAnsi" w:cstheme="majorBidi"/>
              <w:color w:val="F3642C" w:themeColor="text2"/>
              <w:spacing w:val="5"/>
              <w:kern w:val="28"/>
              <w:sz w:val="96"/>
              <w:szCs w:val="56"/>
              <w14:ligatures w14:val="standardContextual"/>
              <w14:cntxtAlts/>
            </w:rPr>
            <w:br w:type="page"/>
          </w:r>
        </w:p>
        <w:bookmarkStart w:id="0" w:name="_GoBack" w:displacedByCustomXml="next"/>
        <w:bookmarkEnd w:id="0" w:displacedByCustomXml="next"/>
      </w:sdtContent>
    </w:sdt>
    <w:sdt>
      <w:sdtPr>
        <w:rPr>
          <w:rFonts w:asciiTheme="minorHAnsi" w:eastAsiaTheme="minorEastAsia" w:hAnsiTheme="minorHAnsi" w:cstheme="minorBidi"/>
          <w:b w:val="0"/>
          <w:bCs w:val="0"/>
          <w:i w:val="0"/>
          <w:color w:val="auto"/>
          <w:sz w:val="22"/>
          <w:szCs w:val="22"/>
        </w:rPr>
        <w:id w:val="41877960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77EDA83C" w14:textId="4EBE9AA6" w:rsidR="00121711" w:rsidRDefault="00121711">
          <w:pPr>
            <w:pStyle w:val="TOCHeading"/>
          </w:pPr>
          <w:r>
            <w:t>Contents</w:t>
          </w:r>
        </w:p>
        <w:p w14:paraId="12CF96CE" w14:textId="698E0044" w:rsidR="00121711" w:rsidRDefault="00121711">
          <w:pPr>
            <w:pStyle w:val="TOC2"/>
            <w:rPr>
              <w:b w:val="0"/>
              <w:bCs w:val="0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5346655" w:history="1">
            <w:r w:rsidRPr="009738D3">
              <w:rPr>
                <w:rStyle w:val="Hyperlink"/>
              </w:rPr>
              <w:t>Understanding the problem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_Toc15346655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</w:t>
            </w:r>
            <w:r>
              <w:rPr>
                <w:webHidden/>
              </w:rPr>
              <w:fldChar w:fldCharType="end"/>
            </w:r>
          </w:hyperlink>
        </w:p>
        <w:p w14:paraId="40D91BC7" w14:textId="63610847" w:rsidR="00121711" w:rsidRDefault="00AC0D99">
          <w:pPr>
            <w:pStyle w:val="TOC3"/>
            <w:tabs>
              <w:tab w:val="right" w:leader="dot" w:pos="10070"/>
            </w:tabs>
            <w:rPr>
              <w:noProof/>
            </w:rPr>
          </w:pPr>
          <w:hyperlink w:anchor="_Toc15346656" w:history="1">
            <w:r w:rsidR="00121711" w:rsidRPr="009738D3">
              <w:rPr>
                <w:rStyle w:val="Hyperlink"/>
                <w:b/>
                <w:noProof/>
              </w:rPr>
              <w:t>Aims and objectives of the website</w:t>
            </w:r>
            <w:r w:rsidR="00121711">
              <w:rPr>
                <w:noProof/>
                <w:webHidden/>
              </w:rPr>
              <w:tab/>
            </w:r>
            <w:r w:rsidR="00121711">
              <w:rPr>
                <w:noProof/>
                <w:webHidden/>
              </w:rPr>
              <w:fldChar w:fldCharType="begin"/>
            </w:r>
            <w:r w:rsidR="00121711">
              <w:rPr>
                <w:noProof/>
                <w:webHidden/>
              </w:rPr>
              <w:instrText xml:space="preserve"> PAGEREF _Toc15346656 \h </w:instrText>
            </w:r>
            <w:r w:rsidR="00121711">
              <w:rPr>
                <w:noProof/>
                <w:webHidden/>
              </w:rPr>
            </w:r>
            <w:r w:rsidR="00121711">
              <w:rPr>
                <w:noProof/>
                <w:webHidden/>
              </w:rPr>
              <w:fldChar w:fldCharType="separate"/>
            </w:r>
            <w:r w:rsidR="00121711">
              <w:rPr>
                <w:noProof/>
                <w:webHidden/>
              </w:rPr>
              <w:t>3</w:t>
            </w:r>
            <w:r w:rsidR="00121711">
              <w:rPr>
                <w:noProof/>
                <w:webHidden/>
              </w:rPr>
              <w:fldChar w:fldCharType="end"/>
            </w:r>
          </w:hyperlink>
        </w:p>
        <w:p w14:paraId="640B6AF2" w14:textId="2406A6FE" w:rsidR="00121711" w:rsidRDefault="00AC0D99">
          <w:pPr>
            <w:pStyle w:val="TOC3"/>
            <w:tabs>
              <w:tab w:val="right" w:leader="dot" w:pos="10070"/>
            </w:tabs>
            <w:rPr>
              <w:noProof/>
            </w:rPr>
          </w:pPr>
          <w:hyperlink w:anchor="_Toc15346657" w:history="1">
            <w:r w:rsidR="00121711" w:rsidRPr="009738D3">
              <w:rPr>
                <w:rStyle w:val="Hyperlink"/>
                <w:b/>
                <w:noProof/>
              </w:rPr>
              <w:t>How the website will support Pittwater House to meet its own goals</w:t>
            </w:r>
            <w:r w:rsidR="00121711">
              <w:rPr>
                <w:noProof/>
                <w:webHidden/>
              </w:rPr>
              <w:tab/>
            </w:r>
            <w:r w:rsidR="00121711">
              <w:rPr>
                <w:noProof/>
                <w:webHidden/>
              </w:rPr>
              <w:fldChar w:fldCharType="begin"/>
            </w:r>
            <w:r w:rsidR="00121711">
              <w:rPr>
                <w:noProof/>
                <w:webHidden/>
              </w:rPr>
              <w:instrText xml:space="preserve"> PAGEREF _Toc15346657 \h </w:instrText>
            </w:r>
            <w:r w:rsidR="00121711">
              <w:rPr>
                <w:noProof/>
                <w:webHidden/>
              </w:rPr>
            </w:r>
            <w:r w:rsidR="00121711">
              <w:rPr>
                <w:noProof/>
                <w:webHidden/>
              </w:rPr>
              <w:fldChar w:fldCharType="separate"/>
            </w:r>
            <w:r w:rsidR="00121711">
              <w:rPr>
                <w:noProof/>
                <w:webHidden/>
              </w:rPr>
              <w:t>3</w:t>
            </w:r>
            <w:r w:rsidR="00121711">
              <w:rPr>
                <w:noProof/>
                <w:webHidden/>
              </w:rPr>
              <w:fldChar w:fldCharType="end"/>
            </w:r>
          </w:hyperlink>
        </w:p>
        <w:p w14:paraId="2512B4F6" w14:textId="469C3951" w:rsidR="00121711" w:rsidRDefault="00AC0D99">
          <w:pPr>
            <w:pStyle w:val="TOC3"/>
            <w:tabs>
              <w:tab w:val="right" w:leader="dot" w:pos="10070"/>
            </w:tabs>
            <w:rPr>
              <w:noProof/>
            </w:rPr>
          </w:pPr>
          <w:hyperlink w:anchor="_Toc15346658" w:history="1">
            <w:r w:rsidR="00121711" w:rsidRPr="009738D3">
              <w:rPr>
                <w:rStyle w:val="Hyperlink"/>
                <w:b/>
                <w:noProof/>
              </w:rPr>
              <w:t>Data and information needed for website</w:t>
            </w:r>
            <w:r w:rsidR="00121711">
              <w:rPr>
                <w:noProof/>
                <w:webHidden/>
              </w:rPr>
              <w:tab/>
            </w:r>
            <w:r w:rsidR="00121711">
              <w:rPr>
                <w:noProof/>
                <w:webHidden/>
              </w:rPr>
              <w:fldChar w:fldCharType="begin"/>
            </w:r>
            <w:r w:rsidR="00121711">
              <w:rPr>
                <w:noProof/>
                <w:webHidden/>
              </w:rPr>
              <w:instrText xml:space="preserve"> PAGEREF _Toc15346658 \h </w:instrText>
            </w:r>
            <w:r w:rsidR="00121711">
              <w:rPr>
                <w:noProof/>
                <w:webHidden/>
              </w:rPr>
            </w:r>
            <w:r w:rsidR="00121711">
              <w:rPr>
                <w:noProof/>
                <w:webHidden/>
              </w:rPr>
              <w:fldChar w:fldCharType="separate"/>
            </w:r>
            <w:r w:rsidR="00121711">
              <w:rPr>
                <w:noProof/>
                <w:webHidden/>
              </w:rPr>
              <w:t>3</w:t>
            </w:r>
            <w:r w:rsidR="00121711">
              <w:rPr>
                <w:noProof/>
                <w:webHidden/>
              </w:rPr>
              <w:fldChar w:fldCharType="end"/>
            </w:r>
          </w:hyperlink>
        </w:p>
        <w:p w14:paraId="59B4FC2F" w14:textId="3F9C37D0" w:rsidR="00121711" w:rsidRDefault="00AC0D99">
          <w:pPr>
            <w:pStyle w:val="TOC3"/>
            <w:tabs>
              <w:tab w:val="right" w:leader="dot" w:pos="10070"/>
            </w:tabs>
            <w:rPr>
              <w:noProof/>
            </w:rPr>
          </w:pPr>
          <w:hyperlink w:anchor="_Toc15346659" w:history="1">
            <w:r w:rsidR="00121711" w:rsidRPr="009738D3">
              <w:rPr>
                <w:rStyle w:val="Hyperlink"/>
                <w:b/>
                <w:noProof/>
              </w:rPr>
              <w:t>Information processes used</w:t>
            </w:r>
            <w:r w:rsidR="00121711">
              <w:rPr>
                <w:noProof/>
                <w:webHidden/>
              </w:rPr>
              <w:tab/>
            </w:r>
            <w:r w:rsidR="00121711">
              <w:rPr>
                <w:noProof/>
                <w:webHidden/>
              </w:rPr>
              <w:fldChar w:fldCharType="begin"/>
            </w:r>
            <w:r w:rsidR="00121711">
              <w:rPr>
                <w:noProof/>
                <w:webHidden/>
              </w:rPr>
              <w:instrText xml:space="preserve"> PAGEREF _Toc15346659 \h </w:instrText>
            </w:r>
            <w:r w:rsidR="00121711">
              <w:rPr>
                <w:noProof/>
                <w:webHidden/>
              </w:rPr>
            </w:r>
            <w:r w:rsidR="00121711">
              <w:rPr>
                <w:noProof/>
                <w:webHidden/>
              </w:rPr>
              <w:fldChar w:fldCharType="separate"/>
            </w:r>
            <w:r w:rsidR="00121711">
              <w:rPr>
                <w:noProof/>
                <w:webHidden/>
              </w:rPr>
              <w:t>3</w:t>
            </w:r>
            <w:r w:rsidR="00121711">
              <w:rPr>
                <w:noProof/>
                <w:webHidden/>
              </w:rPr>
              <w:fldChar w:fldCharType="end"/>
            </w:r>
          </w:hyperlink>
        </w:p>
        <w:p w14:paraId="0F3B8778" w14:textId="53FFB310" w:rsidR="00121711" w:rsidRDefault="00AC0D99">
          <w:pPr>
            <w:pStyle w:val="TOC3"/>
            <w:tabs>
              <w:tab w:val="right" w:leader="dot" w:pos="10070"/>
            </w:tabs>
            <w:rPr>
              <w:noProof/>
            </w:rPr>
          </w:pPr>
          <w:hyperlink w:anchor="_Toc15346660" w:history="1">
            <w:r w:rsidR="00121711" w:rsidRPr="009738D3">
              <w:rPr>
                <w:rStyle w:val="Hyperlink"/>
                <w:b/>
                <w:noProof/>
              </w:rPr>
              <w:t>Information Technology to be utilized</w:t>
            </w:r>
            <w:r w:rsidR="00121711">
              <w:rPr>
                <w:noProof/>
                <w:webHidden/>
              </w:rPr>
              <w:tab/>
            </w:r>
            <w:r w:rsidR="00121711">
              <w:rPr>
                <w:noProof/>
                <w:webHidden/>
              </w:rPr>
              <w:fldChar w:fldCharType="begin"/>
            </w:r>
            <w:r w:rsidR="00121711">
              <w:rPr>
                <w:noProof/>
                <w:webHidden/>
              </w:rPr>
              <w:instrText xml:space="preserve"> PAGEREF _Toc15346660 \h </w:instrText>
            </w:r>
            <w:r w:rsidR="00121711">
              <w:rPr>
                <w:noProof/>
                <w:webHidden/>
              </w:rPr>
            </w:r>
            <w:r w:rsidR="00121711">
              <w:rPr>
                <w:noProof/>
                <w:webHidden/>
              </w:rPr>
              <w:fldChar w:fldCharType="separate"/>
            </w:r>
            <w:r w:rsidR="00121711">
              <w:rPr>
                <w:noProof/>
                <w:webHidden/>
              </w:rPr>
              <w:t>4</w:t>
            </w:r>
            <w:r w:rsidR="00121711">
              <w:rPr>
                <w:noProof/>
                <w:webHidden/>
              </w:rPr>
              <w:fldChar w:fldCharType="end"/>
            </w:r>
          </w:hyperlink>
        </w:p>
        <w:p w14:paraId="79C8CBC0" w14:textId="67ED9FF3" w:rsidR="00121711" w:rsidRDefault="00AC0D99">
          <w:pPr>
            <w:pStyle w:val="TOC3"/>
            <w:tabs>
              <w:tab w:val="right" w:leader="dot" w:pos="10070"/>
            </w:tabs>
            <w:rPr>
              <w:noProof/>
            </w:rPr>
          </w:pPr>
          <w:hyperlink w:anchor="_Toc15346661" w:history="1">
            <w:r w:rsidR="00121711" w:rsidRPr="009738D3">
              <w:rPr>
                <w:rStyle w:val="Hyperlink"/>
                <w:b/>
                <w:noProof/>
              </w:rPr>
              <w:t>Ethical and Social Issues</w:t>
            </w:r>
            <w:r w:rsidR="00121711">
              <w:rPr>
                <w:noProof/>
                <w:webHidden/>
              </w:rPr>
              <w:tab/>
            </w:r>
            <w:r w:rsidR="00121711">
              <w:rPr>
                <w:noProof/>
                <w:webHidden/>
              </w:rPr>
              <w:fldChar w:fldCharType="begin"/>
            </w:r>
            <w:r w:rsidR="00121711">
              <w:rPr>
                <w:noProof/>
                <w:webHidden/>
              </w:rPr>
              <w:instrText xml:space="preserve"> PAGEREF _Toc15346661 \h </w:instrText>
            </w:r>
            <w:r w:rsidR="00121711">
              <w:rPr>
                <w:noProof/>
                <w:webHidden/>
              </w:rPr>
            </w:r>
            <w:r w:rsidR="00121711">
              <w:rPr>
                <w:noProof/>
                <w:webHidden/>
              </w:rPr>
              <w:fldChar w:fldCharType="separate"/>
            </w:r>
            <w:r w:rsidR="00121711">
              <w:rPr>
                <w:noProof/>
                <w:webHidden/>
              </w:rPr>
              <w:t>5</w:t>
            </w:r>
            <w:r w:rsidR="00121711">
              <w:rPr>
                <w:noProof/>
                <w:webHidden/>
              </w:rPr>
              <w:fldChar w:fldCharType="end"/>
            </w:r>
          </w:hyperlink>
        </w:p>
        <w:p w14:paraId="273D77B1" w14:textId="2081D6C0" w:rsidR="00121711" w:rsidRDefault="00AC0D99">
          <w:pPr>
            <w:pStyle w:val="TOC2"/>
            <w:rPr>
              <w:b w:val="0"/>
              <w:bCs w:val="0"/>
            </w:rPr>
          </w:pPr>
          <w:hyperlink w:anchor="_Toc15346662" w:history="1">
            <w:r w:rsidR="00121711" w:rsidRPr="009738D3">
              <w:rPr>
                <w:rStyle w:val="Hyperlink"/>
              </w:rPr>
              <w:t>Making Decisions</w:t>
            </w:r>
            <w:r w:rsidR="00121711">
              <w:rPr>
                <w:webHidden/>
              </w:rPr>
              <w:tab/>
            </w:r>
            <w:r w:rsidR="00B14E9E">
              <w:rPr>
                <w:webHidden/>
              </w:rPr>
              <w:t>6</w:t>
            </w:r>
          </w:hyperlink>
        </w:p>
        <w:p w14:paraId="7C258D5A" w14:textId="2CD1D4D2" w:rsidR="00121711" w:rsidRDefault="00AC0D99">
          <w:pPr>
            <w:pStyle w:val="TOC3"/>
            <w:tabs>
              <w:tab w:val="right" w:leader="dot" w:pos="10070"/>
            </w:tabs>
            <w:rPr>
              <w:noProof/>
            </w:rPr>
          </w:pPr>
          <w:hyperlink w:anchor="_Toc15346663" w:history="1">
            <w:r w:rsidR="00121711" w:rsidRPr="009738D3">
              <w:rPr>
                <w:rStyle w:val="Hyperlink"/>
                <w:noProof/>
              </w:rPr>
              <w:t>Schedule Feasibility</w:t>
            </w:r>
            <w:r w:rsidR="00121711">
              <w:rPr>
                <w:noProof/>
                <w:webHidden/>
              </w:rPr>
              <w:tab/>
            </w:r>
            <w:r w:rsidR="00B14E9E">
              <w:rPr>
                <w:noProof/>
                <w:webHidden/>
              </w:rPr>
              <w:t>6</w:t>
            </w:r>
          </w:hyperlink>
        </w:p>
        <w:p w14:paraId="32E3BFE7" w14:textId="522B3DB9" w:rsidR="00121711" w:rsidRDefault="00AC0D99">
          <w:pPr>
            <w:pStyle w:val="TOC2"/>
            <w:rPr>
              <w:b w:val="0"/>
              <w:bCs w:val="0"/>
            </w:rPr>
          </w:pPr>
          <w:hyperlink w:anchor="_Toc15346696" w:history="1">
            <w:r w:rsidR="00121711" w:rsidRPr="009738D3">
              <w:rPr>
                <w:rStyle w:val="Hyperlink"/>
              </w:rPr>
              <w:t>Justification of the Gantt Chart</w:t>
            </w:r>
            <w:r w:rsidR="00121711">
              <w:rPr>
                <w:webHidden/>
              </w:rPr>
              <w:tab/>
            </w:r>
            <w:r w:rsidR="00B14E9E">
              <w:rPr>
                <w:webHidden/>
              </w:rPr>
              <w:t>7</w:t>
            </w:r>
          </w:hyperlink>
        </w:p>
        <w:p w14:paraId="6645D62F" w14:textId="7351B63E" w:rsidR="00121711" w:rsidRDefault="00AC0D99">
          <w:pPr>
            <w:pStyle w:val="TOC3"/>
            <w:tabs>
              <w:tab w:val="right" w:leader="dot" w:pos="10070"/>
            </w:tabs>
            <w:rPr>
              <w:noProof/>
            </w:rPr>
          </w:pPr>
          <w:hyperlink w:anchor="_Toc15346697" w:history="1">
            <w:r w:rsidR="00121711" w:rsidRPr="009738D3">
              <w:rPr>
                <w:rStyle w:val="Hyperlink"/>
                <w:noProof/>
              </w:rPr>
              <w:t>Understanding the problem</w:t>
            </w:r>
            <w:r w:rsidR="00121711">
              <w:rPr>
                <w:noProof/>
                <w:webHidden/>
              </w:rPr>
              <w:tab/>
            </w:r>
            <w:r w:rsidR="00B14E9E">
              <w:rPr>
                <w:noProof/>
                <w:webHidden/>
              </w:rPr>
              <w:t>7</w:t>
            </w:r>
          </w:hyperlink>
        </w:p>
        <w:p w14:paraId="2036BE0A" w14:textId="67313701" w:rsidR="00121711" w:rsidRDefault="00AC0D99">
          <w:pPr>
            <w:pStyle w:val="TOC3"/>
            <w:tabs>
              <w:tab w:val="right" w:leader="dot" w:pos="10070"/>
            </w:tabs>
            <w:rPr>
              <w:noProof/>
            </w:rPr>
          </w:pPr>
          <w:hyperlink w:anchor="_Toc15346698" w:history="1">
            <w:r w:rsidR="00121711" w:rsidRPr="009738D3">
              <w:rPr>
                <w:rStyle w:val="Hyperlink"/>
                <w:noProof/>
              </w:rPr>
              <w:t>Making Decisions</w:t>
            </w:r>
            <w:r w:rsidR="00121711">
              <w:rPr>
                <w:noProof/>
                <w:webHidden/>
              </w:rPr>
              <w:tab/>
            </w:r>
            <w:r w:rsidR="00B14E9E">
              <w:rPr>
                <w:noProof/>
                <w:webHidden/>
              </w:rPr>
              <w:t>7</w:t>
            </w:r>
          </w:hyperlink>
        </w:p>
        <w:p w14:paraId="6F254DDC" w14:textId="4684AC95" w:rsidR="00121711" w:rsidRDefault="00AC0D99">
          <w:pPr>
            <w:pStyle w:val="TOC3"/>
            <w:tabs>
              <w:tab w:val="right" w:leader="dot" w:pos="10070"/>
            </w:tabs>
            <w:rPr>
              <w:noProof/>
            </w:rPr>
          </w:pPr>
          <w:hyperlink w:anchor="_Toc15346699" w:history="1">
            <w:r w:rsidR="00121711" w:rsidRPr="009738D3">
              <w:rPr>
                <w:rStyle w:val="Hyperlink"/>
                <w:noProof/>
              </w:rPr>
              <w:t>Designing solutions</w:t>
            </w:r>
            <w:r w:rsidR="00121711">
              <w:rPr>
                <w:noProof/>
                <w:webHidden/>
              </w:rPr>
              <w:tab/>
            </w:r>
            <w:r w:rsidR="00B14E9E">
              <w:rPr>
                <w:noProof/>
                <w:webHidden/>
              </w:rPr>
              <w:t>7</w:t>
            </w:r>
          </w:hyperlink>
        </w:p>
        <w:p w14:paraId="0528F506" w14:textId="52EE565D" w:rsidR="00121711" w:rsidRDefault="00AC0D99">
          <w:pPr>
            <w:pStyle w:val="TOC3"/>
            <w:tabs>
              <w:tab w:val="right" w:leader="dot" w:pos="10070"/>
            </w:tabs>
            <w:rPr>
              <w:noProof/>
            </w:rPr>
          </w:pPr>
          <w:hyperlink w:anchor="_Toc15346700" w:history="1">
            <w:r w:rsidR="00121711" w:rsidRPr="009738D3">
              <w:rPr>
                <w:rStyle w:val="Hyperlink"/>
                <w:noProof/>
              </w:rPr>
              <w:t>Implementing</w:t>
            </w:r>
            <w:r w:rsidR="00121711">
              <w:rPr>
                <w:noProof/>
                <w:webHidden/>
              </w:rPr>
              <w:tab/>
            </w:r>
            <w:r w:rsidR="00B14E9E">
              <w:rPr>
                <w:noProof/>
                <w:webHidden/>
              </w:rPr>
              <w:t>7</w:t>
            </w:r>
          </w:hyperlink>
        </w:p>
        <w:p w14:paraId="0F4CA3A6" w14:textId="5C8B1A6D" w:rsidR="00121711" w:rsidRDefault="00AC0D99">
          <w:pPr>
            <w:pStyle w:val="TOC3"/>
            <w:tabs>
              <w:tab w:val="right" w:leader="dot" w:pos="10070"/>
            </w:tabs>
            <w:rPr>
              <w:noProof/>
            </w:rPr>
          </w:pPr>
          <w:hyperlink w:anchor="_Toc15346701" w:history="1">
            <w:r w:rsidR="00121711" w:rsidRPr="009738D3">
              <w:rPr>
                <w:rStyle w:val="Hyperlink"/>
                <w:noProof/>
              </w:rPr>
              <w:t>Testing</w:t>
            </w:r>
            <w:r w:rsidR="00121711">
              <w:rPr>
                <w:noProof/>
                <w:webHidden/>
              </w:rPr>
              <w:tab/>
            </w:r>
            <w:r w:rsidR="00B14E9E">
              <w:rPr>
                <w:noProof/>
                <w:webHidden/>
              </w:rPr>
              <w:t>8</w:t>
            </w:r>
          </w:hyperlink>
        </w:p>
        <w:p w14:paraId="0A2EE130" w14:textId="0ABF1B80" w:rsidR="00121711" w:rsidRDefault="00AC0D99">
          <w:pPr>
            <w:pStyle w:val="TOC2"/>
            <w:rPr>
              <w:b w:val="0"/>
              <w:bCs w:val="0"/>
            </w:rPr>
          </w:pPr>
          <w:hyperlink w:anchor="_Toc15346702" w:history="1">
            <w:r w:rsidR="00121711" w:rsidRPr="009738D3">
              <w:rPr>
                <w:rStyle w:val="Hyperlink"/>
              </w:rPr>
              <w:t>Designing Solutions</w:t>
            </w:r>
            <w:r w:rsidR="00121711">
              <w:rPr>
                <w:webHidden/>
              </w:rPr>
              <w:tab/>
            </w:r>
            <w:r w:rsidR="00B14E9E">
              <w:rPr>
                <w:webHidden/>
              </w:rPr>
              <w:t>9</w:t>
            </w:r>
          </w:hyperlink>
        </w:p>
        <w:p w14:paraId="4381A5A9" w14:textId="5F9ADC4C" w:rsidR="00121711" w:rsidRDefault="00AC0D99">
          <w:pPr>
            <w:pStyle w:val="TOC3"/>
            <w:tabs>
              <w:tab w:val="right" w:leader="dot" w:pos="10070"/>
            </w:tabs>
            <w:rPr>
              <w:noProof/>
            </w:rPr>
          </w:pPr>
          <w:hyperlink w:anchor="_Toc15346703" w:history="1">
            <w:r w:rsidR="00121711" w:rsidRPr="009738D3">
              <w:rPr>
                <w:rStyle w:val="Hyperlink"/>
                <w:noProof/>
              </w:rPr>
              <w:t>Designs and storyboard for the website</w:t>
            </w:r>
            <w:r w:rsidR="00121711">
              <w:rPr>
                <w:noProof/>
                <w:webHidden/>
              </w:rPr>
              <w:tab/>
            </w:r>
            <w:r w:rsidR="00B14E9E">
              <w:rPr>
                <w:noProof/>
                <w:webHidden/>
              </w:rPr>
              <w:t>9</w:t>
            </w:r>
          </w:hyperlink>
        </w:p>
        <w:p w14:paraId="5FBD1936" w14:textId="0F3EC73E" w:rsidR="00121711" w:rsidRDefault="00AC0D99">
          <w:pPr>
            <w:pStyle w:val="TOC3"/>
            <w:tabs>
              <w:tab w:val="right" w:leader="dot" w:pos="10070"/>
            </w:tabs>
            <w:rPr>
              <w:noProof/>
            </w:rPr>
          </w:pPr>
          <w:hyperlink w:anchor="_Toc15346704" w:history="1">
            <w:r w:rsidR="00121711" w:rsidRPr="009738D3">
              <w:rPr>
                <w:rStyle w:val="Hyperlink"/>
                <w:noProof/>
              </w:rPr>
              <w:t>Designs and storyboard for the digital media</w:t>
            </w:r>
            <w:r w:rsidR="00121711">
              <w:rPr>
                <w:noProof/>
                <w:webHidden/>
              </w:rPr>
              <w:tab/>
            </w:r>
            <w:r w:rsidR="00B14E9E">
              <w:rPr>
                <w:noProof/>
                <w:webHidden/>
              </w:rPr>
              <w:t>13</w:t>
            </w:r>
          </w:hyperlink>
        </w:p>
        <w:p w14:paraId="747D1E21" w14:textId="409B193A" w:rsidR="00121711" w:rsidRDefault="00AC0D99">
          <w:pPr>
            <w:pStyle w:val="TOC2"/>
            <w:rPr>
              <w:b w:val="0"/>
              <w:bCs w:val="0"/>
            </w:rPr>
          </w:pPr>
          <w:hyperlink w:anchor="_Toc15346705" w:history="1">
            <w:r w:rsidR="00121711" w:rsidRPr="009738D3">
              <w:rPr>
                <w:rStyle w:val="Hyperlink"/>
              </w:rPr>
              <w:t>Implementing</w:t>
            </w:r>
            <w:r w:rsidR="00121711">
              <w:rPr>
                <w:webHidden/>
              </w:rPr>
              <w:tab/>
            </w:r>
            <w:r w:rsidR="00B14E9E">
              <w:rPr>
                <w:webHidden/>
              </w:rPr>
              <w:t>15</w:t>
            </w:r>
          </w:hyperlink>
        </w:p>
        <w:p w14:paraId="7EF9DF4E" w14:textId="48F16CB9" w:rsidR="00121711" w:rsidRDefault="00AC0D99">
          <w:pPr>
            <w:pStyle w:val="TOC3"/>
            <w:tabs>
              <w:tab w:val="right" w:leader="dot" w:pos="10070"/>
            </w:tabs>
            <w:rPr>
              <w:noProof/>
            </w:rPr>
          </w:pPr>
          <w:hyperlink w:anchor="_Toc15346706" w:history="1">
            <w:r w:rsidR="00121711" w:rsidRPr="009738D3">
              <w:rPr>
                <w:rStyle w:val="Hyperlink"/>
                <w:noProof/>
              </w:rPr>
              <w:t>Implementation of Website</w:t>
            </w:r>
            <w:r w:rsidR="00121711">
              <w:rPr>
                <w:noProof/>
                <w:webHidden/>
              </w:rPr>
              <w:tab/>
            </w:r>
            <w:r w:rsidR="002E07E9">
              <w:rPr>
                <w:noProof/>
                <w:webHidden/>
              </w:rPr>
              <w:t>15</w:t>
            </w:r>
          </w:hyperlink>
        </w:p>
        <w:p w14:paraId="52F8B556" w14:textId="772F2360" w:rsidR="00121711" w:rsidRDefault="00AC0D99">
          <w:pPr>
            <w:pStyle w:val="TOC3"/>
            <w:tabs>
              <w:tab w:val="right" w:leader="dot" w:pos="10070"/>
            </w:tabs>
            <w:rPr>
              <w:noProof/>
            </w:rPr>
          </w:pPr>
          <w:hyperlink w:anchor="_Toc15346707" w:history="1">
            <w:r w:rsidR="00121711" w:rsidRPr="009738D3">
              <w:rPr>
                <w:rStyle w:val="Hyperlink"/>
                <w:noProof/>
              </w:rPr>
              <w:t>Implementation of Wow Factor</w:t>
            </w:r>
            <w:r w:rsidR="00121711">
              <w:rPr>
                <w:noProof/>
                <w:webHidden/>
              </w:rPr>
              <w:tab/>
            </w:r>
            <w:r w:rsidR="002E07E9">
              <w:rPr>
                <w:noProof/>
                <w:webHidden/>
              </w:rPr>
              <w:t>19</w:t>
            </w:r>
          </w:hyperlink>
        </w:p>
        <w:p w14:paraId="2A5183C7" w14:textId="547FF69B" w:rsidR="00121711" w:rsidRDefault="00AC0D99">
          <w:pPr>
            <w:pStyle w:val="TOC2"/>
            <w:rPr>
              <w:b w:val="0"/>
              <w:bCs w:val="0"/>
            </w:rPr>
          </w:pPr>
          <w:hyperlink w:anchor="_Toc15346708" w:history="1">
            <w:r w:rsidR="00121711" w:rsidRPr="009738D3">
              <w:rPr>
                <w:rStyle w:val="Hyperlink"/>
              </w:rPr>
              <w:t>Testing, Evaluating and Maintenance</w:t>
            </w:r>
            <w:r w:rsidR="00121711">
              <w:rPr>
                <w:webHidden/>
              </w:rPr>
              <w:tab/>
            </w:r>
            <w:r w:rsidR="002E07E9">
              <w:rPr>
                <w:webHidden/>
              </w:rPr>
              <w:t>20</w:t>
            </w:r>
          </w:hyperlink>
        </w:p>
        <w:p w14:paraId="1439337A" w14:textId="15663102" w:rsidR="00121711" w:rsidRDefault="00AC0D99">
          <w:pPr>
            <w:pStyle w:val="TOC3"/>
            <w:tabs>
              <w:tab w:val="right" w:leader="dot" w:pos="10070"/>
            </w:tabs>
            <w:rPr>
              <w:noProof/>
            </w:rPr>
          </w:pPr>
          <w:hyperlink w:anchor="_Toc15346709" w:history="1">
            <w:r w:rsidR="00121711" w:rsidRPr="009738D3">
              <w:rPr>
                <w:rStyle w:val="Hyperlink"/>
                <w:noProof/>
              </w:rPr>
              <w:t>Testing</w:t>
            </w:r>
            <w:r w:rsidR="00121711">
              <w:rPr>
                <w:noProof/>
                <w:webHidden/>
              </w:rPr>
              <w:tab/>
            </w:r>
            <w:r w:rsidR="002E07E9">
              <w:rPr>
                <w:noProof/>
                <w:webHidden/>
              </w:rPr>
              <w:t>20</w:t>
            </w:r>
          </w:hyperlink>
        </w:p>
        <w:p w14:paraId="71787C0D" w14:textId="251AD114" w:rsidR="00121711" w:rsidRDefault="00AC0D99">
          <w:pPr>
            <w:pStyle w:val="TOC3"/>
            <w:tabs>
              <w:tab w:val="right" w:leader="dot" w:pos="10070"/>
            </w:tabs>
            <w:rPr>
              <w:noProof/>
            </w:rPr>
          </w:pPr>
          <w:hyperlink w:anchor="_Toc15346710" w:history="1">
            <w:r w:rsidR="00121711" w:rsidRPr="009738D3">
              <w:rPr>
                <w:rStyle w:val="Hyperlink"/>
                <w:noProof/>
              </w:rPr>
              <w:t>Reflection</w:t>
            </w:r>
            <w:r w:rsidR="00121711">
              <w:rPr>
                <w:noProof/>
                <w:webHidden/>
              </w:rPr>
              <w:tab/>
            </w:r>
            <w:r w:rsidR="00121711">
              <w:rPr>
                <w:noProof/>
                <w:webHidden/>
              </w:rPr>
              <w:fldChar w:fldCharType="begin"/>
            </w:r>
            <w:r w:rsidR="00121711">
              <w:rPr>
                <w:noProof/>
                <w:webHidden/>
              </w:rPr>
              <w:instrText xml:space="preserve"> PAGEREF _Toc15346710 \h </w:instrText>
            </w:r>
            <w:r w:rsidR="00121711">
              <w:rPr>
                <w:noProof/>
                <w:webHidden/>
              </w:rPr>
            </w:r>
            <w:r w:rsidR="00121711">
              <w:rPr>
                <w:noProof/>
                <w:webHidden/>
              </w:rPr>
              <w:fldChar w:fldCharType="separate"/>
            </w:r>
            <w:r w:rsidR="002E07E9">
              <w:rPr>
                <w:noProof/>
                <w:webHidden/>
              </w:rPr>
              <w:t>21</w:t>
            </w:r>
            <w:r w:rsidR="00121711">
              <w:rPr>
                <w:noProof/>
                <w:webHidden/>
              </w:rPr>
              <w:fldChar w:fldCharType="end"/>
            </w:r>
          </w:hyperlink>
        </w:p>
        <w:p w14:paraId="363BE96C" w14:textId="3043E6F5" w:rsidR="00121711" w:rsidRDefault="00AC0D99">
          <w:pPr>
            <w:pStyle w:val="TOC3"/>
            <w:tabs>
              <w:tab w:val="right" w:leader="dot" w:pos="10070"/>
            </w:tabs>
            <w:rPr>
              <w:noProof/>
            </w:rPr>
          </w:pPr>
          <w:hyperlink w:anchor="_Toc15346711" w:history="1">
            <w:r w:rsidR="00121711" w:rsidRPr="009738D3">
              <w:rPr>
                <w:rStyle w:val="Hyperlink"/>
                <w:noProof/>
              </w:rPr>
              <w:t>Future maintenance</w:t>
            </w:r>
            <w:r w:rsidR="00121711">
              <w:rPr>
                <w:noProof/>
                <w:webHidden/>
              </w:rPr>
              <w:tab/>
            </w:r>
            <w:r w:rsidR="002E07E9">
              <w:rPr>
                <w:noProof/>
                <w:webHidden/>
              </w:rPr>
              <w:t>21</w:t>
            </w:r>
          </w:hyperlink>
        </w:p>
        <w:p w14:paraId="735BEC85" w14:textId="717C75C2" w:rsidR="00121711" w:rsidRDefault="00121711">
          <w:r>
            <w:rPr>
              <w:b/>
              <w:bCs/>
              <w:noProof/>
            </w:rPr>
            <w:fldChar w:fldCharType="end"/>
          </w:r>
        </w:p>
      </w:sdtContent>
    </w:sdt>
    <w:p w14:paraId="7BFB4287" w14:textId="615EEFDB" w:rsidR="00552FA8" w:rsidRDefault="00552FA8">
      <w:pPr>
        <w:rPr>
          <w:sz w:val="24"/>
        </w:rPr>
      </w:pPr>
      <w:r>
        <w:rPr>
          <w:sz w:val="24"/>
        </w:rPr>
        <w:br w:type="page"/>
      </w:r>
    </w:p>
    <w:p w14:paraId="12249302" w14:textId="216EAFF0" w:rsidR="00552FA8" w:rsidRPr="007A49FD" w:rsidRDefault="00552FA8" w:rsidP="00552FA8">
      <w:pPr>
        <w:pStyle w:val="Heading2"/>
      </w:pPr>
      <w:bookmarkStart w:id="1" w:name="_Toc10579694"/>
      <w:bookmarkStart w:id="2" w:name="_Toc15346655"/>
      <w:r w:rsidRPr="007A49FD">
        <w:lastRenderedPageBreak/>
        <w:t>Understanding the problem</w:t>
      </w:r>
      <w:bookmarkEnd w:id="1"/>
      <w:bookmarkEnd w:id="2"/>
    </w:p>
    <w:p w14:paraId="4BFED664" w14:textId="3CAE86A1" w:rsidR="00552FA8" w:rsidRPr="007A49FD" w:rsidRDefault="00552FA8" w:rsidP="00552FA8">
      <w:pPr>
        <w:pStyle w:val="Heading3"/>
        <w:rPr>
          <w:b/>
          <w:bCs w:val="0"/>
        </w:rPr>
      </w:pPr>
      <w:bookmarkStart w:id="3" w:name="_Toc10579695"/>
      <w:bookmarkStart w:id="4" w:name="_Toc15346656"/>
      <w:r w:rsidRPr="007A49FD">
        <w:rPr>
          <w:b/>
          <w:bCs w:val="0"/>
        </w:rPr>
        <w:t>Aims and objectives of the website</w:t>
      </w:r>
      <w:bookmarkEnd w:id="3"/>
      <w:bookmarkEnd w:id="4"/>
    </w:p>
    <w:p w14:paraId="208E40A8" w14:textId="17D80B6A" w:rsidR="00B614C9" w:rsidRPr="00552FA8" w:rsidRDefault="00B614C9" w:rsidP="007A49FD">
      <w:r>
        <w:t xml:space="preserve">The objective of the website is to </w:t>
      </w:r>
      <w:r w:rsidR="00ED0DB6">
        <w:t>educate the</w:t>
      </w:r>
      <w:r w:rsidR="00ED0DB6" w:rsidRPr="00ED0DB6">
        <w:t xml:space="preserve"> </w:t>
      </w:r>
      <w:r w:rsidR="00ED0DB6" w:rsidRPr="007A49FD">
        <w:t>Year 11 IPT students about Chapter 11, “The Internet”, in the Year 11 IPT</w:t>
      </w:r>
      <w:r w:rsidR="000C50DF">
        <w:t xml:space="preserve">. </w:t>
      </w:r>
      <w:r w:rsidR="00BD6DF3">
        <w:t xml:space="preserve">The website needs to have a good layout and color theme </w:t>
      </w:r>
      <w:r w:rsidR="00E115E6">
        <w:t xml:space="preserve">so that it would not irrigate the eyes. </w:t>
      </w:r>
      <w:r w:rsidR="00AD25DA">
        <w:t>Content on the website should</w:t>
      </w:r>
      <w:r w:rsidR="00E26857">
        <w:t xml:space="preserve"> be</w:t>
      </w:r>
      <w:r w:rsidR="00AD25DA">
        <w:t xml:space="preserve"> easy to read </w:t>
      </w:r>
      <w:r w:rsidR="00AB1C9E">
        <w:t>and understand.</w:t>
      </w:r>
      <w:r w:rsidR="0094631D">
        <w:t xml:space="preserve"> The </w:t>
      </w:r>
      <w:r w:rsidR="009A3609">
        <w:t>navigation should clear</w:t>
      </w:r>
      <w:r w:rsidR="00DF568F">
        <w:t xml:space="preserve"> and </w:t>
      </w:r>
      <w:r w:rsidR="00F86103">
        <w:t>easily</w:t>
      </w:r>
      <w:r w:rsidR="00DF568F">
        <w:t xml:space="preserve"> accessible from any</w:t>
      </w:r>
      <w:r w:rsidR="00F86103">
        <w:t xml:space="preserve"> of the pages. The website should be appropriate for all </w:t>
      </w:r>
      <w:r w:rsidR="00B87145">
        <w:t>ages.</w:t>
      </w:r>
    </w:p>
    <w:p w14:paraId="61F5ED18" w14:textId="5FB14F71" w:rsidR="00552FA8" w:rsidRPr="007A49FD" w:rsidRDefault="00552FA8" w:rsidP="00552FA8">
      <w:pPr>
        <w:pStyle w:val="Heading3"/>
        <w:rPr>
          <w:b/>
          <w:bCs w:val="0"/>
        </w:rPr>
      </w:pPr>
      <w:bookmarkStart w:id="5" w:name="_Toc10579696"/>
      <w:bookmarkStart w:id="6" w:name="_Toc15346657"/>
      <w:r w:rsidRPr="007A49FD">
        <w:rPr>
          <w:b/>
          <w:bCs w:val="0"/>
        </w:rPr>
        <w:t xml:space="preserve">How the website will support Pittwater </w:t>
      </w:r>
      <w:r w:rsidR="00E6180F">
        <w:rPr>
          <w:b/>
          <w:bCs w:val="0"/>
        </w:rPr>
        <w:t>H</w:t>
      </w:r>
      <w:r w:rsidRPr="007A49FD">
        <w:rPr>
          <w:b/>
          <w:bCs w:val="0"/>
        </w:rPr>
        <w:t>ouse</w:t>
      </w:r>
      <w:r w:rsidR="00966D5F">
        <w:rPr>
          <w:b/>
          <w:bCs w:val="0"/>
        </w:rPr>
        <w:t xml:space="preserve"> to</w:t>
      </w:r>
      <w:r w:rsidRPr="007A49FD">
        <w:rPr>
          <w:b/>
          <w:bCs w:val="0"/>
        </w:rPr>
        <w:t xml:space="preserve"> meet its own goals</w:t>
      </w:r>
      <w:bookmarkEnd w:id="5"/>
      <w:bookmarkEnd w:id="6"/>
    </w:p>
    <w:p w14:paraId="400979B2" w14:textId="73631672" w:rsidR="00552FA8" w:rsidRPr="00552FA8" w:rsidRDefault="00A37606" w:rsidP="00552FA8">
      <w:r>
        <w:t xml:space="preserve">The website is going to help Pittwater </w:t>
      </w:r>
      <w:r w:rsidR="00966D5F">
        <w:t>H</w:t>
      </w:r>
      <w:r>
        <w:t xml:space="preserve">ouse by </w:t>
      </w:r>
      <w:r w:rsidR="005D54A6">
        <w:t xml:space="preserve">proving teaching and </w:t>
      </w:r>
      <w:r w:rsidR="00682082">
        <w:t>revision</w:t>
      </w:r>
      <w:r w:rsidR="005D54A6">
        <w:t xml:space="preserve"> material on </w:t>
      </w:r>
      <w:r w:rsidR="00D51A7F">
        <w:t>Y</w:t>
      </w:r>
      <w:r w:rsidR="005D54A6">
        <w:t>ear 11 IPT</w:t>
      </w:r>
      <w:r w:rsidR="003E50EE">
        <w:t xml:space="preserve"> </w:t>
      </w:r>
      <w:r w:rsidR="00A7251E">
        <w:t xml:space="preserve">Textbook </w:t>
      </w:r>
      <w:r w:rsidR="00682082">
        <w:t>C</w:t>
      </w:r>
      <w:r w:rsidR="003E50EE">
        <w:t xml:space="preserve">hapter 11 “The internet”. </w:t>
      </w:r>
    </w:p>
    <w:p w14:paraId="5D56B6BD" w14:textId="4D7F9D4E" w:rsidR="00552FA8" w:rsidRDefault="00552FA8" w:rsidP="00552FA8">
      <w:pPr>
        <w:pStyle w:val="Heading3"/>
        <w:rPr>
          <w:b/>
          <w:bCs w:val="0"/>
        </w:rPr>
      </w:pPr>
      <w:bookmarkStart w:id="7" w:name="_Toc10579697"/>
      <w:bookmarkStart w:id="8" w:name="_Toc15346658"/>
      <w:r w:rsidRPr="007A49FD">
        <w:rPr>
          <w:b/>
          <w:bCs w:val="0"/>
        </w:rPr>
        <w:t>Data and information needed for website</w:t>
      </w:r>
      <w:bookmarkEnd w:id="7"/>
      <w:bookmarkEnd w:id="8"/>
    </w:p>
    <w:p w14:paraId="6DA3BD45" w14:textId="4B500A30" w:rsidR="00E64282" w:rsidRPr="00E64282" w:rsidRDefault="00D7621C" w:rsidP="0052572B">
      <w:bookmarkStart w:id="9" w:name="_Toc10579698"/>
      <w:r>
        <w:t xml:space="preserve">The data and information </w:t>
      </w:r>
      <w:r w:rsidR="00EF1800">
        <w:t>are</w:t>
      </w:r>
      <w:r>
        <w:t xml:space="preserve"> needed for the website </w:t>
      </w:r>
      <w:r w:rsidR="00EF1800">
        <w:t>are</w:t>
      </w:r>
      <w:r w:rsidR="00976E5A">
        <w:t xml:space="preserve"> the information from the Year 11 IPT </w:t>
      </w:r>
      <w:r w:rsidR="00EF1800">
        <w:t>textbook from Chapter 11, “The Internet”,</w:t>
      </w:r>
      <w:r w:rsidR="00B47C1E">
        <w:t xml:space="preserve"> and relevant information on the “Internet” topic which </w:t>
      </w:r>
      <w:r w:rsidR="00C442FA">
        <w:t>is gathered using the research.</w:t>
      </w:r>
    </w:p>
    <w:p w14:paraId="283BA556" w14:textId="2A18D4F5" w:rsidR="00552FA8" w:rsidRPr="007A49FD" w:rsidRDefault="00552FA8" w:rsidP="00552FA8">
      <w:pPr>
        <w:pStyle w:val="Heading3"/>
        <w:rPr>
          <w:b/>
          <w:bCs w:val="0"/>
        </w:rPr>
      </w:pPr>
      <w:bookmarkStart w:id="10" w:name="_Toc15346659"/>
      <w:r w:rsidRPr="007A49FD">
        <w:rPr>
          <w:b/>
          <w:bCs w:val="0"/>
        </w:rPr>
        <w:t>Information processes used</w:t>
      </w:r>
      <w:bookmarkEnd w:id="9"/>
      <w:bookmarkEnd w:id="10"/>
    </w:p>
    <w:p w14:paraId="5168F3A5" w14:textId="48286D24" w:rsidR="00552FA8" w:rsidRDefault="00962001" w:rsidP="00962001">
      <w:pPr>
        <w:pStyle w:val="ListParagraph"/>
        <w:numPr>
          <w:ilvl w:val="0"/>
          <w:numId w:val="5"/>
        </w:numPr>
      </w:pPr>
      <w:r w:rsidRPr="00D56847">
        <w:rPr>
          <w:b/>
          <w:bCs/>
        </w:rPr>
        <w:t>Collecting</w:t>
      </w:r>
      <w:r w:rsidR="0005129C">
        <w:t xml:space="preserve"> </w:t>
      </w:r>
      <w:r w:rsidR="00E9612D">
        <w:t>–</w:t>
      </w:r>
      <w:r w:rsidR="0005129C">
        <w:t xml:space="preserve"> </w:t>
      </w:r>
      <w:r w:rsidR="00F571E3">
        <w:t>I</w:t>
      </w:r>
      <w:r w:rsidR="00E9612D">
        <w:t xml:space="preserve">nformation on </w:t>
      </w:r>
      <w:r w:rsidR="00532F29">
        <w:t>“The Internet” topic</w:t>
      </w:r>
      <w:r w:rsidR="00116048">
        <w:t xml:space="preserve"> and any relevant information</w:t>
      </w:r>
      <w:r w:rsidR="00532F29">
        <w:t xml:space="preserve"> have to be collect</w:t>
      </w:r>
      <w:r w:rsidR="00116048">
        <w:t>ed</w:t>
      </w:r>
      <w:r w:rsidR="00902176">
        <w:t>.</w:t>
      </w:r>
    </w:p>
    <w:p w14:paraId="360E5BD3" w14:textId="54E8074E" w:rsidR="00962001" w:rsidRDefault="00D53F23" w:rsidP="00962001">
      <w:pPr>
        <w:pStyle w:val="ListParagraph"/>
        <w:numPr>
          <w:ilvl w:val="0"/>
          <w:numId w:val="5"/>
        </w:numPr>
      </w:pPr>
      <w:r w:rsidRPr="00D56847">
        <w:rPr>
          <w:b/>
          <w:bCs/>
        </w:rPr>
        <w:t>Organizing</w:t>
      </w:r>
      <w:r w:rsidR="00116048">
        <w:t xml:space="preserve"> </w:t>
      </w:r>
      <w:r w:rsidR="00117429">
        <w:t>–</w:t>
      </w:r>
      <w:r w:rsidR="00F571E3">
        <w:t xml:space="preserve"> The </w:t>
      </w:r>
      <w:r w:rsidR="00117429">
        <w:t xml:space="preserve">files are going to organized in such a way for easy to read and function eg. </w:t>
      </w:r>
      <w:r w:rsidR="00245BD2">
        <w:t xml:space="preserve">root folder containing </w:t>
      </w:r>
      <w:r w:rsidR="00EB7716">
        <w:t>subfolders for different files and scripts.</w:t>
      </w:r>
    </w:p>
    <w:p w14:paraId="54334FEF" w14:textId="719B6137" w:rsidR="001B289C" w:rsidRDefault="001B289C" w:rsidP="00962001">
      <w:pPr>
        <w:pStyle w:val="ListParagraph"/>
        <w:numPr>
          <w:ilvl w:val="0"/>
          <w:numId w:val="5"/>
        </w:numPr>
      </w:pPr>
      <w:r w:rsidRPr="00D56847">
        <w:rPr>
          <w:b/>
          <w:bCs/>
        </w:rPr>
        <w:t>Storing and retrieving</w:t>
      </w:r>
      <w:r w:rsidR="00EB7716">
        <w:t xml:space="preserve"> </w:t>
      </w:r>
      <w:r w:rsidR="002E66BD">
        <w:t>–</w:t>
      </w:r>
      <w:r w:rsidR="005B65AA">
        <w:t xml:space="preserve"> </w:t>
      </w:r>
      <w:r w:rsidR="002E66BD">
        <w:t xml:space="preserve">The date </w:t>
      </w:r>
      <w:r w:rsidR="005D4A06">
        <w:t xml:space="preserve">would be stored on hosting company’s </w:t>
      </w:r>
      <w:r w:rsidR="00F246F9">
        <w:t xml:space="preserve">server aswell as backup on GitHub and locally on my </w:t>
      </w:r>
      <w:r w:rsidR="00B03E05">
        <w:t>computer.</w:t>
      </w:r>
    </w:p>
    <w:p w14:paraId="0B73C300" w14:textId="416AFC44" w:rsidR="001B289C" w:rsidRDefault="001B289C" w:rsidP="00962001">
      <w:pPr>
        <w:pStyle w:val="ListParagraph"/>
        <w:numPr>
          <w:ilvl w:val="0"/>
          <w:numId w:val="5"/>
        </w:numPr>
      </w:pPr>
      <w:r w:rsidRPr="00D56847">
        <w:rPr>
          <w:b/>
          <w:bCs/>
        </w:rPr>
        <w:t>Transmitting and receiving</w:t>
      </w:r>
      <w:r w:rsidR="00686E46">
        <w:t xml:space="preserve"> </w:t>
      </w:r>
      <w:r w:rsidR="004C2272">
        <w:t>–</w:t>
      </w:r>
      <w:r w:rsidR="00D56847">
        <w:t xml:space="preserve"> </w:t>
      </w:r>
      <w:r w:rsidR="000D335A">
        <w:t>As the client request a webpa</w:t>
      </w:r>
      <w:r w:rsidR="000F0803">
        <w:t xml:space="preserve">ge from the server, the server would send </w:t>
      </w:r>
      <w:r w:rsidR="00417BAA">
        <w:t xml:space="preserve">the required </w:t>
      </w:r>
      <w:r w:rsidR="00783A10">
        <w:t>webpage via the internet</w:t>
      </w:r>
      <w:r w:rsidR="0048394F">
        <w:t>.</w:t>
      </w:r>
    </w:p>
    <w:p w14:paraId="71EBA632" w14:textId="38592314" w:rsidR="00175878" w:rsidRDefault="006A25B1" w:rsidP="00221C39">
      <w:pPr>
        <w:pStyle w:val="ListParagraph"/>
        <w:ind w:left="720" w:firstLine="0"/>
      </w:pPr>
      <w:r>
        <w:rPr>
          <w:noProof/>
        </w:rPr>
        <w:drawing>
          <wp:inline distT="0" distB="0" distL="0" distR="0" wp14:anchorId="7E70DBC7" wp14:editId="451C31B7">
            <wp:extent cx="3306471" cy="3026119"/>
            <wp:effectExtent l="0" t="0" r="8255" b="3175"/>
            <wp:docPr id="3" name="Picture 3" descr="Prj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Prj1.jpeg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6409"/>
                    <a:stretch/>
                  </pic:blipFill>
                  <pic:spPr bwMode="auto">
                    <a:xfrm>
                      <a:off x="0" y="0"/>
                      <a:ext cx="3327356" cy="30452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64CAF">
        <w:t>(wiki</w:t>
      </w:r>
      <w:r w:rsidR="00436949">
        <w:t>books.org, 201</w:t>
      </w:r>
      <w:r w:rsidR="0048394F">
        <w:t>8</w:t>
      </w:r>
      <w:r w:rsidR="00436949">
        <w:t>)</w:t>
      </w:r>
      <w:r w:rsidR="00221C39">
        <w:t xml:space="preserve"> </w:t>
      </w:r>
    </w:p>
    <w:p w14:paraId="137CB8D6" w14:textId="77777777" w:rsidR="006A25B1" w:rsidRDefault="006A25B1" w:rsidP="006A25B1">
      <w:pPr>
        <w:pStyle w:val="ListParagraph"/>
        <w:ind w:left="720" w:firstLine="0"/>
      </w:pPr>
    </w:p>
    <w:p w14:paraId="3AC014A7" w14:textId="507F046F" w:rsidR="001B289C" w:rsidRPr="00552FA8" w:rsidRDefault="001B289C" w:rsidP="001B289C">
      <w:pPr>
        <w:pStyle w:val="ListParagraph"/>
        <w:numPr>
          <w:ilvl w:val="0"/>
          <w:numId w:val="5"/>
        </w:numPr>
      </w:pPr>
      <w:r w:rsidRPr="00D56847">
        <w:rPr>
          <w:b/>
          <w:bCs/>
        </w:rPr>
        <w:t>Displaying</w:t>
      </w:r>
      <w:r w:rsidR="00C74A1A">
        <w:t xml:space="preserve"> – The webpages would be displayed</w:t>
      </w:r>
      <w:r w:rsidR="00CC199F">
        <w:t xml:space="preserve"> on the client’s device</w:t>
      </w:r>
      <w:r w:rsidR="00C74A1A">
        <w:t xml:space="preserve"> as they are requested from </w:t>
      </w:r>
      <w:r w:rsidR="00CC199F">
        <w:t>server</w:t>
      </w:r>
      <w:r w:rsidR="00D56847">
        <w:t>.</w:t>
      </w:r>
    </w:p>
    <w:p w14:paraId="51D3BA2B" w14:textId="01709D81" w:rsidR="00552FA8" w:rsidRDefault="00552FA8" w:rsidP="00552FA8">
      <w:pPr>
        <w:pStyle w:val="Heading3"/>
        <w:rPr>
          <w:b/>
          <w:bCs w:val="0"/>
        </w:rPr>
      </w:pPr>
      <w:bookmarkStart w:id="11" w:name="_Toc10579699"/>
      <w:bookmarkStart w:id="12" w:name="_Toc15346660"/>
      <w:r w:rsidRPr="007A49FD">
        <w:rPr>
          <w:b/>
          <w:bCs w:val="0"/>
        </w:rPr>
        <w:lastRenderedPageBreak/>
        <w:t>Information Technology to be utilized</w:t>
      </w:r>
      <w:bookmarkEnd w:id="11"/>
      <w:bookmarkEnd w:id="12"/>
    </w:p>
    <w:p w14:paraId="77BF24E4" w14:textId="01FC4430" w:rsidR="001F7C5E" w:rsidRDefault="00BB7255" w:rsidP="00E12D19">
      <w:pPr>
        <w:pStyle w:val="ListParagraph"/>
        <w:numPr>
          <w:ilvl w:val="0"/>
          <w:numId w:val="4"/>
        </w:numPr>
      </w:pPr>
      <w:r w:rsidRPr="001F7C5E">
        <w:t xml:space="preserve">Visual </w:t>
      </w:r>
      <w:r w:rsidR="00564EF7" w:rsidRPr="001F7C5E">
        <w:t xml:space="preserve">studio </w:t>
      </w:r>
      <w:r w:rsidRPr="001F7C5E">
        <w:t>Code</w:t>
      </w:r>
      <w:r w:rsidR="00630D0F" w:rsidRPr="001F7C5E">
        <w:t xml:space="preserve"> or VS Code</w:t>
      </w:r>
      <w:r w:rsidR="00A42899">
        <w:t xml:space="preserve"> </w:t>
      </w:r>
      <w:r w:rsidR="00564EF7">
        <w:t xml:space="preserve">is </w:t>
      </w:r>
      <w:r w:rsidR="0080149E">
        <w:t>a code editor by Microsoft</w:t>
      </w:r>
      <w:r w:rsidR="0020554A">
        <w:t xml:space="preserve">. </w:t>
      </w:r>
      <w:r w:rsidR="00B50A26">
        <w:t xml:space="preserve">The visual studio code was chosen </w:t>
      </w:r>
      <w:r w:rsidR="00B3422C">
        <w:t xml:space="preserve">because it </w:t>
      </w:r>
      <w:r w:rsidR="00A03651">
        <w:t>provides</w:t>
      </w:r>
      <w:r w:rsidR="008061F7">
        <w:t xml:space="preserve"> useful features such as auto-competition, </w:t>
      </w:r>
      <w:r w:rsidR="0089298C">
        <w:t xml:space="preserve">cross platform, integrated debugger, </w:t>
      </w:r>
      <w:r w:rsidR="00A03651">
        <w:t>inbuilt terminal, live server, customization and huge library of plugins available.</w:t>
      </w:r>
      <w:r w:rsidR="00AE03D8">
        <w:t xml:space="preserve"> VS Code is also </w:t>
      </w:r>
      <w:r w:rsidR="00AC6802">
        <w:t>having</w:t>
      </w:r>
      <w:r w:rsidR="00D95641">
        <w:t xml:space="preserve"> an</w:t>
      </w:r>
      <w:r w:rsidR="00AE03D8">
        <w:t xml:space="preserve"> embedded git</w:t>
      </w:r>
      <w:r w:rsidR="007D1152">
        <w:t xml:space="preserve"> control and has great and fast performance</w:t>
      </w:r>
      <w:r w:rsidR="00D95641">
        <w:t xml:space="preserve"> comparing to other editors </w:t>
      </w:r>
      <w:r w:rsidR="0012113E">
        <w:t>like atom or sublime text</w:t>
      </w:r>
      <w:r w:rsidR="007D1152">
        <w:t>.</w:t>
      </w:r>
      <w:r w:rsidR="00A03651">
        <w:t xml:space="preserve"> Visual studio code is an essential tool when developing a website.</w:t>
      </w:r>
    </w:p>
    <w:p w14:paraId="45D098EA" w14:textId="77777777" w:rsidR="003D19A1" w:rsidRDefault="003D19A1" w:rsidP="003D19A1">
      <w:pPr>
        <w:pStyle w:val="ListParagraph"/>
        <w:ind w:left="720" w:firstLine="0"/>
      </w:pPr>
    </w:p>
    <w:p w14:paraId="0220C6C2" w14:textId="6C131C04" w:rsidR="003D19A1" w:rsidRDefault="006870AD" w:rsidP="003D19A1">
      <w:pPr>
        <w:pStyle w:val="ListParagraph"/>
        <w:numPr>
          <w:ilvl w:val="0"/>
          <w:numId w:val="4"/>
        </w:numPr>
      </w:pPr>
      <w:r>
        <w:t>Hypertext markup language</w:t>
      </w:r>
      <w:r w:rsidR="00A03651" w:rsidRPr="007D1152">
        <w:rPr>
          <w:b/>
          <w:bCs/>
        </w:rPr>
        <w:t xml:space="preserve"> </w:t>
      </w:r>
      <w:r w:rsidR="00CE7537">
        <w:t xml:space="preserve">or also </w:t>
      </w:r>
      <w:r w:rsidR="00630D0F">
        <w:t>known</w:t>
      </w:r>
      <w:r w:rsidR="00CE7537">
        <w:t xml:space="preserve"> as </w:t>
      </w:r>
      <w:r>
        <w:t>HTML5</w:t>
      </w:r>
      <w:r w:rsidR="003E34F8">
        <w:t xml:space="preserve">is the programming language </w:t>
      </w:r>
      <w:r w:rsidR="00214272">
        <w:t xml:space="preserve">which </w:t>
      </w:r>
      <w:r w:rsidR="007A32B1">
        <w:t xml:space="preserve">is going to be used in developing </w:t>
      </w:r>
      <w:r w:rsidR="006414B6">
        <w:t xml:space="preserve">a </w:t>
      </w:r>
      <w:r w:rsidR="00214272">
        <w:t xml:space="preserve">structure of the </w:t>
      </w:r>
      <w:r w:rsidR="00DB3691">
        <w:t>webpage</w:t>
      </w:r>
      <w:r w:rsidR="006414B6">
        <w:t>s</w:t>
      </w:r>
      <w:r w:rsidR="00DB3691">
        <w:t xml:space="preserve">. </w:t>
      </w:r>
    </w:p>
    <w:p w14:paraId="711307D7" w14:textId="77777777" w:rsidR="003D19A1" w:rsidRDefault="003D19A1" w:rsidP="003D19A1">
      <w:pPr>
        <w:pStyle w:val="ListParagraph"/>
        <w:ind w:left="720" w:firstLine="0"/>
      </w:pPr>
    </w:p>
    <w:p w14:paraId="6FC487D9" w14:textId="7F4F46CD" w:rsidR="001F7C5E" w:rsidRDefault="007A5EBE" w:rsidP="001F7C5E">
      <w:pPr>
        <w:pStyle w:val="ListParagraph"/>
        <w:numPr>
          <w:ilvl w:val="0"/>
          <w:numId w:val="4"/>
        </w:numPr>
      </w:pPr>
      <w:r>
        <w:t xml:space="preserve">Cascading Style Sheets or also known as </w:t>
      </w:r>
      <w:r w:rsidR="00126938">
        <w:t>CSS</w:t>
      </w:r>
      <w:r w:rsidR="006870AD">
        <w:t xml:space="preserve"> </w:t>
      </w:r>
      <w:r w:rsidR="005556EA">
        <w:t>is the programming language which is used to add style to the HTML5 language.</w:t>
      </w:r>
      <w:r w:rsidR="00247E85">
        <w:t xml:space="preserve"> For example, </w:t>
      </w:r>
      <w:r w:rsidR="00091DB9">
        <w:t>setting up the font family of the text in certain containers</w:t>
      </w:r>
      <w:r w:rsidR="005E41BB">
        <w:t>.</w:t>
      </w:r>
    </w:p>
    <w:p w14:paraId="4D9959DD" w14:textId="77777777" w:rsidR="003D19A1" w:rsidRDefault="003D19A1" w:rsidP="003D19A1">
      <w:pPr>
        <w:pStyle w:val="ListParagraph"/>
        <w:ind w:left="720" w:firstLine="0"/>
      </w:pPr>
    </w:p>
    <w:p w14:paraId="7ED547C4" w14:textId="3426BFD0" w:rsidR="00126938" w:rsidRDefault="00962001" w:rsidP="00BB7255">
      <w:pPr>
        <w:pStyle w:val="ListParagraph"/>
        <w:numPr>
          <w:ilvl w:val="0"/>
          <w:numId w:val="4"/>
        </w:numPr>
      </w:pPr>
      <w:r>
        <w:t>JavaScript</w:t>
      </w:r>
      <w:r w:rsidR="00135919">
        <w:t xml:space="preserve"> </w:t>
      </w:r>
      <w:r w:rsidR="00362A14">
        <w:t xml:space="preserve">or also known as JS is the programming language </w:t>
      </w:r>
      <w:r w:rsidR="00D31321">
        <w:t xml:space="preserve">which gives ability to create </w:t>
      </w:r>
      <w:r w:rsidR="006001D5">
        <w:t>dynamic responsive websites</w:t>
      </w:r>
      <w:r w:rsidR="00603DA3">
        <w:t>. For example, dynamically updating data</w:t>
      </w:r>
      <w:r w:rsidR="006001D5">
        <w:t xml:space="preserve"> and animations</w:t>
      </w:r>
      <w:r w:rsidR="001F7C5E">
        <w:t xml:space="preserve">. </w:t>
      </w:r>
    </w:p>
    <w:p w14:paraId="5BD851F4" w14:textId="77777777" w:rsidR="003D19A1" w:rsidRDefault="003D19A1" w:rsidP="003D19A1">
      <w:pPr>
        <w:pStyle w:val="ListParagraph"/>
        <w:ind w:left="720" w:firstLine="0"/>
      </w:pPr>
    </w:p>
    <w:p w14:paraId="417815C9" w14:textId="0F19622F" w:rsidR="00933569" w:rsidRDefault="003F5B76" w:rsidP="00933569">
      <w:pPr>
        <w:pStyle w:val="ListParagraph"/>
        <w:numPr>
          <w:ilvl w:val="0"/>
          <w:numId w:val="4"/>
        </w:numPr>
      </w:pPr>
      <w:r>
        <w:t xml:space="preserve">JavaScript Object Notation </w:t>
      </w:r>
      <w:r w:rsidR="00426B4E">
        <w:t xml:space="preserve">or JSON is the data format </w:t>
      </w:r>
      <w:r w:rsidR="00332C69">
        <w:t>that uses human readable text.</w:t>
      </w:r>
      <w:r w:rsidR="00933569">
        <w:t xml:space="preserve"> </w:t>
      </w:r>
    </w:p>
    <w:p w14:paraId="69B247FC" w14:textId="77777777" w:rsidR="00535812" w:rsidRDefault="00535812" w:rsidP="00535812">
      <w:pPr>
        <w:pStyle w:val="ListParagraph"/>
        <w:ind w:left="720" w:firstLine="0"/>
      </w:pPr>
    </w:p>
    <w:p w14:paraId="6AA20F80" w14:textId="672ADA97" w:rsidR="007211BA" w:rsidRDefault="003D5DB8" w:rsidP="007211BA">
      <w:pPr>
        <w:pStyle w:val="ListParagraph"/>
        <w:numPr>
          <w:ilvl w:val="0"/>
          <w:numId w:val="4"/>
        </w:numPr>
      </w:pPr>
      <w:r>
        <w:t>Internet</w:t>
      </w:r>
      <w:r w:rsidR="004B5D8B">
        <w:t xml:space="preserve"> is going to be used to display the </w:t>
      </w:r>
      <w:r w:rsidR="00E9612D">
        <w:t>website, research and hosting the website.</w:t>
      </w:r>
    </w:p>
    <w:p w14:paraId="3AC31FA7" w14:textId="77777777" w:rsidR="007211BA" w:rsidRDefault="007211BA" w:rsidP="007211BA">
      <w:pPr>
        <w:pStyle w:val="ListParagraph"/>
        <w:ind w:left="720" w:firstLine="0"/>
      </w:pPr>
    </w:p>
    <w:p w14:paraId="6F933C82" w14:textId="4BD14D3E" w:rsidR="0085236E" w:rsidRDefault="003C503B" w:rsidP="00F40ED5">
      <w:pPr>
        <w:pStyle w:val="ListParagraph"/>
        <w:numPr>
          <w:ilvl w:val="0"/>
          <w:numId w:val="4"/>
        </w:numPr>
      </w:pPr>
      <w:r>
        <w:t>For this project</w:t>
      </w:r>
      <w:r w:rsidR="00463105">
        <w:t xml:space="preserve"> have been used two computer, laptop and desktop computer.</w:t>
      </w:r>
    </w:p>
    <w:p w14:paraId="378D30C5" w14:textId="2FC24FC5" w:rsidR="00463105" w:rsidRPr="005F7147" w:rsidRDefault="00463105" w:rsidP="00463105">
      <w:pPr>
        <w:pStyle w:val="ListParagraph"/>
        <w:numPr>
          <w:ilvl w:val="1"/>
          <w:numId w:val="4"/>
        </w:numPr>
        <w:rPr>
          <w:b/>
          <w:bCs/>
        </w:rPr>
      </w:pPr>
      <w:r w:rsidRPr="005F7147">
        <w:rPr>
          <w:b/>
          <w:bCs/>
        </w:rPr>
        <w:t>Laptop</w:t>
      </w:r>
      <w:r w:rsidR="009C60F0" w:rsidRPr="005F7147">
        <w:rPr>
          <w:b/>
          <w:bCs/>
        </w:rPr>
        <w:t xml:space="preserve"> – ASUS GL752VL</w:t>
      </w:r>
    </w:p>
    <w:p w14:paraId="73A443DA" w14:textId="308C823C" w:rsidR="0052345A" w:rsidRDefault="009C60F0" w:rsidP="00EF09CA">
      <w:pPr>
        <w:pStyle w:val="ListParagraph"/>
        <w:numPr>
          <w:ilvl w:val="2"/>
          <w:numId w:val="4"/>
        </w:numPr>
      </w:pPr>
      <w:r>
        <w:t>CPU</w:t>
      </w:r>
      <w:r w:rsidR="00D10BC9">
        <w:t>: i7 6700</w:t>
      </w:r>
      <w:r w:rsidR="000251F9">
        <w:t>HQ</w:t>
      </w:r>
      <w:r w:rsidR="007E1C22">
        <w:t xml:space="preserve"> base speed: 2.59 GHz</w:t>
      </w:r>
      <w:r w:rsidR="00486F53">
        <w:t>, 4 cores, 8 threads</w:t>
      </w:r>
      <w:r w:rsidR="007E1C22">
        <w:t xml:space="preserve"> </w:t>
      </w:r>
      <w:r>
        <w:t xml:space="preserve"> </w:t>
      </w:r>
    </w:p>
    <w:p w14:paraId="196D074C" w14:textId="07BC767B" w:rsidR="00180B8F" w:rsidRDefault="00180B8F" w:rsidP="00EF09CA">
      <w:pPr>
        <w:pStyle w:val="ListParagraph"/>
        <w:numPr>
          <w:ilvl w:val="2"/>
          <w:numId w:val="4"/>
        </w:numPr>
      </w:pPr>
      <w:r>
        <w:t xml:space="preserve">Integrated graphics: </w:t>
      </w:r>
      <w:r w:rsidR="00C56195">
        <w:t>Intel® HD Graphics 530</w:t>
      </w:r>
    </w:p>
    <w:p w14:paraId="7DCE7975" w14:textId="547E18E2" w:rsidR="007155BC" w:rsidRDefault="00634120" w:rsidP="009C60F0">
      <w:pPr>
        <w:pStyle w:val="ListParagraph"/>
        <w:numPr>
          <w:ilvl w:val="2"/>
          <w:numId w:val="4"/>
        </w:numPr>
      </w:pPr>
      <w:r>
        <w:t>Graphics Card: GTX 965M 4GB</w:t>
      </w:r>
    </w:p>
    <w:p w14:paraId="232BBBA2" w14:textId="2D6E79BF" w:rsidR="007155BC" w:rsidRDefault="007155BC" w:rsidP="009C60F0">
      <w:pPr>
        <w:pStyle w:val="ListParagraph"/>
        <w:numPr>
          <w:ilvl w:val="2"/>
          <w:numId w:val="4"/>
        </w:numPr>
      </w:pPr>
      <w:r>
        <w:t>RAM</w:t>
      </w:r>
      <w:r w:rsidR="0052345A">
        <w:t xml:space="preserve">: </w:t>
      </w:r>
      <w:r w:rsidR="00EF406F">
        <w:t xml:space="preserve">8GB DDR4 </w:t>
      </w:r>
      <w:r w:rsidR="00DD0018">
        <w:t>2400</w:t>
      </w:r>
    </w:p>
    <w:p w14:paraId="02414DF0" w14:textId="598C9E43" w:rsidR="00EE140C" w:rsidRDefault="00EE140C" w:rsidP="009C60F0">
      <w:pPr>
        <w:pStyle w:val="ListParagraph"/>
        <w:numPr>
          <w:ilvl w:val="2"/>
          <w:numId w:val="4"/>
        </w:numPr>
      </w:pPr>
      <w:r>
        <w:t>Storage 1: 128gb m.2 2280 SSD</w:t>
      </w:r>
    </w:p>
    <w:p w14:paraId="0093956C" w14:textId="2DC768AC" w:rsidR="00EE140C" w:rsidRDefault="00EE140C" w:rsidP="009C60F0">
      <w:pPr>
        <w:pStyle w:val="ListParagraph"/>
        <w:numPr>
          <w:ilvl w:val="2"/>
          <w:numId w:val="4"/>
        </w:numPr>
      </w:pPr>
      <w:r>
        <w:t>Storage 2:</w:t>
      </w:r>
      <w:r w:rsidR="0083313D">
        <w:t xml:space="preserve"> 1</w:t>
      </w:r>
      <w:r w:rsidR="007515DA">
        <w:t>TB Toshiba HDD</w:t>
      </w:r>
    </w:p>
    <w:p w14:paraId="4AE36D33" w14:textId="14F072ED" w:rsidR="001C55CF" w:rsidRDefault="00211493" w:rsidP="001C55CF">
      <w:pPr>
        <w:pStyle w:val="ListParagraph"/>
        <w:numPr>
          <w:ilvl w:val="2"/>
          <w:numId w:val="4"/>
        </w:numPr>
      </w:pPr>
      <w:r>
        <w:t>OS: Windows 10</w:t>
      </w:r>
      <w:r w:rsidR="001C55CF">
        <w:t xml:space="preserve"> </w:t>
      </w:r>
    </w:p>
    <w:p w14:paraId="6775B79A" w14:textId="77777777" w:rsidR="005C4AA0" w:rsidRDefault="005C4AA0" w:rsidP="005C4AA0">
      <w:pPr>
        <w:pStyle w:val="ListParagraph"/>
        <w:ind w:left="2160" w:firstLine="0"/>
      </w:pPr>
    </w:p>
    <w:p w14:paraId="74088FA8" w14:textId="5D61DFA0" w:rsidR="005D4222" w:rsidRDefault="005D4222" w:rsidP="009C60F0">
      <w:pPr>
        <w:pStyle w:val="ListParagraph"/>
        <w:numPr>
          <w:ilvl w:val="2"/>
          <w:numId w:val="4"/>
        </w:numPr>
      </w:pPr>
      <w:r>
        <w:t xml:space="preserve">This laptop provides enough computer </w:t>
      </w:r>
      <w:r w:rsidR="007515DA">
        <w:t xml:space="preserve">power </w:t>
      </w:r>
      <w:r w:rsidR="007830DB">
        <w:t>for this project.</w:t>
      </w:r>
      <w:r w:rsidR="005F7147">
        <w:t xml:space="preserve"> However, under</w:t>
      </w:r>
      <w:r w:rsidR="00551F9F">
        <w:t xml:space="preserve"> heavy load</w:t>
      </w:r>
      <w:r w:rsidR="00733045">
        <w:t xml:space="preserve"> it would thermal throttle and </w:t>
      </w:r>
      <w:proofErr w:type="spellStart"/>
      <w:r w:rsidR="00733045">
        <w:t>its</w:t>
      </w:r>
      <w:proofErr w:type="spellEnd"/>
      <w:r w:rsidR="00733045">
        <w:t xml:space="preserve"> not suitable for rendering</w:t>
      </w:r>
      <w:r w:rsidR="00F55F42">
        <w:t>.</w:t>
      </w:r>
    </w:p>
    <w:p w14:paraId="0ECCD791" w14:textId="2A11700E" w:rsidR="005C4AA0" w:rsidRDefault="005C4AA0" w:rsidP="005C4AA0">
      <w:pPr>
        <w:pStyle w:val="ListParagraph"/>
        <w:ind w:left="2160" w:firstLine="0"/>
      </w:pPr>
    </w:p>
    <w:p w14:paraId="7A048C25" w14:textId="77777777" w:rsidR="005C4AA0" w:rsidRDefault="005C4AA0" w:rsidP="005C4AA0">
      <w:pPr>
        <w:pStyle w:val="ListParagraph"/>
        <w:ind w:left="2160" w:firstLine="0"/>
      </w:pPr>
    </w:p>
    <w:p w14:paraId="74780007" w14:textId="7264844E" w:rsidR="001C55CF" w:rsidRPr="005F7147" w:rsidRDefault="001C55CF" w:rsidP="001C55CF">
      <w:pPr>
        <w:pStyle w:val="ListParagraph"/>
        <w:numPr>
          <w:ilvl w:val="1"/>
          <w:numId w:val="4"/>
        </w:numPr>
        <w:rPr>
          <w:b/>
          <w:bCs/>
        </w:rPr>
      </w:pPr>
      <w:r w:rsidRPr="005F7147">
        <w:rPr>
          <w:b/>
          <w:bCs/>
        </w:rPr>
        <w:t xml:space="preserve">Desktop </w:t>
      </w:r>
    </w:p>
    <w:p w14:paraId="153497A7" w14:textId="50D2D48B" w:rsidR="001C55CF" w:rsidRDefault="001C55CF" w:rsidP="001C55CF">
      <w:pPr>
        <w:pStyle w:val="ListParagraph"/>
        <w:numPr>
          <w:ilvl w:val="2"/>
          <w:numId w:val="4"/>
        </w:numPr>
      </w:pPr>
      <w:r>
        <w:t>Motherboard</w:t>
      </w:r>
      <w:r w:rsidR="00CB635C">
        <w:t xml:space="preserve">: </w:t>
      </w:r>
      <w:r w:rsidR="007D3F51">
        <w:t xml:space="preserve">ASUS </w:t>
      </w:r>
      <w:r w:rsidR="004C135D">
        <w:t>Maximus VII Ranger</w:t>
      </w:r>
    </w:p>
    <w:p w14:paraId="29786DCC" w14:textId="3071FF15" w:rsidR="001C55CF" w:rsidRDefault="00EE140C" w:rsidP="001C55CF">
      <w:pPr>
        <w:pStyle w:val="ListParagraph"/>
        <w:numPr>
          <w:ilvl w:val="2"/>
          <w:numId w:val="4"/>
        </w:numPr>
      </w:pPr>
      <w:r>
        <w:t>CPU</w:t>
      </w:r>
      <w:r w:rsidR="004C135D">
        <w:t>: i7 4770k base</w:t>
      </w:r>
      <w:r w:rsidR="003B091F">
        <w:t xml:space="preserve"> speed: 3.50GHz, Overclocked to 4.20GHz, </w:t>
      </w:r>
      <w:r w:rsidR="00F76256">
        <w:t>4 cores, 8 threads</w:t>
      </w:r>
    </w:p>
    <w:p w14:paraId="20539CC7" w14:textId="5A34F1F7" w:rsidR="00F55F42" w:rsidRDefault="00F55F42" w:rsidP="001C55CF">
      <w:pPr>
        <w:pStyle w:val="ListParagraph"/>
        <w:numPr>
          <w:ilvl w:val="2"/>
          <w:numId w:val="4"/>
        </w:numPr>
      </w:pPr>
      <w:r>
        <w:t xml:space="preserve">CPU cooler: </w:t>
      </w:r>
      <w:r w:rsidR="00770050">
        <w:t xml:space="preserve">Alphacool </w:t>
      </w:r>
      <w:r w:rsidR="00D9535E">
        <w:t xml:space="preserve">CPU </w:t>
      </w:r>
      <w:r w:rsidR="00770050">
        <w:t xml:space="preserve">water block </w:t>
      </w:r>
      <w:r w:rsidR="00DB5A35">
        <w:t>with 360mm radiator</w:t>
      </w:r>
    </w:p>
    <w:p w14:paraId="57D77A65" w14:textId="38C87D2F" w:rsidR="00EE140C" w:rsidRDefault="00EE140C" w:rsidP="001C55CF">
      <w:pPr>
        <w:pStyle w:val="ListParagraph"/>
        <w:numPr>
          <w:ilvl w:val="2"/>
          <w:numId w:val="4"/>
        </w:numPr>
      </w:pPr>
      <w:r>
        <w:t>Graphics card</w:t>
      </w:r>
      <w:r w:rsidR="00F76256">
        <w:t xml:space="preserve">: ASUS </w:t>
      </w:r>
      <w:r w:rsidR="008D38B0">
        <w:t xml:space="preserve">Strix GTX </w:t>
      </w:r>
      <w:r w:rsidR="008D38B0" w:rsidRPr="008D38B0">
        <w:t>970</w:t>
      </w:r>
      <w:r w:rsidR="008D38B0">
        <w:t xml:space="preserve"> </w:t>
      </w:r>
      <w:r w:rsidR="008D38B0" w:rsidRPr="008D38B0">
        <w:t>DC2OC</w:t>
      </w:r>
      <w:r w:rsidR="008D38B0">
        <w:t xml:space="preserve"> </w:t>
      </w:r>
      <w:r w:rsidR="008D38B0" w:rsidRPr="008D38B0">
        <w:t>4GD5</w:t>
      </w:r>
      <w:r w:rsidR="00B61471">
        <w:t>, overclocked</w:t>
      </w:r>
    </w:p>
    <w:p w14:paraId="701E805A" w14:textId="319705CE" w:rsidR="00EE140C" w:rsidRDefault="00EE140C" w:rsidP="001C55CF">
      <w:pPr>
        <w:pStyle w:val="ListParagraph"/>
        <w:numPr>
          <w:ilvl w:val="2"/>
          <w:numId w:val="4"/>
        </w:numPr>
      </w:pPr>
      <w:r>
        <w:t>RAM</w:t>
      </w:r>
      <w:r w:rsidR="00EA744A">
        <w:t>:</w:t>
      </w:r>
      <w:r w:rsidR="00B61471">
        <w:t xml:space="preserve"> 16gb</w:t>
      </w:r>
      <w:r w:rsidR="00FE6306">
        <w:t xml:space="preserve"> DRR3</w:t>
      </w:r>
      <w:r w:rsidR="00F812AD">
        <w:t xml:space="preserve"> 2333</w:t>
      </w:r>
    </w:p>
    <w:p w14:paraId="039D8EBA" w14:textId="013B8BAB" w:rsidR="00EA744A" w:rsidRDefault="001C0940" w:rsidP="001C55CF">
      <w:pPr>
        <w:pStyle w:val="ListParagraph"/>
        <w:numPr>
          <w:ilvl w:val="2"/>
          <w:numId w:val="4"/>
        </w:numPr>
      </w:pPr>
      <w:r>
        <w:t>Storage 1:</w:t>
      </w:r>
      <w:r w:rsidR="00061B36">
        <w:t xml:space="preserve"> 128GB</w:t>
      </w:r>
      <w:r w:rsidR="00494C3A">
        <w:t xml:space="preserve"> 2.5”</w:t>
      </w:r>
      <w:r w:rsidR="00061B36">
        <w:t xml:space="preserve"> SSD</w:t>
      </w:r>
      <w:r w:rsidR="00494C3A">
        <w:t xml:space="preserve"> </w:t>
      </w:r>
      <w:r w:rsidR="00061B36">
        <w:t>(Windows 10 OS)</w:t>
      </w:r>
    </w:p>
    <w:p w14:paraId="1002F875" w14:textId="28300019" w:rsidR="001C0940" w:rsidRDefault="001C0940" w:rsidP="001C55CF">
      <w:pPr>
        <w:pStyle w:val="ListParagraph"/>
        <w:numPr>
          <w:ilvl w:val="2"/>
          <w:numId w:val="4"/>
        </w:numPr>
      </w:pPr>
      <w:r>
        <w:t>Storage 2:</w:t>
      </w:r>
      <w:r w:rsidR="00061B36">
        <w:t xml:space="preserve"> 1TB WD Blue</w:t>
      </w:r>
      <w:r w:rsidR="00494C3A">
        <w:t xml:space="preserve"> 3.5”</w:t>
      </w:r>
      <w:r w:rsidR="00061B36">
        <w:t xml:space="preserve"> HDD</w:t>
      </w:r>
    </w:p>
    <w:p w14:paraId="6397471E" w14:textId="5BED6A41" w:rsidR="001C0940" w:rsidRDefault="001C0940" w:rsidP="001C55CF">
      <w:pPr>
        <w:pStyle w:val="ListParagraph"/>
        <w:numPr>
          <w:ilvl w:val="2"/>
          <w:numId w:val="4"/>
        </w:numPr>
      </w:pPr>
      <w:r>
        <w:t>Storage 3:</w:t>
      </w:r>
      <w:r w:rsidR="00061B36">
        <w:t xml:space="preserve"> 1TB</w:t>
      </w:r>
      <w:r w:rsidR="00B638EA">
        <w:t xml:space="preserve"> WD </w:t>
      </w:r>
      <w:r w:rsidR="00276379">
        <w:t>Green</w:t>
      </w:r>
      <w:r w:rsidR="00494C3A">
        <w:t xml:space="preserve"> 3.5”</w:t>
      </w:r>
      <w:r w:rsidR="00276379">
        <w:t xml:space="preserve"> HDD</w:t>
      </w:r>
    </w:p>
    <w:p w14:paraId="06EB20A7" w14:textId="1920C9E5" w:rsidR="00276379" w:rsidRDefault="00276379" w:rsidP="001C55CF">
      <w:pPr>
        <w:pStyle w:val="ListParagraph"/>
        <w:numPr>
          <w:ilvl w:val="2"/>
          <w:numId w:val="4"/>
        </w:numPr>
      </w:pPr>
      <w:r>
        <w:t xml:space="preserve">Storage 4: 1TB WD Black </w:t>
      </w:r>
      <w:r w:rsidR="00494C3A">
        <w:t xml:space="preserve">3.5” </w:t>
      </w:r>
      <w:r>
        <w:t>HDD</w:t>
      </w:r>
    </w:p>
    <w:p w14:paraId="474118E3" w14:textId="735FB3A2" w:rsidR="00276379" w:rsidRDefault="005F7147" w:rsidP="001C55CF">
      <w:pPr>
        <w:pStyle w:val="ListParagraph"/>
        <w:numPr>
          <w:ilvl w:val="2"/>
          <w:numId w:val="4"/>
        </w:numPr>
      </w:pPr>
      <w:r>
        <w:t>Storage</w:t>
      </w:r>
      <w:r w:rsidR="00276379">
        <w:t xml:space="preserve"> 5: </w:t>
      </w:r>
      <w:r w:rsidR="00A65BCC">
        <w:t>640</w:t>
      </w:r>
      <w:r w:rsidR="00104BBF">
        <w:t>GB WD Blue</w:t>
      </w:r>
      <w:r w:rsidR="00494C3A">
        <w:t xml:space="preserve"> 2.5” HDD</w:t>
      </w:r>
      <w:r>
        <w:t xml:space="preserve"> (Linux Ubuntu 18.04LTS OS)</w:t>
      </w:r>
    </w:p>
    <w:p w14:paraId="58E244FC" w14:textId="0415E80D" w:rsidR="00294CC5" w:rsidRDefault="00294CC5" w:rsidP="001C55CF">
      <w:pPr>
        <w:pStyle w:val="ListParagraph"/>
        <w:numPr>
          <w:ilvl w:val="2"/>
          <w:numId w:val="4"/>
        </w:numPr>
      </w:pPr>
      <w:r>
        <w:t>OS: Windows 10,</w:t>
      </w:r>
      <w:r w:rsidR="00D37395">
        <w:t xml:space="preserve"> Linux</w:t>
      </w:r>
      <w:r>
        <w:t xml:space="preserve"> Ubuntu 18.</w:t>
      </w:r>
      <w:r w:rsidR="00CB635C">
        <w:t>04LTS</w:t>
      </w:r>
    </w:p>
    <w:p w14:paraId="5773EA4D" w14:textId="77777777" w:rsidR="005C4AA0" w:rsidRDefault="005C4AA0" w:rsidP="005C4AA0">
      <w:pPr>
        <w:pStyle w:val="ListParagraph"/>
        <w:ind w:left="2160" w:firstLine="0"/>
      </w:pPr>
    </w:p>
    <w:p w14:paraId="79DA0B21" w14:textId="46DE06AE" w:rsidR="00933569" w:rsidRDefault="00D9535E" w:rsidP="003F5B76">
      <w:pPr>
        <w:pStyle w:val="ListParagraph"/>
        <w:numPr>
          <w:ilvl w:val="2"/>
          <w:numId w:val="4"/>
        </w:numPr>
      </w:pPr>
      <w:r>
        <w:lastRenderedPageBreak/>
        <w:t xml:space="preserve">This desktop runs </w:t>
      </w:r>
      <w:r w:rsidR="004B5D8B">
        <w:t>two different operating systems, windows 10 pro and linux ubuntu 18.04LTS</w:t>
      </w:r>
      <w:r w:rsidR="00AF0231">
        <w:t xml:space="preserve"> which gives </w:t>
      </w:r>
      <w:r w:rsidR="009F6200">
        <w:t xml:space="preserve">advantage of using a specific operating system for specific task such as ubuntu 18.04LTS would be for development and windows 10 would be more </w:t>
      </w:r>
      <w:r w:rsidR="005D55A3">
        <w:t xml:space="preserve">digital media aspect. I </w:t>
      </w:r>
      <w:r w:rsidR="00093C4B">
        <w:t xml:space="preserve">have </w:t>
      </w:r>
      <w:r w:rsidR="005D55A3">
        <w:t>used ubuntu as my main operating system because it provides a</w:t>
      </w:r>
      <w:r w:rsidR="00B61169">
        <w:t xml:space="preserve"> better command-line control over a system and customization. </w:t>
      </w:r>
      <w:r w:rsidR="0009285A">
        <w:t xml:space="preserve">In this computer, CPU and graphics card has been overclocked to </w:t>
      </w:r>
      <w:r w:rsidR="004D47BA">
        <w:t>allow me to use the full potentials of the hardware in this computer.</w:t>
      </w:r>
      <w:r w:rsidR="00341BF7">
        <w:t xml:space="preserve"> This computer has enough computer power and </w:t>
      </w:r>
      <w:r w:rsidR="008E43B4">
        <w:t>storage.</w:t>
      </w:r>
    </w:p>
    <w:p w14:paraId="37692356" w14:textId="14ED99EA" w:rsidR="005C4AA0" w:rsidRDefault="005C4AA0" w:rsidP="00436949"/>
    <w:p w14:paraId="453BBB52" w14:textId="5E25E2DC" w:rsidR="00552FA8" w:rsidRDefault="00552FA8" w:rsidP="00552FA8">
      <w:pPr>
        <w:pStyle w:val="Heading3"/>
        <w:rPr>
          <w:b/>
          <w:bCs w:val="0"/>
        </w:rPr>
      </w:pPr>
      <w:bookmarkStart w:id="13" w:name="_Toc10579700"/>
      <w:bookmarkStart w:id="14" w:name="_Toc15346661"/>
      <w:r w:rsidRPr="007A49FD">
        <w:rPr>
          <w:b/>
          <w:bCs w:val="0"/>
        </w:rPr>
        <w:t>Ethical and Social Issues</w:t>
      </w:r>
      <w:bookmarkEnd w:id="13"/>
      <w:bookmarkEnd w:id="14"/>
    </w:p>
    <w:p w14:paraId="6E7CE7DD" w14:textId="328C0343" w:rsidR="004F6216" w:rsidRPr="007211BA" w:rsidRDefault="005C4AA0" w:rsidP="004F6216">
      <w:pPr>
        <w:rPr>
          <w:rStyle w:val="SubtleEmphasis"/>
          <w:b/>
          <w:bCs/>
        </w:rPr>
      </w:pPr>
      <w:r w:rsidRPr="007211BA">
        <w:rPr>
          <w:rStyle w:val="SubtleEmphasis"/>
          <w:b/>
          <w:bCs/>
        </w:rPr>
        <w:t xml:space="preserve">Individual </w:t>
      </w:r>
    </w:p>
    <w:p w14:paraId="33176FBE" w14:textId="43725CEB" w:rsidR="00B60C26" w:rsidRDefault="005C4AA0" w:rsidP="00B60C26">
      <w:pPr>
        <w:pStyle w:val="ListParagraph"/>
        <w:numPr>
          <w:ilvl w:val="0"/>
          <w:numId w:val="8"/>
        </w:numPr>
      </w:pPr>
      <w:r>
        <w:t>Copyright</w:t>
      </w:r>
      <w:r w:rsidR="003C4F66">
        <w:t xml:space="preserve"> is the </w:t>
      </w:r>
      <w:r w:rsidR="002E7DE3">
        <w:t>law which gives exclusive rights to a work by its creator.</w:t>
      </w:r>
      <w:r w:rsidR="003126BC">
        <w:t xml:space="preserve"> This allows the creator to reproduce the work over a fixed period of time</w:t>
      </w:r>
      <w:r w:rsidR="00415737">
        <w:t xml:space="preserve"> and prevents anyone else</w:t>
      </w:r>
      <w:r w:rsidR="005A7969">
        <w:t xml:space="preserve"> </w:t>
      </w:r>
      <w:r w:rsidR="005C0D19">
        <w:t xml:space="preserve">from using the concept of </w:t>
      </w:r>
      <w:r w:rsidR="008E02A5">
        <w:t xml:space="preserve">the original </w:t>
      </w:r>
      <w:r w:rsidR="00B60C26">
        <w:t xml:space="preserve">idea. </w:t>
      </w:r>
      <w:r w:rsidR="004F0A46">
        <w:t xml:space="preserve">This is important in website development </w:t>
      </w:r>
      <w:r w:rsidR="00381E84">
        <w:t xml:space="preserve">to protect </w:t>
      </w:r>
      <w:r w:rsidR="008714D0">
        <w:t xml:space="preserve">the ‘owner’ from anyone copying </w:t>
      </w:r>
      <w:r w:rsidR="00C41A12">
        <w:t xml:space="preserve">and using the website as their own. </w:t>
      </w:r>
      <w:r w:rsidR="00E53971">
        <w:t>My website</w:t>
      </w:r>
      <w:r w:rsidR="002B4284">
        <w:t xml:space="preserve"> will be an open sourced project under MIT licence</w:t>
      </w:r>
      <w:r w:rsidR="00390237">
        <w:t xml:space="preserve">, which means that persons using the website must </w:t>
      </w:r>
      <w:r w:rsidR="001B54F3">
        <w:t xml:space="preserve">acknowledge the original </w:t>
      </w:r>
      <w:r w:rsidR="00F47947">
        <w:t>website and its owner.</w:t>
      </w:r>
    </w:p>
    <w:p w14:paraId="74B6D6FF" w14:textId="66DC78E9" w:rsidR="0027094F" w:rsidRDefault="00B60C26" w:rsidP="00B60C26">
      <w:pPr>
        <w:pStyle w:val="ListParagraph"/>
        <w:ind w:left="720" w:firstLine="0"/>
      </w:pPr>
      <w:r>
        <w:t xml:space="preserve"> </w:t>
      </w:r>
    </w:p>
    <w:p w14:paraId="60B93352" w14:textId="3EAFAF82" w:rsidR="00FF0177" w:rsidRDefault="004979C2" w:rsidP="004A3FD3">
      <w:pPr>
        <w:pStyle w:val="ListParagraph"/>
        <w:numPr>
          <w:ilvl w:val="0"/>
          <w:numId w:val="8"/>
        </w:numPr>
      </w:pPr>
      <w:r>
        <w:t>Ergonomics</w:t>
      </w:r>
      <w:r w:rsidR="00167A6B">
        <w:t xml:space="preserve"> is important </w:t>
      </w:r>
      <w:r w:rsidR="005E344E">
        <w:t xml:space="preserve">during the development of the website. </w:t>
      </w:r>
      <w:r w:rsidR="00C922DF">
        <w:t xml:space="preserve">The following </w:t>
      </w:r>
      <w:r w:rsidR="00FF0177">
        <w:t>aspects must be considered during the website development:</w:t>
      </w:r>
    </w:p>
    <w:p w14:paraId="73FF29F2" w14:textId="526D17C3" w:rsidR="005D14C2" w:rsidRDefault="00342E82" w:rsidP="00AA75C4">
      <w:pPr>
        <w:pStyle w:val="ListParagraph"/>
        <w:numPr>
          <w:ilvl w:val="1"/>
          <w:numId w:val="8"/>
        </w:numPr>
      </w:pPr>
      <w:r>
        <w:t>A proper keyboard which</w:t>
      </w:r>
      <w:r w:rsidR="00D23609">
        <w:t xml:space="preserve"> </w:t>
      </w:r>
      <w:r w:rsidR="006F0079">
        <w:t xml:space="preserve">is able to prevent typing injuries or </w:t>
      </w:r>
      <w:r w:rsidR="008D325E">
        <w:t xml:space="preserve">aggravating injuries such as </w:t>
      </w:r>
      <w:r w:rsidR="00AA75C4">
        <w:t>carpal tunnel syndrome</w:t>
      </w:r>
      <w:r w:rsidR="008E1A81">
        <w:t xml:space="preserve"> in</w:t>
      </w:r>
      <w:r w:rsidR="005149BD">
        <w:t xml:space="preserve"> anyone working for a long period of time.</w:t>
      </w:r>
    </w:p>
    <w:p w14:paraId="3E3566F0" w14:textId="4BE6FDFA" w:rsidR="00772118" w:rsidRDefault="00257919" w:rsidP="00AA75C4">
      <w:pPr>
        <w:pStyle w:val="ListParagraph"/>
        <w:numPr>
          <w:ilvl w:val="1"/>
          <w:numId w:val="8"/>
        </w:numPr>
      </w:pPr>
      <w:r>
        <w:t xml:space="preserve">A proper mouse must be used when working </w:t>
      </w:r>
      <w:r w:rsidR="00216057">
        <w:t>at a computer for long periods of time.</w:t>
      </w:r>
    </w:p>
    <w:p w14:paraId="6174A390" w14:textId="77777777" w:rsidR="004C2E9A" w:rsidRDefault="005D14C2" w:rsidP="005D14C2">
      <w:pPr>
        <w:pStyle w:val="ListParagraph"/>
        <w:numPr>
          <w:ilvl w:val="1"/>
          <w:numId w:val="8"/>
        </w:numPr>
      </w:pPr>
      <w:r>
        <w:t>Proper lighting</w:t>
      </w:r>
      <w:r w:rsidR="00274B83">
        <w:t xml:space="preserve"> which involves </w:t>
      </w:r>
      <w:r w:rsidR="004C2E9A">
        <w:t>the appropriate level of lighting and its location while the user at the computer.</w:t>
      </w:r>
    </w:p>
    <w:p w14:paraId="2001006C" w14:textId="78909453" w:rsidR="00CC421E" w:rsidRDefault="00C35543" w:rsidP="005D14C2">
      <w:pPr>
        <w:pStyle w:val="ListParagraph"/>
        <w:numPr>
          <w:ilvl w:val="1"/>
          <w:numId w:val="8"/>
        </w:numPr>
      </w:pPr>
      <w:r>
        <w:t xml:space="preserve">A proper </w:t>
      </w:r>
      <w:r w:rsidR="003F477B">
        <w:t xml:space="preserve">working chair is vital to the health of a person who is </w:t>
      </w:r>
      <w:r w:rsidR="00B53A84">
        <w:t>working long hours on the computer</w:t>
      </w:r>
      <w:r w:rsidR="00034610">
        <w:t xml:space="preserve">. </w:t>
      </w:r>
    </w:p>
    <w:p w14:paraId="5D9725BE" w14:textId="77777777" w:rsidR="00034610" w:rsidRDefault="00034610" w:rsidP="005D14C2">
      <w:pPr>
        <w:pStyle w:val="ListParagraph"/>
        <w:numPr>
          <w:ilvl w:val="1"/>
          <w:numId w:val="8"/>
        </w:numPr>
      </w:pPr>
    </w:p>
    <w:p w14:paraId="33E43B99" w14:textId="4D5B0453" w:rsidR="004979C2" w:rsidRDefault="004979C2" w:rsidP="005C4AA0">
      <w:pPr>
        <w:pStyle w:val="ListParagraph"/>
        <w:numPr>
          <w:ilvl w:val="0"/>
          <w:numId w:val="8"/>
        </w:numPr>
      </w:pPr>
      <w:r>
        <w:t>Overworking</w:t>
      </w:r>
      <w:r w:rsidR="00484023">
        <w:t xml:space="preserve"> </w:t>
      </w:r>
      <w:r w:rsidR="000A561D">
        <w:t xml:space="preserve">results in </w:t>
      </w:r>
      <w:r w:rsidR="003F503C">
        <w:t xml:space="preserve">poor productivity and lower quality of work. </w:t>
      </w:r>
      <w:r w:rsidR="00AD67D1">
        <w:t xml:space="preserve">The best approach to </w:t>
      </w:r>
      <w:r w:rsidR="00334EBF">
        <w:t>good website development involves planning</w:t>
      </w:r>
      <w:r w:rsidR="007534FD">
        <w:t xml:space="preserve"> and time management </w:t>
      </w:r>
      <w:r w:rsidR="002F1DC3">
        <w:t>of work.</w:t>
      </w:r>
      <w:r w:rsidR="00F01A45">
        <w:t xml:space="preserve"> Repetitive Strain Injury can result from </w:t>
      </w:r>
      <w:r w:rsidR="00442E9E">
        <w:t xml:space="preserve">overworking (working long hours) and poor </w:t>
      </w:r>
      <w:r w:rsidR="004A7C76">
        <w:t>ergonomics of the workspace.</w:t>
      </w:r>
    </w:p>
    <w:p w14:paraId="572FBE70" w14:textId="092DDD12" w:rsidR="004979C2" w:rsidRDefault="003931D6" w:rsidP="004F6216">
      <w:pPr>
        <w:pStyle w:val="ListParagraph"/>
        <w:numPr>
          <w:ilvl w:val="0"/>
          <w:numId w:val="8"/>
        </w:numPr>
      </w:pPr>
      <w:r>
        <w:t>Plagiarism</w:t>
      </w:r>
      <w:r w:rsidR="002F1DC3">
        <w:t xml:space="preserve"> </w:t>
      </w:r>
      <w:r w:rsidR="009B4C6F">
        <w:t xml:space="preserve">must be </w:t>
      </w:r>
      <w:r w:rsidR="00F476E3">
        <w:t>avoid</w:t>
      </w:r>
      <w:r w:rsidR="000F2436">
        <w:t>ed at all costs</w:t>
      </w:r>
      <w:r w:rsidR="00754A60">
        <w:t xml:space="preserve"> and is a serious violation of </w:t>
      </w:r>
      <w:r w:rsidR="00774F84">
        <w:t>ethics in all creative work</w:t>
      </w:r>
      <w:r w:rsidR="00706F21">
        <w:t xml:space="preserve"> and written expression.</w:t>
      </w:r>
      <w:r w:rsidR="00C04304">
        <w:t xml:space="preserve"> </w:t>
      </w:r>
      <w:r w:rsidR="003A201C">
        <w:t xml:space="preserve">All the </w:t>
      </w:r>
      <w:r w:rsidR="003B1EEA">
        <w:t xml:space="preserve">work of other people </w:t>
      </w:r>
      <w:r w:rsidR="00273B89">
        <w:t xml:space="preserve">that is used in the development of </w:t>
      </w:r>
      <w:r w:rsidR="003836F1">
        <w:t>the website and digital media must be acknowledged and documented.</w:t>
      </w:r>
    </w:p>
    <w:p w14:paraId="179C7547" w14:textId="0C27352D" w:rsidR="005C4AA0" w:rsidRPr="007211BA" w:rsidRDefault="005C4AA0" w:rsidP="004F6216">
      <w:pPr>
        <w:rPr>
          <w:rStyle w:val="SubtleEmphasis"/>
          <w:b/>
          <w:bCs/>
        </w:rPr>
      </w:pPr>
      <w:r w:rsidRPr="007211BA">
        <w:rPr>
          <w:rStyle w:val="SubtleEmphasis"/>
          <w:b/>
          <w:bCs/>
        </w:rPr>
        <w:t>End-User</w:t>
      </w:r>
    </w:p>
    <w:p w14:paraId="5C26DF6C" w14:textId="30256429" w:rsidR="004979C2" w:rsidRDefault="0013079A" w:rsidP="004979C2">
      <w:pPr>
        <w:pStyle w:val="ListParagraph"/>
        <w:numPr>
          <w:ilvl w:val="0"/>
          <w:numId w:val="9"/>
        </w:numPr>
      </w:pPr>
      <w:r>
        <w:t>All data and information on the website</w:t>
      </w:r>
      <w:r w:rsidR="005941A0">
        <w:t xml:space="preserve"> must be accurate and reliable.</w:t>
      </w:r>
      <w:r w:rsidR="006B5745">
        <w:t xml:space="preserve"> </w:t>
      </w:r>
    </w:p>
    <w:p w14:paraId="6802561D" w14:textId="0A9FE2DA" w:rsidR="00552FA8" w:rsidRPr="00552FA8" w:rsidRDefault="004979C2" w:rsidP="00552FA8">
      <w:pPr>
        <w:pStyle w:val="ListParagraph"/>
        <w:numPr>
          <w:ilvl w:val="0"/>
          <w:numId w:val="9"/>
        </w:numPr>
      </w:pPr>
      <w:r>
        <w:t xml:space="preserve">Aesthetics </w:t>
      </w:r>
      <w:r w:rsidR="003F107F">
        <w:t xml:space="preserve">is an important </w:t>
      </w:r>
      <w:r w:rsidR="005C530C">
        <w:t>aspect of the website’s</w:t>
      </w:r>
      <w:r w:rsidR="003A7C5C">
        <w:t xml:space="preserve"> </w:t>
      </w:r>
      <w:r w:rsidR="00555528">
        <w:t xml:space="preserve">design. Generally, it </w:t>
      </w:r>
      <w:r w:rsidR="00E83FF4">
        <w:t>must have appropriate visual appeal</w:t>
      </w:r>
      <w:r w:rsidR="00BD3F78">
        <w:t xml:space="preserve">, </w:t>
      </w:r>
      <w:r w:rsidR="00AA76A5">
        <w:t>be well laid out</w:t>
      </w:r>
      <w:r w:rsidR="00BD3F78">
        <w:t xml:space="preserve"> and t</w:t>
      </w:r>
      <w:r w:rsidR="003904E0">
        <w:t xml:space="preserve">here should be no visual distractions which </w:t>
      </w:r>
      <w:r w:rsidR="00BD3F78">
        <w:t xml:space="preserve">take away from the </w:t>
      </w:r>
      <w:r w:rsidR="00A93597">
        <w:t xml:space="preserve">user’s </w:t>
      </w:r>
      <w:r w:rsidR="00EA5BCD">
        <w:t>ability to use the website.</w:t>
      </w:r>
      <w:r w:rsidR="00BC5CF3">
        <w:t xml:space="preserve"> </w:t>
      </w:r>
      <w:r w:rsidR="000865BB">
        <w:t xml:space="preserve">Clear navigation </w:t>
      </w:r>
      <w:r w:rsidR="001B5C46">
        <w:t xml:space="preserve">is vital is the use of the website and can be enhanced by </w:t>
      </w:r>
      <w:r w:rsidR="00DB39F9">
        <w:t xml:space="preserve">good aesthetics. The entire website must be age appropriate </w:t>
      </w:r>
      <w:r w:rsidR="00D51681">
        <w:t>and effective for all end users.</w:t>
      </w:r>
    </w:p>
    <w:p w14:paraId="2FF1794A" w14:textId="0DFDEC4D" w:rsidR="00552FA8" w:rsidRDefault="00552FA8" w:rsidP="00552FA8">
      <w:pPr>
        <w:pStyle w:val="Style1"/>
        <w:framePr w:wrap="around"/>
        <w:sectPr w:rsidR="00552FA8">
          <w:headerReference w:type="default" r:id="rId21"/>
          <w:footerReference w:type="even" r:id="rId22"/>
          <w:pgSz w:w="12240" w:h="15840"/>
          <w:pgMar w:top="1440" w:right="1080" w:bottom="1440" w:left="1080" w:header="576" w:footer="432" w:gutter="0"/>
          <w:pgNumType w:start="0"/>
          <w:cols w:space="720"/>
          <w:titlePg/>
          <w:docGrid w:linePitch="360"/>
        </w:sectPr>
      </w:pPr>
      <w:r>
        <w:br w:type="page"/>
      </w:r>
      <w:r>
        <w:br w:type="page"/>
      </w:r>
    </w:p>
    <w:p w14:paraId="5376F52E" w14:textId="36F42AD0" w:rsidR="00552FA8" w:rsidRDefault="00552FA8" w:rsidP="00552FA8">
      <w:pPr>
        <w:pStyle w:val="Heading2"/>
        <w:rPr>
          <w:sz w:val="40"/>
          <w:szCs w:val="36"/>
        </w:rPr>
      </w:pPr>
      <w:bookmarkStart w:id="15" w:name="_Toc10579701"/>
      <w:bookmarkStart w:id="16" w:name="_Toc15346662"/>
      <w:r w:rsidRPr="007A49FD">
        <w:rPr>
          <w:sz w:val="40"/>
          <w:szCs w:val="36"/>
        </w:rPr>
        <w:lastRenderedPageBreak/>
        <w:t>Making Decisions</w:t>
      </w:r>
      <w:bookmarkEnd w:id="15"/>
      <w:bookmarkEnd w:id="16"/>
    </w:p>
    <w:p w14:paraId="501B33FF" w14:textId="3DE4A4E7" w:rsidR="0078308C" w:rsidRPr="0078308C" w:rsidRDefault="0078308C" w:rsidP="0078308C">
      <w:pPr>
        <w:pStyle w:val="Heading3"/>
      </w:pPr>
      <w:bookmarkStart w:id="17" w:name="_Toc15346663"/>
      <w:r>
        <w:t>Schedule</w:t>
      </w:r>
      <w:r w:rsidR="006534A0">
        <w:t xml:space="preserve"> Feasibility</w:t>
      </w:r>
      <w:bookmarkEnd w:id="17"/>
    </w:p>
    <w:tbl>
      <w:tblPr>
        <w:tblStyle w:val="GridTable1Light-Accent1"/>
        <w:tblW w:w="13079" w:type="dxa"/>
        <w:tblLook w:val="04A0" w:firstRow="1" w:lastRow="0" w:firstColumn="1" w:lastColumn="0" w:noHBand="0" w:noVBand="1"/>
      </w:tblPr>
      <w:tblGrid>
        <w:gridCol w:w="1831"/>
        <w:gridCol w:w="3114"/>
        <w:gridCol w:w="597"/>
        <w:gridCol w:w="684"/>
        <w:gridCol w:w="684"/>
        <w:gridCol w:w="685"/>
        <w:gridCol w:w="685"/>
        <w:gridCol w:w="685"/>
        <w:gridCol w:w="689"/>
        <w:gridCol w:w="685"/>
        <w:gridCol w:w="685"/>
        <w:gridCol w:w="685"/>
        <w:gridCol w:w="685"/>
        <w:gridCol w:w="685"/>
      </w:tblGrid>
      <w:tr w:rsidR="00D5009C" w14:paraId="2026299C" w14:textId="77777777" w:rsidTr="00CE771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45" w:type="dxa"/>
            <w:gridSpan w:val="2"/>
            <w:vMerge w:val="restart"/>
          </w:tcPr>
          <w:p w14:paraId="37B6EAF6" w14:textId="6802EA68" w:rsidR="00D5009C" w:rsidRPr="00A66F26" w:rsidRDefault="00D5009C" w:rsidP="00552FA8">
            <w:pPr>
              <w:pStyle w:val="Heading3"/>
              <w:outlineLvl w:val="2"/>
              <w:rPr>
                <w:color w:val="000000" w:themeColor="text1"/>
              </w:rPr>
            </w:pPr>
          </w:p>
        </w:tc>
        <w:tc>
          <w:tcPr>
            <w:tcW w:w="4709" w:type="dxa"/>
            <w:gridSpan w:val="7"/>
          </w:tcPr>
          <w:p w14:paraId="26F6A260" w14:textId="254FD1AC" w:rsidR="00D5009C" w:rsidRDefault="00D5009C" w:rsidP="00A31019">
            <w:pPr>
              <w:pStyle w:val="Heading3"/>
              <w:jc w:val="center"/>
              <w:outlineLvl w:val="2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bookmarkStart w:id="18" w:name="_Toc15319659"/>
            <w:bookmarkStart w:id="19" w:name="_Toc15346664"/>
            <w:r>
              <w:rPr>
                <w:color w:val="000000" w:themeColor="text1"/>
              </w:rPr>
              <w:t>Term 2</w:t>
            </w:r>
            <w:bookmarkEnd w:id="18"/>
            <w:bookmarkEnd w:id="19"/>
          </w:p>
        </w:tc>
        <w:tc>
          <w:tcPr>
            <w:tcW w:w="2055" w:type="dxa"/>
            <w:gridSpan w:val="3"/>
          </w:tcPr>
          <w:p w14:paraId="0B5EEE7A" w14:textId="1C7FEA3B" w:rsidR="00D5009C" w:rsidRDefault="00D5009C" w:rsidP="00552FA8">
            <w:pPr>
              <w:pStyle w:val="Heading3"/>
              <w:outlineLvl w:val="2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bookmarkStart w:id="20" w:name="_Toc15319660"/>
            <w:bookmarkStart w:id="21" w:name="_Toc15346665"/>
            <w:r>
              <w:rPr>
                <w:color w:val="000000" w:themeColor="text1"/>
              </w:rPr>
              <w:t>Holidays</w:t>
            </w:r>
            <w:bookmarkEnd w:id="20"/>
            <w:bookmarkEnd w:id="21"/>
          </w:p>
        </w:tc>
        <w:tc>
          <w:tcPr>
            <w:tcW w:w="1370" w:type="dxa"/>
            <w:gridSpan w:val="2"/>
          </w:tcPr>
          <w:p w14:paraId="23F8F044" w14:textId="610E85C1" w:rsidR="00D5009C" w:rsidRDefault="00D5009C" w:rsidP="00552FA8">
            <w:pPr>
              <w:pStyle w:val="Heading3"/>
              <w:outlineLvl w:val="2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bookmarkStart w:id="22" w:name="_Toc15319661"/>
            <w:bookmarkStart w:id="23" w:name="_Toc15346666"/>
            <w:r>
              <w:rPr>
                <w:color w:val="000000" w:themeColor="text1"/>
              </w:rPr>
              <w:t>Term 3</w:t>
            </w:r>
            <w:bookmarkEnd w:id="22"/>
            <w:bookmarkEnd w:id="23"/>
          </w:p>
        </w:tc>
      </w:tr>
      <w:tr w:rsidR="00D5009C" w14:paraId="1E2A58D8" w14:textId="3C5D80C4" w:rsidTr="00575AD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45" w:type="dxa"/>
            <w:gridSpan w:val="2"/>
            <w:vMerge/>
          </w:tcPr>
          <w:p w14:paraId="0AEA7F50" w14:textId="4776D10D" w:rsidR="00D5009C" w:rsidRPr="00A66F26" w:rsidRDefault="00D5009C" w:rsidP="00552FA8">
            <w:pPr>
              <w:pStyle w:val="Heading3"/>
              <w:outlineLvl w:val="2"/>
              <w:rPr>
                <w:color w:val="000000" w:themeColor="text1"/>
              </w:rPr>
            </w:pPr>
          </w:p>
        </w:tc>
        <w:tc>
          <w:tcPr>
            <w:tcW w:w="597" w:type="dxa"/>
          </w:tcPr>
          <w:p w14:paraId="6122E1A0" w14:textId="5D9469AA" w:rsidR="00D5009C" w:rsidRPr="00A66F26" w:rsidRDefault="00D5009C" w:rsidP="00552FA8">
            <w:pPr>
              <w:pStyle w:val="Heading3"/>
              <w:outlineLvl w:val="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bookmarkStart w:id="24" w:name="_Toc15319662"/>
            <w:bookmarkStart w:id="25" w:name="_Toc15346667"/>
            <w:r>
              <w:rPr>
                <w:color w:val="000000" w:themeColor="text1"/>
              </w:rPr>
              <w:t>W3</w:t>
            </w:r>
            <w:bookmarkEnd w:id="24"/>
            <w:bookmarkEnd w:id="25"/>
          </w:p>
        </w:tc>
        <w:tc>
          <w:tcPr>
            <w:tcW w:w="684" w:type="dxa"/>
          </w:tcPr>
          <w:p w14:paraId="12368E7F" w14:textId="479450D6" w:rsidR="00D5009C" w:rsidRPr="00A66F26" w:rsidRDefault="00D5009C" w:rsidP="00552FA8">
            <w:pPr>
              <w:pStyle w:val="Heading3"/>
              <w:outlineLvl w:val="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bookmarkStart w:id="26" w:name="_Toc15319663"/>
            <w:bookmarkStart w:id="27" w:name="_Toc15346668"/>
            <w:r>
              <w:rPr>
                <w:color w:val="000000" w:themeColor="text1"/>
              </w:rPr>
              <w:t>W4</w:t>
            </w:r>
            <w:bookmarkEnd w:id="26"/>
            <w:bookmarkEnd w:id="27"/>
          </w:p>
        </w:tc>
        <w:tc>
          <w:tcPr>
            <w:tcW w:w="684" w:type="dxa"/>
          </w:tcPr>
          <w:p w14:paraId="520549AB" w14:textId="09FB7C3C" w:rsidR="00D5009C" w:rsidRPr="00A66F26" w:rsidRDefault="00D5009C" w:rsidP="00552FA8">
            <w:pPr>
              <w:pStyle w:val="Heading3"/>
              <w:outlineLvl w:val="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bookmarkStart w:id="28" w:name="_Toc15319664"/>
            <w:bookmarkStart w:id="29" w:name="_Toc15346669"/>
            <w:r>
              <w:rPr>
                <w:color w:val="000000" w:themeColor="text1"/>
              </w:rPr>
              <w:t>W5</w:t>
            </w:r>
            <w:bookmarkEnd w:id="28"/>
            <w:bookmarkEnd w:id="29"/>
          </w:p>
        </w:tc>
        <w:tc>
          <w:tcPr>
            <w:tcW w:w="685" w:type="dxa"/>
          </w:tcPr>
          <w:p w14:paraId="2FE8136B" w14:textId="2CD2140A" w:rsidR="00D5009C" w:rsidRPr="00A66F26" w:rsidRDefault="00D5009C" w:rsidP="00552FA8">
            <w:pPr>
              <w:pStyle w:val="Heading3"/>
              <w:outlineLvl w:val="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bookmarkStart w:id="30" w:name="_Toc15319665"/>
            <w:bookmarkStart w:id="31" w:name="_Toc15346670"/>
            <w:r>
              <w:rPr>
                <w:color w:val="000000" w:themeColor="text1"/>
              </w:rPr>
              <w:t>W6</w:t>
            </w:r>
            <w:bookmarkEnd w:id="30"/>
            <w:bookmarkEnd w:id="31"/>
          </w:p>
        </w:tc>
        <w:tc>
          <w:tcPr>
            <w:tcW w:w="685" w:type="dxa"/>
          </w:tcPr>
          <w:p w14:paraId="753DB1BB" w14:textId="419AF22C" w:rsidR="00D5009C" w:rsidRPr="00A66F26" w:rsidRDefault="00D5009C" w:rsidP="00552FA8">
            <w:pPr>
              <w:pStyle w:val="Heading3"/>
              <w:outlineLvl w:val="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bookmarkStart w:id="32" w:name="_Toc15319666"/>
            <w:bookmarkStart w:id="33" w:name="_Toc15346671"/>
            <w:r>
              <w:rPr>
                <w:color w:val="000000" w:themeColor="text1"/>
              </w:rPr>
              <w:t>W7</w:t>
            </w:r>
            <w:bookmarkEnd w:id="32"/>
            <w:bookmarkEnd w:id="33"/>
          </w:p>
        </w:tc>
        <w:tc>
          <w:tcPr>
            <w:tcW w:w="685" w:type="dxa"/>
          </w:tcPr>
          <w:p w14:paraId="5AD8462C" w14:textId="463B2305" w:rsidR="00D5009C" w:rsidRPr="00A66F26" w:rsidRDefault="00D5009C" w:rsidP="00552FA8">
            <w:pPr>
              <w:pStyle w:val="Heading3"/>
              <w:outlineLvl w:val="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bookmarkStart w:id="34" w:name="_Toc15319667"/>
            <w:bookmarkStart w:id="35" w:name="_Toc15346672"/>
            <w:r>
              <w:rPr>
                <w:color w:val="000000" w:themeColor="text1"/>
              </w:rPr>
              <w:t>W8</w:t>
            </w:r>
            <w:bookmarkEnd w:id="34"/>
            <w:bookmarkEnd w:id="35"/>
          </w:p>
        </w:tc>
        <w:tc>
          <w:tcPr>
            <w:tcW w:w="689" w:type="dxa"/>
          </w:tcPr>
          <w:p w14:paraId="3608EDE9" w14:textId="5C01267F" w:rsidR="00D5009C" w:rsidRPr="00A66F26" w:rsidRDefault="00D5009C" w:rsidP="00552FA8">
            <w:pPr>
              <w:pStyle w:val="Heading3"/>
              <w:outlineLvl w:val="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bookmarkStart w:id="36" w:name="_Toc15319668"/>
            <w:bookmarkStart w:id="37" w:name="_Toc15346673"/>
            <w:r>
              <w:rPr>
                <w:color w:val="000000" w:themeColor="text1"/>
              </w:rPr>
              <w:t>W9</w:t>
            </w:r>
            <w:bookmarkEnd w:id="36"/>
            <w:bookmarkEnd w:id="37"/>
          </w:p>
        </w:tc>
        <w:tc>
          <w:tcPr>
            <w:tcW w:w="685" w:type="dxa"/>
          </w:tcPr>
          <w:p w14:paraId="0F9BDB04" w14:textId="25776993" w:rsidR="00D5009C" w:rsidRPr="00A66F26" w:rsidRDefault="00D5009C" w:rsidP="00552FA8">
            <w:pPr>
              <w:pStyle w:val="Heading3"/>
              <w:outlineLvl w:val="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bookmarkStart w:id="38" w:name="_Toc15319669"/>
            <w:bookmarkStart w:id="39" w:name="_Toc15346674"/>
            <w:r>
              <w:rPr>
                <w:color w:val="000000" w:themeColor="text1"/>
              </w:rPr>
              <w:t>W1</w:t>
            </w:r>
            <w:bookmarkEnd w:id="38"/>
            <w:bookmarkEnd w:id="39"/>
          </w:p>
        </w:tc>
        <w:tc>
          <w:tcPr>
            <w:tcW w:w="685" w:type="dxa"/>
          </w:tcPr>
          <w:p w14:paraId="692DD3FC" w14:textId="0BB0E9C1" w:rsidR="00D5009C" w:rsidRPr="00A66F26" w:rsidRDefault="00D5009C" w:rsidP="00552FA8">
            <w:pPr>
              <w:pStyle w:val="Heading3"/>
              <w:outlineLvl w:val="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bookmarkStart w:id="40" w:name="_Toc15319670"/>
            <w:bookmarkStart w:id="41" w:name="_Toc15346675"/>
            <w:r>
              <w:rPr>
                <w:color w:val="000000" w:themeColor="text1"/>
              </w:rPr>
              <w:t>W2</w:t>
            </w:r>
            <w:bookmarkEnd w:id="40"/>
            <w:bookmarkEnd w:id="41"/>
          </w:p>
        </w:tc>
        <w:tc>
          <w:tcPr>
            <w:tcW w:w="685" w:type="dxa"/>
          </w:tcPr>
          <w:p w14:paraId="460E75B7" w14:textId="48F31914" w:rsidR="00D5009C" w:rsidRDefault="00D5009C" w:rsidP="00552FA8">
            <w:pPr>
              <w:pStyle w:val="Heading3"/>
              <w:outlineLvl w:val="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bookmarkStart w:id="42" w:name="_Toc15319671"/>
            <w:bookmarkStart w:id="43" w:name="_Toc15346676"/>
            <w:r>
              <w:rPr>
                <w:color w:val="000000" w:themeColor="text1"/>
              </w:rPr>
              <w:t>W3</w:t>
            </w:r>
            <w:bookmarkEnd w:id="42"/>
            <w:bookmarkEnd w:id="43"/>
          </w:p>
        </w:tc>
        <w:tc>
          <w:tcPr>
            <w:tcW w:w="685" w:type="dxa"/>
          </w:tcPr>
          <w:p w14:paraId="251CC4DB" w14:textId="304E1FA3" w:rsidR="00D5009C" w:rsidRDefault="00D5009C" w:rsidP="00552FA8">
            <w:pPr>
              <w:pStyle w:val="Heading3"/>
              <w:outlineLvl w:val="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bookmarkStart w:id="44" w:name="_Toc15319672"/>
            <w:bookmarkStart w:id="45" w:name="_Toc15346677"/>
            <w:r>
              <w:rPr>
                <w:color w:val="000000" w:themeColor="text1"/>
              </w:rPr>
              <w:t>W1</w:t>
            </w:r>
            <w:bookmarkEnd w:id="44"/>
            <w:bookmarkEnd w:id="45"/>
          </w:p>
        </w:tc>
        <w:tc>
          <w:tcPr>
            <w:tcW w:w="685" w:type="dxa"/>
          </w:tcPr>
          <w:p w14:paraId="6A21A8C8" w14:textId="3BDB8711" w:rsidR="00D5009C" w:rsidRDefault="00D5009C" w:rsidP="00552FA8">
            <w:pPr>
              <w:pStyle w:val="Heading3"/>
              <w:outlineLvl w:val="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bookmarkStart w:id="46" w:name="_Toc15319673"/>
            <w:bookmarkStart w:id="47" w:name="_Toc15346678"/>
            <w:r>
              <w:rPr>
                <w:color w:val="000000" w:themeColor="text1"/>
              </w:rPr>
              <w:t>W2</w:t>
            </w:r>
            <w:bookmarkEnd w:id="46"/>
            <w:bookmarkEnd w:id="47"/>
          </w:p>
        </w:tc>
      </w:tr>
      <w:tr w:rsidR="00946563" w14:paraId="6181D646" w14:textId="7DC774D0" w:rsidTr="00534831">
        <w:trPr>
          <w:trHeight w:val="4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1" w:type="dxa"/>
            <w:vMerge w:val="restart"/>
          </w:tcPr>
          <w:p w14:paraId="341B0F04" w14:textId="633F6AD1" w:rsidR="00946563" w:rsidRPr="00946563" w:rsidRDefault="00946563" w:rsidP="00946563">
            <w:pPr>
              <w:pStyle w:val="Heading3"/>
              <w:outlineLvl w:val="2"/>
              <w:rPr>
                <w:color w:val="000000" w:themeColor="text1"/>
              </w:rPr>
            </w:pPr>
            <w:bookmarkStart w:id="48" w:name="_Toc15319674"/>
            <w:bookmarkStart w:id="49" w:name="_Toc15346679"/>
            <w:r>
              <w:rPr>
                <w:color w:val="000000" w:themeColor="text1"/>
              </w:rPr>
              <w:t>Understanding the Problem</w:t>
            </w:r>
            <w:bookmarkEnd w:id="48"/>
            <w:bookmarkEnd w:id="49"/>
          </w:p>
        </w:tc>
        <w:tc>
          <w:tcPr>
            <w:tcW w:w="3114" w:type="dxa"/>
          </w:tcPr>
          <w:p w14:paraId="599F1854" w14:textId="286243A4" w:rsidR="00946563" w:rsidRPr="00E404D5" w:rsidRDefault="00946563" w:rsidP="00552FA8">
            <w:pPr>
              <w:pStyle w:val="Heading3"/>
              <w:outlineLvl w:val="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2"/>
                <w:szCs w:val="20"/>
              </w:rPr>
            </w:pPr>
            <w:bookmarkStart w:id="50" w:name="_Toc15319675"/>
            <w:bookmarkStart w:id="51" w:name="_Toc15346680"/>
            <w:r w:rsidRPr="00E404D5">
              <w:rPr>
                <w:color w:val="000000" w:themeColor="text1"/>
                <w:sz w:val="22"/>
                <w:szCs w:val="20"/>
              </w:rPr>
              <w:t>A require</w:t>
            </w:r>
            <w:r w:rsidR="0074577C" w:rsidRPr="00E404D5">
              <w:rPr>
                <w:color w:val="000000" w:themeColor="text1"/>
                <w:sz w:val="22"/>
                <w:szCs w:val="20"/>
              </w:rPr>
              <w:t>ment report</w:t>
            </w:r>
            <w:bookmarkEnd w:id="50"/>
            <w:bookmarkEnd w:id="51"/>
          </w:p>
        </w:tc>
        <w:tc>
          <w:tcPr>
            <w:tcW w:w="597" w:type="dxa"/>
            <w:shd w:val="clear" w:color="auto" w:fill="904DC5" w:themeFill="accent1" w:themeFillTint="99"/>
          </w:tcPr>
          <w:p w14:paraId="477541C1" w14:textId="77777777" w:rsidR="00946563" w:rsidRPr="00E404D5" w:rsidRDefault="00946563" w:rsidP="00552FA8">
            <w:pPr>
              <w:pStyle w:val="Heading3"/>
              <w:outlineLvl w:val="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2"/>
                <w:szCs w:val="20"/>
              </w:rPr>
            </w:pPr>
          </w:p>
        </w:tc>
        <w:tc>
          <w:tcPr>
            <w:tcW w:w="684" w:type="dxa"/>
            <w:shd w:val="clear" w:color="auto" w:fill="904DC5" w:themeFill="accent1" w:themeFillTint="99"/>
          </w:tcPr>
          <w:p w14:paraId="786870E3" w14:textId="77777777" w:rsidR="00946563" w:rsidRPr="00E404D5" w:rsidRDefault="00946563" w:rsidP="00552FA8">
            <w:pPr>
              <w:pStyle w:val="Heading3"/>
              <w:outlineLvl w:val="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2"/>
                <w:szCs w:val="20"/>
              </w:rPr>
            </w:pPr>
          </w:p>
        </w:tc>
        <w:tc>
          <w:tcPr>
            <w:tcW w:w="684" w:type="dxa"/>
            <w:shd w:val="clear" w:color="auto" w:fill="904DC5" w:themeFill="accent1" w:themeFillTint="99"/>
          </w:tcPr>
          <w:p w14:paraId="59BFA442" w14:textId="77777777" w:rsidR="00946563" w:rsidRPr="00E404D5" w:rsidRDefault="00946563" w:rsidP="00552FA8">
            <w:pPr>
              <w:pStyle w:val="Heading3"/>
              <w:outlineLvl w:val="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2"/>
                <w:szCs w:val="20"/>
              </w:rPr>
            </w:pPr>
          </w:p>
        </w:tc>
        <w:tc>
          <w:tcPr>
            <w:tcW w:w="685" w:type="dxa"/>
          </w:tcPr>
          <w:p w14:paraId="280D521E" w14:textId="77777777" w:rsidR="00946563" w:rsidRPr="00E404D5" w:rsidRDefault="00946563" w:rsidP="00552FA8">
            <w:pPr>
              <w:pStyle w:val="Heading3"/>
              <w:outlineLvl w:val="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2"/>
                <w:szCs w:val="20"/>
              </w:rPr>
            </w:pPr>
          </w:p>
        </w:tc>
        <w:tc>
          <w:tcPr>
            <w:tcW w:w="685" w:type="dxa"/>
          </w:tcPr>
          <w:p w14:paraId="22141015" w14:textId="77777777" w:rsidR="00946563" w:rsidRPr="00E404D5" w:rsidRDefault="00946563" w:rsidP="00552FA8">
            <w:pPr>
              <w:pStyle w:val="Heading3"/>
              <w:outlineLvl w:val="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2"/>
                <w:szCs w:val="20"/>
              </w:rPr>
            </w:pPr>
          </w:p>
        </w:tc>
        <w:tc>
          <w:tcPr>
            <w:tcW w:w="685" w:type="dxa"/>
          </w:tcPr>
          <w:p w14:paraId="76B9BE88" w14:textId="77777777" w:rsidR="00946563" w:rsidRPr="00E404D5" w:rsidRDefault="00946563" w:rsidP="00552FA8">
            <w:pPr>
              <w:pStyle w:val="Heading3"/>
              <w:outlineLvl w:val="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2"/>
                <w:szCs w:val="20"/>
              </w:rPr>
            </w:pPr>
          </w:p>
        </w:tc>
        <w:tc>
          <w:tcPr>
            <w:tcW w:w="689" w:type="dxa"/>
          </w:tcPr>
          <w:p w14:paraId="4ECF5D7E" w14:textId="77777777" w:rsidR="00946563" w:rsidRPr="00E404D5" w:rsidRDefault="00946563" w:rsidP="00552FA8">
            <w:pPr>
              <w:pStyle w:val="Heading3"/>
              <w:outlineLvl w:val="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2"/>
                <w:szCs w:val="20"/>
              </w:rPr>
            </w:pPr>
          </w:p>
        </w:tc>
        <w:tc>
          <w:tcPr>
            <w:tcW w:w="685" w:type="dxa"/>
          </w:tcPr>
          <w:p w14:paraId="04428ECF" w14:textId="77777777" w:rsidR="00946563" w:rsidRPr="00E404D5" w:rsidRDefault="00946563" w:rsidP="00552FA8">
            <w:pPr>
              <w:pStyle w:val="Heading3"/>
              <w:outlineLvl w:val="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2"/>
                <w:szCs w:val="20"/>
              </w:rPr>
            </w:pPr>
          </w:p>
        </w:tc>
        <w:tc>
          <w:tcPr>
            <w:tcW w:w="685" w:type="dxa"/>
          </w:tcPr>
          <w:p w14:paraId="086D3B1F" w14:textId="77777777" w:rsidR="00946563" w:rsidRPr="00E404D5" w:rsidRDefault="00946563" w:rsidP="00552FA8">
            <w:pPr>
              <w:pStyle w:val="Heading3"/>
              <w:outlineLvl w:val="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2"/>
                <w:szCs w:val="20"/>
              </w:rPr>
            </w:pPr>
          </w:p>
        </w:tc>
        <w:tc>
          <w:tcPr>
            <w:tcW w:w="685" w:type="dxa"/>
          </w:tcPr>
          <w:p w14:paraId="4D36407F" w14:textId="77777777" w:rsidR="00946563" w:rsidRPr="00E404D5" w:rsidRDefault="00946563" w:rsidP="00552FA8">
            <w:pPr>
              <w:pStyle w:val="Heading3"/>
              <w:outlineLvl w:val="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2"/>
                <w:szCs w:val="20"/>
              </w:rPr>
            </w:pPr>
          </w:p>
        </w:tc>
        <w:tc>
          <w:tcPr>
            <w:tcW w:w="685" w:type="dxa"/>
          </w:tcPr>
          <w:p w14:paraId="2992350E" w14:textId="77777777" w:rsidR="00946563" w:rsidRPr="00E404D5" w:rsidRDefault="00946563" w:rsidP="00552FA8">
            <w:pPr>
              <w:pStyle w:val="Heading3"/>
              <w:outlineLvl w:val="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2"/>
                <w:szCs w:val="20"/>
              </w:rPr>
            </w:pPr>
          </w:p>
        </w:tc>
        <w:tc>
          <w:tcPr>
            <w:tcW w:w="685" w:type="dxa"/>
          </w:tcPr>
          <w:p w14:paraId="67D93E9B" w14:textId="08B1D703" w:rsidR="00946563" w:rsidRPr="00E404D5" w:rsidRDefault="00946563" w:rsidP="00552FA8">
            <w:pPr>
              <w:pStyle w:val="Heading3"/>
              <w:outlineLvl w:val="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2"/>
                <w:szCs w:val="20"/>
              </w:rPr>
            </w:pPr>
          </w:p>
        </w:tc>
      </w:tr>
      <w:tr w:rsidR="00946563" w14:paraId="304BCBF5" w14:textId="7B91FFC6" w:rsidTr="00575ADB">
        <w:trPr>
          <w:trHeight w:val="4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1" w:type="dxa"/>
            <w:vMerge/>
          </w:tcPr>
          <w:p w14:paraId="761E46EB" w14:textId="77777777" w:rsidR="00946563" w:rsidRPr="00A66F26" w:rsidRDefault="00946563" w:rsidP="00552FA8">
            <w:pPr>
              <w:pStyle w:val="Heading3"/>
              <w:outlineLvl w:val="2"/>
              <w:rPr>
                <w:color w:val="000000" w:themeColor="text1"/>
              </w:rPr>
            </w:pPr>
          </w:p>
        </w:tc>
        <w:tc>
          <w:tcPr>
            <w:tcW w:w="3114" w:type="dxa"/>
          </w:tcPr>
          <w:p w14:paraId="4D06163E" w14:textId="5D790E7B" w:rsidR="00946563" w:rsidRPr="00E404D5" w:rsidRDefault="00CB3BF0" w:rsidP="00552FA8">
            <w:pPr>
              <w:pStyle w:val="Heading3"/>
              <w:outlineLvl w:val="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2"/>
                <w:szCs w:val="20"/>
              </w:rPr>
            </w:pPr>
            <w:bookmarkStart w:id="52" w:name="_Toc15319676"/>
            <w:bookmarkStart w:id="53" w:name="_Toc15346681"/>
            <w:r w:rsidRPr="00E404D5">
              <w:rPr>
                <w:color w:val="000000" w:themeColor="text1"/>
                <w:sz w:val="22"/>
                <w:szCs w:val="20"/>
              </w:rPr>
              <w:t>Social and ethical issues</w:t>
            </w:r>
            <w:bookmarkEnd w:id="52"/>
            <w:bookmarkEnd w:id="53"/>
          </w:p>
        </w:tc>
        <w:tc>
          <w:tcPr>
            <w:tcW w:w="597" w:type="dxa"/>
          </w:tcPr>
          <w:p w14:paraId="7D90280E" w14:textId="77777777" w:rsidR="00946563" w:rsidRPr="00E404D5" w:rsidRDefault="00946563" w:rsidP="00552FA8">
            <w:pPr>
              <w:pStyle w:val="Heading3"/>
              <w:outlineLvl w:val="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2"/>
                <w:szCs w:val="20"/>
              </w:rPr>
            </w:pPr>
          </w:p>
        </w:tc>
        <w:tc>
          <w:tcPr>
            <w:tcW w:w="684" w:type="dxa"/>
          </w:tcPr>
          <w:p w14:paraId="1E5D91A1" w14:textId="77777777" w:rsidR="00946563" w:rsidRPr="00E404D5" w:rsidRDefault="00946563" w:rsidP="00552FA8">
            <w:pPr>
              <w:pStyle w:val="Heading3"/>
              <w:outlineLvl w:val="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2"/>
                <w:szCs w:val="20"/>
              </w:rPr>
            </w:pPr>
          </w:p>
        </w:tc>
        <w:tc>
          <w:tcPr>
            <w:tcW w:w="684" w:type="dxa"/>
            <w:shd w:val="clear" w:color="auto" w:fill="904DC5" w:themeFill="accent1" w:themeFillTint="99"/>
          </w:tcPr>
          <w:p w14:paraId="06A8A0BD" w14:textId="77777777" w:rsidR="00946563" w:rsidRPr="00E404D5" w:rsidRDefault="00946563" w:rsidP="00552FA8">
            <w:pPr>
              <w:pStyle w:val="Heading3"/>
              <w:outlineLvl w:val="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2"/>
                <w:szCs w:val="20"/>
              </w:rPr>
            </w:pPr>
          </w:p>
        </w:tc>
        <w:tc>
          <w:tcPr>
            <w:tcW w:w="685" w:type="dxa"/>
            <w:shd w:val="clear" w:color="auto" w:fill="904DC5" w:themeFill="accent1" w:themeFillTint="99"/>
          </w:tcPr>
          <w:p w14:paraId="0E2B1E92" w14:textId="77777777" w:rsidR="00946563" w:rsidRPr="00E404D5" w:rsidRDefault="00946563" w:rsidP="00552FA8">
            <w:pPr>
              <w:pStyle w:val="Heading3"/>
              <w:outlineLvl w:val="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2"/>
                <w:szCs w:val="20"/>
              </w:rPr>
            </w:pPr>
          </w:p>
        </w:tc>
        <w:tc>
          <w:tcPr>
            <w:tcW w:w="685" w:type="dxa"/>
          </w:tcPr>
          <w:p w14:paraId="27408B73" w14:textId="77777777" w:rsidR="00946563" w:rsidRPr="00E404D5" w:rsidRDefault="00946563" w:rsidP="00552FA8">
            <w:pPr>
              <w:pStyle w:val="Heading3"/>
              <w:outlineLvl w:val="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2"/>
                <w:szCs w:val="20"/>
              </w:rPr>
            </w:pPr>
          </w:p>
        </w:tc>
        <w:tc>
          <w:tcPr>
            <w:tcW w:w="685" w:type="dxa"/>
          </w:tcPr>
          <w:p w14:paraId="72328E65" w14:textId="77777777" w:rsidR="00946563" w:rsidRPr="00E404D5" w:rsidRDefault="00946563" w:rsidP="00552FA8">
            <w:pPr>
              <w:pStyle w:val="Heading3"/>
              <w:outlineLvl w:val="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2"/>
                <w:szCs w:val="20"/>
              </w:rPr>
            </w:pPr>
          </w:p>
        </w:tc>
        <w:tc>
          <w:tcPr>
            <w:tcW w:w="689" w:type="dxa"/>
          </w:tcPr>
          <w:p w14:paraId="188DADCF" w14:textId="77777777" w:rsidR="00946563" w:rsidRPr="00E404D5" w:rsidRDefault="00946563" w:rsidP="00552FA8">
            <w:pPr>
              <w:pStyle w:val="Heading3"/>
              <w:outlineLvl w:val="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2"/>
                <w:szCs w:val="20"/>
              </w:rPr>
            </w:pPr>
          </w:p>
        </w:tc>
        <w:tc>
          <w:tcPr>
            <w:tcW w:w="685" w:type="dxa"/>
          </w:tcPr>
          <w:p w14:paraId="0E518E15" w14:textId="77777777" w:rsidR="00946563" w:rsidRPr="00E404D5" w:rsidRDefault="00946563" w:rsidP="00552FA8">
            <w:pPr>
              <w:pStyle w:val="Heading3"/>
              <w:outlineLvl w:val="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2"/>
                <w:szCs w:val="20"/>
              </w:rPr>
            </w:pPr>
          </w:p>
        </w:tc>
        <w:tc>
          <w:tcPr>
            <w:tcW w:w="685" w:type="dxa"/>
          </w:tcPr>
          <w:p w14:paraId="69C471BA" w14:textId="77777777" w:rsidR="00946563" w:rsidRPr="00E404D5" w:rsidRDefault="00946563" w:rsidP="00552FA8">
            <w:pPr>
              <w:pStyle w:val="Heading3"/>
              <w:outlineLvl w:val="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2"/>
                <w:szCs w:val="20"/>
              </w:rPr>
            </w:pPr>
          </w:p>
        </w:tc>
        <w:tc>
          <w:tcPr>
            <w:tcW w:w="685" w:type="dxa"/>
          </w:tcPr>
          <w:p w14:paraId="3747B65A" w14:textId="77777777" w:rsidR="00946563" w:rsidRPr="00E404D5" w:rsidRDefault="00946563" w:rsidP="00552FA8">
            <w:pPr>
              <w:pStyle w:val="Heading3"/>
              <w:outlineLvl w:val="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2"/>
                <w:szCs w:val="20"/>
              </w:rPr>
            </w:pPr>
          </w:p>
        </w:tc>
        <w:tc>
          <w:tcPr>
            <w:tcW w:w="685" w:type="dxa"/>
          </w:tcPr>
          <w:p w14:paraId="28D0AE75" w14:textId="77777777" w:rsidR="00946563" w:rsidRPr="00E404D5" w:rsidRDefault="00946563" w:rsidP="00552FA8">
            <w:pPr>
              <w:pStyle w:val="Heading3"/>
              <w:outlineLvl w:val="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2"/>
                <w:szCs w:val="20"/>
              </w:rPr>
            </w:pPr>
          </w:p>
        </w:tc>
        <w:tc>
          <w:tcPr>
            <w:tcW w:w="685" w:type="dxa"/>
          </w:tcPr>
          <w:p w14:paraId="2B0E429F" w14:textId="18FC7993" w:rsidR="00946563" w:rsidRPr="00E404D5" w:rsidRDefault="00946563" w:rsidP="00552FA8">
            <w:pPr>
              <w:pStyle w:val="Heading3"/>
              <w:outlineLvl w:val="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2"/>
                <w:szCs w:val="20"/>
              </w:rPr>
            </w:pPr>
          </w:p>
        </w:tc>
      </w:tr>
      <w:tr w:rsidR="004E1CAD" w14:paraId="00CFBD02" w14:textId="5BE0B890" w:rsidTr="00227D6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1" w:type="dxa"/>
          </w:tcPr>
          <w:p w14:paraId="26BFBB51" w14:textId="29E46885" w:rsidR="004E1CAD" w:rsidRPr="00A66F26" w:rsidRDefault="00CB3BF0" w:rsidP="00552FA8">
            <w:pPr>
              <w:pStyle w:val="Heading3"/>
              <w:outlineLvl w:val="2"/>
              <w:rPr>
                <w:color w:val="000000" w:themeColor="text1"/>
              </w:rPr>
            </w:pPr>
            <w:bookmarkStart w:id="54" w:name="_Toc15319677"/>
            <w:bookmarkStart w:id="55" w:name="_Toc15346682"/>
            <w:r>
              <w:rPr>
                <w:color w:val="000000" w:themeColor="text1"/>
              </w:rPr>
              <w:t>Making Decisions</w:t>
            </w:r>
            <w:bookmarkEnd w:id="54"/>
            <w:bookmarkEnd w:id="55"/>
          </w:p>
        </w:tc>
        <w:tc>
          <w:tcPr>
            <w:tcW w:w="3114" w:type="dxa"/>
          </w:tcPr>
          <w:p w14:paraId="66DC323F" w14:textId="615F2C62" w:rsidR="004E1CAD" w:rsidRPr="00E404D5" w:rsidRDefault="00F96DE3" w:rsidP="00552FA8">
            <w:pPr>
              <w:pStyle w:val="Heading3"/>
              <w:outlineLvl w:val="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2"/>
                <w:szCs w:val="20"/>
              </w:rPr>
            </w:pPr>
            <w:bookmarkStart w:id="56" w:name="_Toc15319678"/>
            <w:bookmarkStart w:id="57" w:name="_Toc15346683"/>
            <w:r w:rsidRPr="00E404D5">
              <w:rPr>
                <w:color w:val="000000" w:themeColor="text1"/>
                <w:sz w:val="22"/>
                <w:szCs w:val="20"/>
              </w:rPr>
              <w:t>Schedule Feasibility</w:t>
            </w:r>
            <w:bookmarkEnd w:id="56"/>
            <w:bookmarkEnd w:id="57"/>
          </w:p>
        </w:tc>
        <w:tc>
          <w:tcPr>
            <w:tcW w:w="597" w:type="dxa"/>
          </w:tcPr>
          <w:p w14:paraId="2880763A" w14:textId="77777777" w:rsidR="004E1CAD" w:rsidRPr="00E404D5" w:rsidRDefault="004E1CAD" w:rsidP="00552FA8">
            <w:pPr>
              <w:pStyle w:val="Heading3"/>
              <w:outlineLvl w:val="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2"/>
                <w:szCs w:val="20"/>
              </w:rPr>
            </w:pPr>
          </w:p>
        </w:tc>
        <w:tc>
          <w:tcPr>
            <w:tcW w:w="684" w:type="dxa"/>
            <w:shd w:val="clear" w:color="auto" w:fill="904DC5" w:themeFill="accent1" w:themeFillTint="99"/>
          </w:tcPr>
          <w:p w14:paraId="634452A7" w14:textId="77777777" w:rsidR="004E1CAD" w:rsidRPr="00E404D5" w:rsidRDefault="004E1CAD" w:rsidP="00552FA8">
            <w:pPr>
              <w:pStyle w:val="Heading3"/>
              <w:outlineLvl w:val="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2"/>
                <w:szCs w:val="20"/>
              </w:rPr>
            </w:pPr>
          </w:p>
        </w:tc>
        <w:tc>
          <w:tcPr>
            <w:tcW w:w="684" w:type="dxa"/>
            <w:shd w:val="clear" w:color="auto" w:fill="FFFFFF" w:themeFill="background1"/>
          </w:tcPr>
          <w:p w14:paraId="4F23CABA" w14:textId="77777777" w:rsidR="004E1CAD" w:rsidRPr="00E404D5" w:rsidRDefault="004E1CAD" w:rsidP="00552FA8">
            <w:pPr>
              <w:pStyle w:val="Heading3"/>
              <w:outlineLvl w:val="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2"/>
                <w:szCs w:val="20"/>
              </w:rPr>
            </w:pPr>
          </w:p>
        </w:tc>
        <w:tc>
          <w:tcPr>
            <w:tcW w:w="685" w:type="dxa"/>
            <w:shd w:val="clear" w:color="auto" w:fill="FFFFFF" w:themeFill="background1"/>
          </w:tcPr>
          <w:p w14:paraId="2B25174A" w14:textId="77777777" w:rsidR="004E1CAD" w:rsidRPr="00E404D5" w:rsidRDefault="004E1CAD" w:rsidP="00552FA8">
            <w:pPr>
              <w:pStyle w:val="Heading3"/>
              <w:outlineLvl w:val="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2"/>
                <w:szCs w:val="20"/>
              </w:rPr>
            </w:pPr>
          </w:p>
        </w:tc>
        <w:tc>
          <w:tcPr>
            <w:tcW w:w="685" w:type="dxa"/>
          </w:tcPr>
          <w:p w14:paraId="48FB43EE" w14:textId="77777777" w:rsidR="004E1CAD" w:rsidRPr="00E404D5" w:rsidRDefault="004E1CAD" w:rsidP="00552FA8">
            <w:pPr>
              <w:pStyle w:val="Heading3"/>
              <w:outlineLvl w:val="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2"/>
                <w:szCs w:val="20"/>
              </w:rPr>
            </w:pPr>
          </w:p>
        </w:tc>
        <w:tc>
          <w:tcPr>
            <w:tcW w:w="685" w:type="dxa"/>
          </w:tcPr>
          <w:p w14:paraId="6A69D754" w14:textId="77777777" w:rsidR="004E1CAD" w:rsidRPr="00E404D5" w:rsidRDefault="004E1CAD" w:rsidP="00552FA8">
            <w:pPr>
              <w:pStyle w:val="Heading3"/>
              <w:outlineLvl w:val="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2"/>
                <w:szCs w:val="20"/>
              </w:rPr>
            </w:pPr>
          </w:p>
        </w:tc>
        <w:tc>
          <w:tcPr>
            <w:tcW w:w="689" w:type="dxa"/>
          </w:tcPr>
          <w:p w14:paraId="7976917F" w14:textId="77777777" w:rsidR="004E1CAD" w:rsidRPr="00E404D5" w:rsidRDefault="004E1CAD" w:rsidP="00552FA8">
            <w:pPr>
              <w:pStyle w:val="Heading3"/>
              <w:outlineLvl w:val="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2"/>
                <w:szCs w:val="20"/>
              </w:rPr>
            </w:pPr>
          </w:p>
        </w:tc>
        <w:tc>
          <w:tcPr>
            <w:tcW w:w="685" w:type="dxa"/>
          </w:tcPr>
          <w:p w14:paraId="54B8A920" w14:textId="77777777" w:rsidR="004E1CAD" w:rsidRPr="00E404D5" w:rsidRDefault="004E1CAD" w:rsidP="00552FA8">
            <w:pPr>
              <w:pStyle w:val="Heading3"/>
              <w:outlineLvl w:val="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2"/>
                <w:szCs w:val="20"/>
              </w:rPr>
            </w:pPr>
          </w:p>
        </w:tc>
        <w:tc>
          <w:tcPr>
            <w:tcW w:w="685" w:type="dxa"/>
          </w:tcPr>
          <w:p w14:paraId="4B3D115B" w14:textId="77777777" w:rsidR="004E1CAD" w:rsidRPr="00E404D5" w:rsidRDefault="004E1CAD" w:rsidP="00552FA8">
            <w:pPr>
              <w:pStyle w:val="Heading3"/>
              <w:outlineLvl w:val="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2"/>
                <w:szCs w:val="20"/>
              </w:rPr>
            </w:pPr>
          </w:p>
        </w:tc>
        <w:tc>
          <w:tcPr>
            <w:tcW w:w="685" w:type="dxa"/>
          </w:tcPr>
          <w:p w14:paraId="3029E788" w14:textId="77777777" w:rsidR="004E1CAD" w:rsidRPr="00E404D5" w:rsidRDefault="004E1CAD" w:rsidP="00552FA8">
            <w:pPr>
              <w:pStyle w:val="Heading3"/>
              <w:outlineLvl w:val="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2"/>
                <w:szCs w:val="20"/>
              </w:rPr>
            </w:pPr>
          </w:p>
        </w:tc>
        <w:tc>
          <w:tcPr>
            <w:tcW w:w="685" w:type="dxa"/>
          </w:tcPr>
          <w:p w14:paraId="70277060" w14:textId="77777777" w:rsidR="004E1CAD" w:rsidRPr="00E404D5" w:rsidRDefault="004E1CAD" w:rsidP="00552FA8">
            <w:pPr>
              <w:pStyle w:val="Heading3"/>
              <w:outlineLvl w:val="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2"/>
                <w:szCs w:val="20"/>
              </w:rPr>
            </w:pPr>
          </w:p>
        </w:tc>
        <w:tc>
          <w:tcPr>
            <w:tcW w:w="685" w:type="dxa"/>
          </w:tcPr>
          <w:p w14:paraId="57155822" w14:textId="6F717F24" w:rsidR="004E1CAD" w:rsidRPr="00E404D5" w:rsidRDefault="004E1CAD" w:rsidP="00552FA8">
            <w:pPr>
              <w:pStyle w:val="Heading3"/>
              <w:outlineLvl w:val="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2"/>
                <w:szCs w:val="20"/>
              </w:rPr>
            </w:pPr>
          </w:p>
        </w:tc>
      </w:tr>
      <w:tr w:rsidR="00DD0CD9" w14:paraId="4E338D38" w14:textId="77777777" w:rsidTr="00575ADB">
        <w:trPr>
          <w:trHeight w:val="4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1" w:type="dxa"/>
            <w:vMerge w:val="restart"/>
          </w:tcPr>
          <w:p w14:paraId="29FD7AC6" w14:textId="5C89B834" w:rsidR="00DD0CD9" w:rsidRDefault="00DD0CD9" w:rsidP="00552FA8">
            <w:pPr>
              <w:pStyle w:val="Heading3"/>
              <w:outlineLvl w:val="2"/>
              <w:rPr>
                <w:color w:val="000000" w:themeColor="text1"/>
              </w:rPr>
            </w:pPr>
            <w:bookmarkStart w:id="58" w:name="_Toc15346684"/>
            <w:r>
              <w:rPr>
                <w:color w:val="000000" w:themeColor="text1"/>
              </w:rPr>
              <w:t>Designing solutions</w:t>
            </w:r>
            <w:bookmarkEnd w:id="58"/>
          </w:p>
        </w:tc>
        <w:tc>
          <w:tcPr>
            <w:tcW w:w="3114" w:type="dxa"/>
          </w:tcPr>
          <w:p w14:paraId="7C5BB765" w14:textId="2C495CEB" w:rsidR="00DD0CD9" w:rsidRPr="00E404D5" w:rsidRDefault="00DD0CD9" w:rsidP="00552FA8">
            <w:pPr>
              <w:pStyle w:val="Heading3"/>
              <w:outlineLvl w:val="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2"/>
                <w:szCs w:val="20"/>
              </w:rPr>
            </w:pPr>
            <w:bookmarkStart w:id="59" w:name="_Toc15346685"/>
            <w:r>
              <w:rPr>
                <w:color w:val="000000" w:themeColor="text1"/>
                <w:sz w:val="22"/>
                <w:szCs w:val="20"/>
              </w:rPr>
              <w:t>Design of the website</w:t>
            </w:r>
            <w:bookmarkEnd w:id="59"/>
          </w:p>
        </w:tc>
        <w:tc>
          <w:tcPr>
            <w:tcW w:w="597" w:type="dxa"/>
          </w:tcPr>
          <w:p w14:paraId="6597AA1B" w14:textId="77777777" w:rsidR="00DD0CD9" w:rsidRPr="00E404D5" w:rsidRDefault="00DD0CD9" w:rsidP="00552FA8">
            <w:pPr>
              <w:pStyle w:val="Heading3"/>
              <w:outlineLvl w:val="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2"/>
                <w:szCs w:val="20"/>
              </w:rPr>
            </w:pPr>
          </w:p>
        </w:tc>
        <w:tc>
          <w:tcPr>
            <w:tcW w:w="684" w:type="dxa"/>
            <w:shd w:val="clear" w:color="auto" w:fill="904DC5" w:themeFill="accent1" w:themeFillTint="99"/>
          </w:tcPr>
          <w:p w14:paraId="0665B6F0" w14:textId="77777777" w:rsidR="00DD0CD9" w:rsidRPr="00E404D5" w:rsidRDefault="00DD0CD9" w:rsidP="00552FA8">
            <w:pPr>
              <w:pStyle w:val="Heading3"/>
              <w:outlineLvl w:val="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2"/>
                <w:szCs w:val="20"/>
              </w:rPr>
            </w:pPr>
          </w:p>
        </w:tc>
        <w:tc>
          <w:tcPr>
            <w:tcW w:w="684" w:type="dxa"/>
            <w:shd w:val="clear" w:color="auto" w:fill="904DC5" w:themeFill="accent1" w:themeFillTint="99"/>
          </w:tcPr>
          <w:p w14:paraId="0727C299" w14:textId="77777777" w:rsidR="00DD0CD9" w:rsidRPr="00E404D5" w:rsidRDefault="00DD0CD9" w:rsidP="00552FA8">
            <w:pPr>
              <w:pStyle w:val="Heading3"/>
              <w:outlineLvl w:val="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2"/>
                <w:szCs w:val="20"/>
              </w:rPr>
            </w:pPr>
          </w:p>
        </w:tc>
        <w:tc>
          <w:tcPr>
            <w:tcW w:w="685" w:type="dxa"/>
            <w:shd w:val="clear" w:color="auto" w:fill="904DC5" w:themeFill="accent1" w:themeFillTint="99"/>
          </w:tcPr>
          <w:p w14:paraId="1B611DE8" w14:textId="77777777" w:rsidR="00DD0CD9" w:rsidRPr="00E404D5" w:rsidRDefault="00DD0CD9" w:rsidP="00552FA8">
            <w:pPr>
              <w:pStyle w:val="Heading3"/>
              <w:outlineLvl w:val="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2"/>
                <w:szCs w:val="20"/>
              </w:rPr>
            </w:pPr>
          </w:p>
        </w:tc>
        <w:tc>
          <w:tcPr>
            <w:tcW w:w="685" w:type="dxa"/>
          </w:tcPr>
          <w:p w14:paraId="77C51B34" w14:textId="77777777" w:rsidR="00DD0CD9" w:rsidRPr="00E404D5" w:rsidRDefault="00DD0CD9" w:rsidP="00552FA8">
            <w:pPr>
              <w:pStyle w:val="Heading3"/>
              <w:outlineLvl w:val="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2"/>
                <w:szCs w:val="20"/>
              </w:rPr>
            </w:pPr>
          </w:p>
        </w:tc>
        <w:tc>
          <w:tcPr>
            <w:tcW w:w="685" w:type="dxa"/>
          </w:tcPr>
          <w:p w14:paraId="5FB1967F" w14:textId="77777777" w:rsidR="00DD0CD9" w:rsidRPr="00E404D5" w:rsidRDefault="00DD0CD9" w:rsidP="00552FA8">
            <w:pPr>
              <w:pStyle w:val="Heading3"/>
              <w:outlineLvl w:val="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2"/>
                <w:szCs w:val="20"/>
              </w:rPr>
            </w:pPr>
          </w:p>
        </w:tc>
        <w:tc>
          <w:tcPr>
            <w:tcW w:w="689" w:type="dxa"/>
          </w:tcPr>
          <w:p w14:paraId="3AE762AC" w14:textId="77777777" w:rsidR="00DD0CD9" w:rsidRPr="00E404D5" w:rsidRDefault="00DD0CD9" w:rsidP="00552FA8">
            <w:pPr>
              <w:pStyle w:val="Heading3"/>
              <w:outlineLvl w:val="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2"/>
                <w:szCs w:val="20"/>
              </w:rPr>
            </w:pPr>
          </w:p>
        </w:tc>
        <w:tc>
          <w:tcPr>
            <w:tcW w:w="685" w:type="dxa"/>
          </w:tcPr>
          <w:p w14:paraId="59C146D6" w14:textId="77777777" w:rsidR="00DD0CD9" w:rsidRPr="00E404D5" w:rsidRDefault="00DD0CD9" w:rsidP="00552FA8">
            <w:pPr>
              <w:pStyle w:val="Heading3"/>
              <w:outlineLvl w:val="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2"/>
                <w:szCs w:val="20"/>
              </w:rPr>
            </w:pPr>
          </w:p>
        </w:tc>
        <w:tc>
          <w:tcPr>
            <w:tcW w:w="685" w:type="dxa"/>
          </w:tcPr>
          <w:p w14:paraId="66C75E3A" w14:textId="77777777" w:rsidR="00DD0CD9" w:rsidRPr="00E404D5" w:rsidRDefault="00DD0CD9" w:rsidP="00552FA8">
            <w:pPr>
              <w:pStyle w:val="Heading3"/>
              <w:outlineLvl w:val="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2"/>
                <w:szCs w:val="20"/>
              </w:rPr>
            </w:pPr>
          </w:p>
        </w:tc>
        <w:tc>
          <w:tcPr>
            <w:tcW w:w="685" w:type="dxa"/>
          </w:tcPr>
          <w:p w14:paraId="0976B2C9" w14:textId="77777777" w:rsidR="00DD0CD9" w:rsidRPr="00E404D5" w:rsidRDefault="00DD0CD9" w:rsidP="00552FA8">
            <w:pPr>
              <w:pStyle w:val="Heading3"/>
              <w:outlineLvl w:val="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2"/>
                <w:szCs w:val="20"/>
              </w:rPr>
            </w:pPr>
          </w:p>
        </w:tc>
        <w:tc>
          <w:tcPr>
            <w:tcW w:w="685" w:type="dxa"/>
          </w:tcPr>
          <w:p w14:paraId="29B58916" w14:textId="77777777" w:rsidR="00DD0CD9" w:rsidRPr="00E404D5" w:rsidRDefault="00DD0CD9" w:rsidP="00552FA8">
            <w:pPr>
              <w:pStyle w:val="Heading3"/>
              <w:outlineLvl w:val="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2"/>
                <w:szCs w:val="20"/>
              </w:rPr>
            </w:pPr>
          </w:p>
        </w:tc>
        <w:tc>
          <w:tcPr>
            <w:tcW w:w="685" w:type="dxa"/>
          </w:tcPr>
          <w:p w14:paraId="3458D015" w14:textId="77777777" w:rsidR="00DD0CD9" w:rsidRPr="00E404D5" w:rsidRDefault="00DD0CD9" w:rsidP="00552FA8">
            <w:pPr>
              <w:pStyle w:val="Heading3"/>
              <w:outlineLvl w:val="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2"/>
                <w:szCs w:val="20"/>
              </w:rPr>
            </w:pPr>
          </w:p>
        </w:tc>
      </w:tr>
      <w:tr w:rsidR="00DD0CD9" w14:paraId="583F5588" w14:textId="77777777" w:rsidTr="00575ADB">
        <w:trPr>
          <w:trHeight w:val="5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1" w:type="dxa"/>
            <w:vMerge/>
          </w:tcPr>
          <w:p w14:paraId="558DDC3B" w14:textId="77777777" w:rsidR="00DD0CD9" w:rsidRDefault="00DD0CD9" w:rsidP="00552FA8">
            <w:pPr>
              <w:pStyle w:val="Heading3"/>
              <w:outlineLvl w:val="2"/>
              <w:rPr>
                <w:color w:val="000000" w:themeColor="text1"/>
              </w:rPr>
            </w:pPr>
          </w:p>
        </w:tc>
        <w:tc>
          <w:tcPr>
            <w:tcW w:w="3114" w:type="dxa"/>
          </w:tcPr>
          <w:p w14:paraId="3E46AE48" w14:textId="53E9BBE0" w:rsidR="00DD0CD9" w:rsidRPr="00E404D5" w:rsidRDefault="00DD0CD9" w:rsidP="00552FA8">
            <w:pPr>
              <w:pStyle w:val="Heading3"/>
              <w:outlineLvl w:val="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2"/>
                <w:szCs w:val="20"/>
              </w:rPr>
            </w:pPr>
            <w:bookmarkStart w:id="60" w:name="_Toc15346686"/>
            <w:r>
              <w:rPr>
                <w:color w:val="000000" w:themeColor="text1"/>
                <w:sz w:val="22"/>
                <w:szCs w:val="20"/>
              </w:rPr>
              <w:t xml:space="preserve">Design of the </w:t>
            </w:r>
            <w:r w:rsidR="00CE7715">
              <w:rPr>
                <w:color w:val="000000" w:themeColor="text1"/>
                <w:sz w:val="22"/>
                <w:szCs w:val="20"/>
              </w:rPr>
              <w:t>digital media</w:t>
            </w:r>
            <w:bookmarkEnd w:id="60"/>
          </w:p>
        </w:tc>
        <w:tc>
          <w:tcPr>
            <w:tcW w:w="597" w:type="dxa"/>
          </w:tcPr>
          <w:p w14:paraId="3898DABF" w14:textId="77777777" w:rsidR="00DD0CD9" w:rsidRPr="00E404D5" w:rsidRDefault="00DD0CD9" w:rsidP="00552FA8">
            <w:pPr>
              <w:pStyle w:val="Heading3"/>
              <w:outlineLvl w:val="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2"/>
                <w:szCs w:val="20"/>
              </w:rPr>
            </w:pPr>
          </w:p>
        </w:tc>
        <w:tc>
          <w:tcPr>
            <w:tcW w:w="684" w:type="dxa"/>
            <w:shd w:val="clear" w:color="auto" w:fill="FFFFFF" w:themeFill="background1"/>
          </w:tcPr>
          <w:p w14:paraId="5B0C9C04" w14:textId="77777777" w:rsidR="00DD0CD9" w:rsidRPr="00E404D5" w:rsidRDefault="00DD0CD9" w:rsidP="00552FA8">
            <w:pPr>
              <w:pStyle w:val="Heading3"/>
              <w:outlineLvl w:val="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2"/>
                <w:szCs w:val="20"/>
              </w:rPr>
            </w:pPr>
          </w:p>
        </w:tc>
        <w:tc>
          <w:tcPr>
            <w:tcW w:w="684" w:type="dxa"/>
            <w:shd w:val="clear" w:color="auto" w:fill="FFFFFF" w:themeFill="background1"/>
          </w:tcPr>
          <w:p w14:paraId="0DCA1C00" w14:textId="77777777" w:rsidR="00DD0CD9" w:rsidRPr="00E404D5" w:rsidRDefault="00DD0CD9" w:rsidP="00552FA8">
            <w:pPr>
              <w:pStyle w:val="Heading3"/>
              <w:outlineLvl w:val="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2"/>
                <w:szCs w:val="20"/>
              </w:rPr>
            </w:pPr>
          </w:p>
        </w:tc>
        <w:tc>
          <w:tcPr>
            <w:tcW w:w="685" w:type="dxa"/>
            <w:shd w:val="clear" w:color="auto" w:fill="904DC5" w:themeFill="accent1" w:themeFillTint="99"/>
          </w:tcPr>
          <w:p w14:paraId="1DA0D79C" w14:textId="77777777" w:rsidR="00DD0CD9" w:rsidRPr="00E404D5" w:rsidRDefault="00DD0CD9" w:rsidP="00552FA8">
            <w:pPr>
              <w:pStyle w:val="Heading3"/>
              <w:outlineLvl w:val="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2"/>
                <w:szCs w:val="20"/>
              </w:rPr>
            </w:pPr>
          </w:p>
        </w:tc>
        <w:tc>
          <w:tcPr>
            <w:tcW w:w="685" w:type="dxa"/>
            <w:shd w:val="clear" w:color="auto" w:fill="904DC5" w:themeFill="accent1" w:themeFillTint="99"/>
          </w:tcPr>
          <w:p w14:paraId="3E7C4A92" w14:textId="77777777" w:rsidR="00DD0CD9" w:rsidRPr="00E404D5" w:rsidRDefault="00DD0CD9" w:rsidP="00552FA8">
            <w:pPr>
              <w:pStyle w:val="Heading3"/>
              <w:outlineLvl w:val="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2"/>
                <w:szCs w:val="20"/>
              </w:rPr>
            </w:pPr>
          </w:p>
        </w:tc>
        <w:tc>
          <w:tcPr>
            <w:tcW w:w="685" w:type="dxa"/>
            <w:shd w:val="clear" w:color="auto" w:fill="904DC5" w:themeFill="accent1" w:themeFillTint="99"/>
          </w:tcPr>
          <w:p w14:paraId="4145A725" w14:textId="77777777" w:rsidR="00DD0CD9" w:rsidRPr="00E404D5" w:rsidRDefault="00DD0CD9" w:rsidP="00552FA8">
            <w:pPr>
              <w:pStyle w:val="Heading3"/>
              <w:outlineLvl w:val="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2"/>
                <w:szCs w:val="20"/>
              </w:rPr>
            </w:pPr>
          </w:p>
        </w:tc>
        <w:tc>
          <w:tcPr>
            <w:tcW w:w="689" w:type="dxa"/>
          </w:tcPr>
          <w:p w14:paraId="282A03B2" w14:textId="77777777" w:rsidR="00DD0CD9" w:rsidRPr="00E404D5" w:rsidRDefault="00DD0CD9" w:rsidP="00552FA8">
            <w:pPr>
              <w:pStyle w:val="Heading3"/>
              <w:outlineLvl w:val="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2"/>
                <w:szCs w:val="20"/>
              </w:rPr>
            </w:pPr>
          </w:p>
        </w:tc>
        <w:tc>
          <w:tcPr>
            <w:tcW w:w="685" w:type="dxa"/>
          </w:tcPr>
          <w:p w14:paraId="6EDC818D" w14:textId="77777777" w:rsidR="00DD0CD9" w:rsidRPr="00E404D5" w:rsidRDefault="00DD0CD9" w:rsidP="00552FA8">
            <w:pPr>
              <w:pStyle w:val="Heading3"/>
              <w:outlineLvl w:val="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2"/>
                <w:szCs w:val="20"/>
              </w:rPr>
            </w:pPr>
          </w:p>
        </w:tc>
        <w:tc>
          <w:tcPr>
            <w:tcW w:w="685" w:type="dxa"/>
          </w:tcPr>
          <w:p w14:paraId="1C62FFC7" w14:textId="77777777" w:rsidR="00DD0CD9" w:rsidRPr="00E404D5" w:rsidRDefault="00DD0CD9" w:rsidP="00552FA8">
            <w:pPr>
              <w:pStyle w:val="Heading3"/>
              <w:outlineLvl w:val="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2"/>
                <w:szCs w:val="20"/>
              </w:rPr>
            </w:pPr>
          </w:p>
        </w:tc>
        <w:tc>
          <w:tcPr>
            <w:tcW w:w="685" w:type="dxa"/>
          </w:tcPr>
          <w:p w14:paraId="1CFB2B05" w14:textId="77777777" w:rsidR="00DD0CD9" w:rsidRPr="00E404D5" w:rsidRDefault="00DD0CD9" w:rsidP="00552FA8">
            <w:pPr>
              <w:pStyle w:val="Heading3"/>
              <w:outlineLvl w:val="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2"/>
                <w:szCs w:val="20"/>
              </w:rPr>
            </w:pPr>
          </w:p>
        </w:tc>
        <w:tc>
          <w:tcPr>
            <w:tcW w:w="685" w:type="dxa"/>
          </w:tcPr>
          <w:p w14:paraId="6AAE1B5B" w14:textId="77777777" w:rsidR="00DD0CD9" w:rsidRPr="00E404D5" w:rsidRDefault="00DD0CD9" w:rsidP="00552FA8">
            <w:pPr>
              <w:pStyle w:val="Heading3"/>
              <w:outlineLvl w:val="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2"/>
                <w:szCs w:val="20"/>
              </w:rPr>
            </w:pPr>
          </w:p>
        </w:tc>
        <w:tc>
          <w:tcPr>
            <w:tcW w:w="685" w:type="dxa"/>
          </w:tcPr>
          <w:p w14:paraId="345C6945" w14:textId="77777777" w:rsidR="00DD0CD9" w:rsidRPr="00E404D5" w:rsidRDefault="00DD0CD9" w:rsidP="00552FA8">
            <w:pPr>
              <w:pStyle w:val="Heading3"/>
              <w:outlineLvl w:val="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2"/>
                <w:szCs w:val="20"/>
              </w:rPr>
            </w:pPr>
          </w:p>
        </w:tc>
      </w:tr>
      <w:tr w:rsidR="0020596D" w14:paraId="62A12A90" w14:textId="66164306" w:rsidTr="00575AD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1" w:type="dxa"/>
            <w:vMerge w:val="restart"/>
          </w:tcPr>
          <w:p w14:paraId="1732036B" w14:textId="7FC21A3A" w:rsidR="0020596D" w:rsidRPr="00A66F26" w:rsidRDefault="0020596D" w:rsidP="00552FA8">
            <w:pPr>
              <w:pStyle w:val="Heading3"/>
              <w:outlineLvl w:val="2"/>
              <w:rPr>
                <w:color w:val="000000" w:themeColor="text1"/>
              </w:rPr>
            </w:pPr>
            <w:bookmarkStart w:id="61" w:name="_Toc15346687"/>
            <w:r>
              <w:rPr>
                <w:color w:val="000000" w:themeColor="text1"/>
              </w:rPr>
              <w:t>Implementing</w:t>
            </w:r>
            <w:bookmarkEnd w:id="61"/>
          </w:p>
        </w:tc>
        <w:tc>
          <w:tcPr>
            <w:tcW w:w="3114" w:type="dxa"/>
          </w:tcPr>
          <w:p w14:paraId="3C92AD40" w14:textId="107DBCD2" w:rsidR="0020596D" w:rsidRPr="00E404D5" w:rsidRDefault="0020596D" w:rsidP="00552FA8">
            <w:pPr>
              <w:pStyle w:val="Heading3"/>
              <w:outlineLvl w:val="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2"/>
                <w:szCs w:val="20"/>
              </w:rPr>
            </w:pPr>
            <w:bookmarkStart w:id="62" w:name="_Toc15346688"/>
            <w:r w:rsidRPr="00E404D5">
              <w:rPr>
                <w:color w:val="000000" w:themeColor="text1"/>
                <w:sz w:val="22"/>
                <w:szCs w:val="20"/>
              </w:rPr>
              <w:t>Implementing evidence of the website</w:t>
            </w:r>
            <w:bookmarkEnd w:id="62"/>
          </w:p>
        </w:tc>
        <w:tc>
          <w:tcPr>
            <w:tcW w:w="597" w:type="dxa"/>
          </w:tcPr>
          <w:p w14:paraId="620D3A94" w14:textId="77777777" w:rsidR="0020596D" w:rsidRPr="00E404D5" w:rsidRDefault="0020596D" w:rsidP="00552FA8">
            <w:pPr>
              <w:pStyle w:val="Heading3"/>
              <w:outlineLvl w:val="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2"/>
                <w:szCs w:val="20"/>
              </w:rPr>
            </w:pPr>
          </w:p>
        </w:tc>
        <w:tc>
          <w:tcPr>
            <w:tcW w:w="684" w:type="dxa"/>
            <w:shd w:val="clear" w:color="auto" w:fill="904DC5" w:themeFill="accent1" w:themeFillTint="99"/>
          </w:tcPr>
          <w:p w14:paraId="308D2C43" w14:textId="77777777" w:rsidR="0020596D" w:rsidRPr="00E404D5" w:rsidRDefault="0020596D" w:rsidP="00552FA8">
            <w:pPr>
              <w:pStyle w:val="Heading3"/>
              <w:outlineLvl w:val="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2"/>
                <w:szCs w:val="20"/>
              </w:rPr>
            </w:pPr>
          </w:p>
        </w:tc>
        <w:tc>
          <w:tcPr>
            <w:tcW w:w="684" w:type="dxa"/>
            <w:shd w:val="clear" w:color="auto" w:fill="904DC5" w:themeFill="accent1" w:themeFillTint="99"/>
          </w:tcPr>
          <w:p w14:paraId="32E7E0C8" w14:textId="77777777" w:rsidR="0020596D" w:rsidRPr="00E404D5" w:rsidRDefault="0020596D" w:rsidP="00552FA8">
            <w:pPr>
              <w:pStyle w:val="Heading3"/>
              <w:outlineLvl w:val="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2"/>
                <w:szCs w:val="20"/>
              </w:rPr>
            </w:pPr>
          </w:p>
        </w:tc>
        <w:tc>
          <w:tcPr>
            <w:tcW w:w="685" w:type="dxa"/>
            <w:shd w:val="clear" w:color="auto" w:fill="904DC5" w:themeFill="accent1" w:themeFillTint="99"/>
          </w:tcPr>
          <w:p w14:paraId="04A7155A" w14:textId="77777777" w:rsidR="0020596D" w:rsidRPr="00E404D5" w:rsidRDefault="0020596D" w:rsidP="00552FA8">
            <w:pPr>
              <w:pStyle w:val="Heading3"/>
              <w:outlineLvl w:val="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2"/>
                <w:szCs w:val="20"/>
              </w:rPr>
            </w:pPr>
          </w:p>
        </w:tc>
        <w:tc>
          <w:tcPr>
            <w:tcW w:w="685" w:type="dxa"/>
            <w:shd w:val="clear" w:color="auto" w:fill="904DC5" w:themeFill="accent1" w:themeFillTint="99"/>
          </w:tcPr>
          <w:p w14:paraId="18EAD61E" w14:textId="77777777" w:rsidR="0020596D" w:rsidRPr="00E404D5" w:rsidRDefault="0020596D" w:rsidP="00552FA8">
            <w:pPr>
              <w:pStyle w:val="Heading3"/>
              <w:outlineLvl w:val="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2"/>
                <w:szCs w:val="20"/>
              </w:rPr>
            </w:pPr>
          </w:p>
        </w:tc>
        <w:tc>
          <w:tcPr>
            <w:tcW w:w="685" w:type="dxa"/>
            <w:shd w:val="clear" w:color="auto" w:fill="904DC5" w:themeFill="accent1" w:themeFillTint="99"/>
          </w:tcPr>
          <w:p w14:paraId="04250E20" w14:textId="77777777" w:rsidR="0020596D" w:rsidRPr="00E404D5" w:rsidRDefault="0020596D" w:rsidP="00552FA8">
            <w:pPr>
              <w:pStyle w:val="Heading3"/>
              <w:outlineLvl w:val="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2"/>
                <w:szCs w:val="20"/>
              </w:rPr>
            </w:pPr>
          </w:p>
        </w:tc>
        <w:tc>
          <w:tcPr>
            <w:tcW w:w="689" w:type="dxa"/>
            <w:shd w:val="clear" w:color="auto" w:fill="904DC5" w:themeFill="accent1" w:themeFillTint="99"/>
          </w:tcPr>
          <w:p w14:paraId="1C9B9135" w14:textId="77777777" w:rsidR="0020596D" w:rsidRPr="00E404D5" w:rsidRDefault="0020596D" w:rsidP="00552FA8">
            <w:pPr>
              <w:pStyle w:val="Heading3"/>
              <w:outlineLvl w:val="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2"/>
                <w:szCs w:val="20"/>
              </w:rPr>
            </w:pPr>
          </w:p>
        </w:tc>
        <w:tc>
          <w:tcPr>
            <w:tcW w:w="685" w:type="dxa"/>
            <w:shd w:val="clear" w:color="auto" w:fill="904DC5" w:themeFill="accent1" w:themeFillTint="99"/>
          </w:tcPr>
          <w:p w14:paraId="171E5ED8" w14:textId="77777777" w:rsidR="0020596D" w:rsidRPr="00E404D5" w:rsidRDefault="0020596D" w:rsidP="00552FA8">
            <w:pPr>
              <w:pStyle w:val="Heading3"/>
              <w:outlineLvl w:val="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2"/>
                <w:szCs w:val="20"/>
              </w:rPr>
            </w:pPr>
          </w:p>
        </w:tc>
        <w:tc>
          <w:tcPr>
            <w:tcW w:w="685" w:type="dxa"/>
            <w:shd w:val="clear" w:color="auto" w:fill="904DC5" w:themeFill="accent1" w:themeFillTint="99"/>
          </w:tcPr>
          <w:p w14:paraId="03294DFA" w14:textId="77777777" w:rsidR="0020596D" w:rsidRPr="00E404D5" w:rsidRDefault="0020596D" w:rsidP="00552FA8">
            <w:pPr>
              <w:pStyle w:val="Heading3"/>
              <w:outlineLvl w:val="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2"/>
                <w:szCs w:val="20"/>
              </w:rPr>
            </w:pPr>
          </w:p>
        </w:tc>
        <w:tc>
          <w:tcPr>
            <w:tcW w:w="685" w:type="dxa"/>
            <w:shd w:val="clear" w:color="auto" w:fill="904DC5" w:themeFill="accent1" w:themeFillTint="99"/>
          </w:tcPr>
          <w:p w14:paraId="69DA26AE" w14:textId="77777777" w:rsidR="0020596D" w:rsidRPr="00E404D5" w:rsidRDefault="0020596D" w:rsidP="00552FA8">
            <w:pPr>
              <w:pStyle w:val="Heading3"/>
              <w:outlineLvl w:val="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2"/>
                <w:szCs w:val="20"/>
              </w:rPr>
            </w:pPr>
          </w:p>
        </w:tc>
        <w:tc>
          <w:tcPr>
            <w:tcW w:w="685" w:type="dxa"/>
            <w:shd w:val="clear" w:color="auto" w:fill="904DC5" w:themeFill="accent1" w:themeFillTint="99"/>
          </w:tcPr>
          <w:p w14:paraId="314994A9" w14:textId="77777777" w:rsidR="0020596D" w:rsidRPr="00E404D5" w:rsidRDefault="0020596D" w:rsidP="00552FA8">
            <w:pPr>
              <w:pStyle w:val="Heading3"/>
              <w:outlineLvl w:val="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2"/>
                <w:szCs w:val="20"/>
              </w:rPr>
            </w:pPr>
          </w:p>
        </w:tc>
        <w:tc>
          <w:tcPr>
            <w:tcW w:w="685" w:type="dxa"/>
            <w:shd w:val="clear" w:color="auto" w:fill="904DC5" w:themeFill="accent1" w:themeFillTint="99"/>
          </w:tcPr>
          <w:p w14:paraId="7F162E18" w14:textId="00AE1433" w:rsidR="0020596D" w:rsidRPr="00E404D5" w:rsidRDefault="0020596D" w:rsidP="00552FA8">
            <w:pPr>
              <w:pStyle w:val="Heading3"/>
              <w:outlineLvl w:val="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2"/>
                <w:szCs w:val="20"/>
              </w:rPr>
            </w:pPr>
          </w:p>
        </w:tc>
      </w:tr>
      <w:tr w:rsidR="0020596D" w14:paraId="385D9CE0" w14:textId="408CD4E4" w:rsidTr="00575AD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1" w:type="dxa"/>
            <w:vMerge/>
          </w:tcPr>
          <w:p w14:paraId="38307415" w14:textId="77777777" w:rsidR="0020596D" w:rsidRPr="00A66F26" w:rsidRDefault="0020596D" w:rsidP="00552FA8">
            <w:pPr>
              <w:pStyle w:val="Heading3"/>
              <w:outlineLvl w:val="2"/>
              <w:rPr>
                <w:color w:val="000000" w:themeColor="text1"/>
              </w:rPr>
            </w:pPr>
          </w:p>
        </w:tc>
        <w:tc>
          <w:tcPr>
            <w:tcW w:w="3114" w:type="dxa"/>
          </w:tcPr>
          <w:p w14:paraId="5BEABFBD" w14:textId="760CD8BA" w:rsidR="0020596D" w:rsidRPr="00E404D5" w:rsidRDefault="004F5C2C" w:rsidP="00552FA8">
            <w:pPr>
              <w:pStyle w:val="Heading3"/>
              <w:outlineLvl w:val="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2"/>
                <w:szCs w:val="20"/>
              </w:rPr>
            </w:pPr>
            <w:bookmarkStart w:id="63" w:name="_Toc15346689"/>
            <w:r w:rsidRPr="00E404D5">
              <w:rPr>
                <w:color w:val="000000" w:themeColor="text1"/>
                <w:sz w:val="22"/>
                <w:szCs w:val="20"/>
              </w:rPr>
              <w:t>Implementing evidence of the wow goal</w:t>
            </w:r>
            <w:bookmarkEnd w:id="63"/>
          </w:p>
        </w:tc>
        <w:tc>
          <w:tcPr>
            <w:tcW w:w="597" w:type="dxa"/>
          </w:tcPr>
          <w:p w14:paraId="57CA95F1" w14:textId="77777777" w:rsidR="0020596D" w:rsidRPr="00E404D5" w:rsidRDefault="0020596D" w:rsidP="00552FA8">
            <w:pPr>
              <w:pStyle w:val="Heading3"/>
              <w:outlineLvl w:val="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2"/>
                <w:szCs w:val="20"/>
              </w:rPr>
            </w:pPr>
          </w:p>
        </w:tc>
        <w:tc>
          <w:tcPr>
            <w:tcW w:w="684" w:type="dxa"/>
          </w:tcPr>
          <w:p w14:paraId="11E7280E" w14:textId="77777777" w:rsidR="0020596D" w:rsidRPr="00E404D5" w:rsidRDefault="0020596D" w:rsidP="00552FA8">
            <w:pPr>
              <w:pStyle w:val="Heading3"/>
              <w:outlineLvl w:val="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2"/>
                <w:szCs w:val="20"/>
              </w:rPr>
            </w:pPr>
          </w:p>
        </w:tc>
        <w:tc>
          <w:tcPr>
            <w:tcW w:w="684" w:type="dxa"/>
          </w:tcPr>
          <w:p w14:paraId="6BF84AF8" w14:textId="77777777" w:rsidR="0020596D" w:rsidRPr="00E404D5" w:rsidRDefault="0020596D" w:rsidP="00552FA8">
            <w:pPr>
              <w:pStyle w:val="Heading3"/>
              <w:outlineLvl w:val="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2"/>
                <w:szCs w:val="20"/>
              </w:rPr>
            </w:pPr>
          </w:p>
        </w:tc>
        <w:tc>
          <w:tcPr>
            <w:tcW w:w="685" w:type="dxa"/>
          </w:tcPr>
          <w:p w14:paraId="2F60FA8A" w14:textId="77777777" w:rsidR="0020596D" w:rsidRPr="00E404D5" w:rsidRDefault="0020596D" w:rsidP="00552FA8">
            <w:pPr>
              <w:pStyle w:val="Heading3"/>
              <w:outlineLvl w:val="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2"/>
                <w:szCs w:val="20"/>
              </w:rPr>
            </w:pPr>
          </w:p>
        </w:tc>
        <w:tc>
          <w:tcPr>
            <w:tcW w:w="685" w:type="dxa"/>
          </w:tcPr>
          <w:p w14:paraId="36785015" w14:textId="77777777" w:rsidR="0020596D" w:rsidRPr="00E404D5" w:rsidRDefault="0020596D" w:rsidP="00552FA8">
            <w:pPr>
              <w:pStyle w:val="Heading3"/>
              <w:outlineLvl w:val="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2"/>
                <w:szCs w:val="20"/>
              </w:rPr>
            </w:pPr>
          </w:p>
        </w:tc>
        <w:tc>
          <w:tcPr>
            <w:tcW w:w="685" w:type="dxa"/>
            <w:shd w:val="clear" w:color="auto" w:fill="904DC5" w:themeFill="accent1" w:themeFillTint="99"/>
          </w:tcPr>
          <w:p w14:paraId="40A50833" w14:textId="77777777" w:rsidR="0020596D" w:rsidRPr="00E404D5" w:rsidRDefault="0020596D" w:rsidP="00552FA8">
            <w:pPr>
              <w:pStyle w:val="Heading3"/>
              <w:outlineLvl w:val="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2"/>
                <w:szCs w:val="20"/>
              </w:rPr>
            </w:pPr>
          </w:p>
        </w:tc>
        <w:tc>
          <w:tcPr>
            <w:tcW w:w="689" w:type="dxa"/>
            <w:shd w:val="clear" w:color="auto" w:fill="904DC5" w:themeFill="accent1" w:themeFillTint="99"/>
          </w:tcPr>
          <w:p w14:paraId="16386CD0" w14:textId="77777777" w:rsidR="0020596D" w:rsidRPr="00E404D5" w:rsidRDefault="0020596D" w:rsidP="00552FA8">
            <w:pPr>
              <w:pStyle w:val="Heading3"/>
              <w:outlineLvl w:val="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2"/>
                <w:szCs w:val="20"/>
              </w:rPr>
            </w:pPr>
          </w:p>
        </w:tc>
        <w:tc>
          <w:tcPr>
            <w:tcW w:w="685" w:type="dxa"/>
            <w:shd w:val="clear" w:color="auto" w:fill="904DC5" w:themeFill="accent1" w:themeFillTint="99"/>
          </w:tcPr>
          <w:p w14:paraId="0DB32AB4" w14:textId="77777777" w:rsidR="0020596D" w:rsidRPr="00E404D5" w:rsidRDefault="0020596D" w:rsidP="00552FA8">
            <w:pPr>
              <w:pStyle w:val="Heading3"/>
              <w:outlineLvl w:val="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2"/>
                <w:szCs w:val="20"/>
              </w:rPr>
            </w:pPr>
          </w:p>
        </w:tc>
        <w:tc>
          <w:tcPr>
            <w:tcW w:w="685" w:type="dxa"/>
            <w:shd w:val="clear" w:color="auto" w:fill="904DC5" w:themeFill="accent1" w:themeFillTint="99"/>
          </w:tcPr>
          <w:p w14:paraId="2D79E547" w14:textId="77777777" w:rsidR="0020596D" w:rsidRPr="00E404D5" w:rsidRDefault="0020596D" w:rsidP="00552FA8">
            <w:pPr>
              <w:pStyle w:val="Heading3"/>
              <w:outlineLvl w:val="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2"/>
                <w:szCs w:val="20"/>
              </w:rPr>
            </w:pPr>
          </w:p>
        </w:tc>
        <w:tc>
          <w:tcPr>
            <w:tcW w:w="685" w:type="dxa"/>
            <w:shd w:val="clear" w:color="auto" w:fill="904DC5" w:themeFill="accent1" w:themeFillTint="99"/>
          </w:tcPr>
          <w:p w14:paraId="11E176FD" w14:textId="77777777" w:rsidR="0020596D" w:rsidRPr="00E404D5" w:rsidRDefault="0020596D" w:rsidP="00552FA8">
            <w:pPr>
              <w:pStyle w:val="Heading3"/>
              <w:outlineLvl w:val="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2"/>
                <w:szCs w:val="20"/>
              </w:rPr>
            </w:pPr>
          </w:p>
        </w:tc>
        <w:tc>
          <w:tcPr>
            <w:tcW w:w="685" w:type="dxa"/>
            <w:shd w:val="clear" w:color="auto" w:fill="904DC5" w:themeFill="accent1" w:themeFillTint="99"/>
          </w:tcPr>
          <w:p w14:paraId="297B6E61" w14:textId="77777777" w:rsidR="0020596D" w:rsidRPr="00E404D5" w:rsidRDefault="0020596D" w:rsidP="00552FA8">
            <w:pPr>
              <w:pStyle w:val="Heading3"/>
              <w:outlineLvl w:val="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2"/>
                <w:szCs w:val="20"/>
              </w:rPr>
            </w:pPr>
          </w:p>
        </w:tc>
        <w:tc>
          <w:tcPr>
            <w:tcW w:w="685" w:type="dxa"/>
          </w:tcPr>
          <w:p w14:paraId="75D00E35" w14:textId="2DD39803" w:rsidR="0020596D" w:rsidRPr="00E404D5" w:rsidRDefault="0020596D" w:rsidP="00552FA8">
            <w:pPr>
              <w:pStyle w:val="Heading3"/>
              <w:outlineLvl w:val="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2"/>
                <w:szCs w:val="20"/>
              </w:rPr>
            </w:pPr>
          </w:p>
        </w:tc>
      </w:tr>
      <w:tr w:rsidR="00264B04" w14:paraId="3D956E93" w14:textId="47032DF2" w:rsidTr="003E65B0">
        <w:trPr>
          <w:trHeight w:val="51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1" w:type="dxa"/>
            <w:vMerge w:val="restart"/>
          </w:tcPr>
          <w:p w14:paraId="57970464" w14:textId="1773F957" w:rsidR="00264B04" w:rsidRPr="00A66F26" w:rsidRDefault="00264B04" w:rsidP="00552FA8">
            <w:pPr>
              <w:pStyle w:val="Heading3"/>
              <w:outlineLvl w:val="2"/>
              <w:rPr>
                <w:color w:val="000000" w:themeColor="text1"/>
              </w:rPr>
            </w:pPr>
            <w:bookmarkStart w:id="64" w:name="_Toc15346690"/>
            <w:r>
              <w:rPr>
                <w:color w:val="000000" w:themeColor="text1"/>
              </w:rPr>
              <w:t>Testing</w:t>
            </w:r>
            <w:r w:rsidR="00C4132F">
              <w:rPr>
                <w:color w:val="000000" w:themeColor="text1"/>
              </w:rPr>
              <w:t>, maintenance, evaluation</w:t>
            </w:r>
            <w:bookmarkEnd w:id="64"/>
          </w:p>
        </w:tc>
        <w:tc>
          <w:tcPr>
            <w:tcW w:w="3114" w:type="dxa"/>
          </w:tcPr>
          <w:p w14:paraId="7A580D2C" w14:textId="29EC2D5C" w:rsidR="00264B04" w:rsidRPr="00E404D5" w:rsidRDefault="00264B04" w:rsidP="00552FA8">
            <w:pPr>
              <w:pStyle w:val="Heading3"/>
              <w:outlineLvl w:val="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2"/>
                <w:szCs w:val="20"/>
              </w:rPr>
            </w:pPr>
            <w:bookmarkStart w:id="65" w:name="_Toc15346691"/>
            <w:r w:rsidRPr="00E404D5">
              <w:rPr>
                <w:color w:val="000000" w:themeColor="text1"/>
                <w:sz w:val="22"/>
                <w:szCs w:val="20"/>
              </w:rPr>
              <w:t>Testing Tables</w:t>
            </w:r>
            <w:bookmarkEnd w:id="65"/>
          </w:p>
        </w:tc>
        <w:tc>
          <w:tcPr>
            <w:tcW w:w="597" w:type="dxa"/>
          </w:tcPr>
          <w:p w14:paraId="1EFE3BFC" w14:textId="77777777" w:rsidR="00264B04" w:rsidRPr="00E404D5" w:rsidRDefault="00264B04" w:rsidP="00552FA8">
            <w:pPr>
              <w:pStyle w:val="Heading3"/>
              <w:outlineLvl w:val="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2"/>
                <w:szCs w:val="20"/>
              </w:rPr>
            </w:pPr>
          </w:p>
        </w:tc>
        <w:tc>
          <w:tcPr>
            <w:tcW w:w="684" w:type="dxa"/>
            <w:shd w:val="clear" w:color="auto" w:fill="904DC5" w:themeFill="accent1" w:themeFillTint="99"/>
          </w:tcPr>
          <w:p w14:paraId="1A4FF4B6" w14:textId="77777777" w:rsidR="00264B04" w:rsidRPr="00E404D5" w:rsidRDefault="00264B04" w:rsidP="00552FA8">
            <w:pPr>
              <w:pStyle w:val="Heading3"/>
              <w:outlineLvl w:val="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2"/>
                <w:szCs w:val="20"/>
              </w:rPr>
            </w:pPr>
          </w:p>
        </w:tc>
        <w:tc>
          <w:tcPr>
            <w:tcW w:w="684" w:type="dxa"/>
            <w:shd w:val="clear" w:color="auto" w:fill="904DC5" w:themeFill="accent1" w:themeFillTint="99"/>
          </w:tcPr>
          <w:p w14:paraId="086BAC82" w14:textId="77777777" w:rsidR="00264B04" w:rsidRPr="00E404D5" w:rsidRDefault="00264B04" w:rsidP="00552FA8">
            <w:pPr>
              <w:pStyle w:val="Heading3"/>
              <w:outlineLvl w:val="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2"/>
                <w:szCs w:val="20"/>
              </w:rPr>
            </w:pPr>
          </w:p>
        </w:tc>
        <w:tc>
          <w:tcPr>
            <w:tcW w:w="685" w:type="dxa"/>
            <w:shd w:val="clear" w:color="auto" w:fill="904DC5" w:themeFill="accent1" w:themeFillTint="99"/>
          </w:tcPr>
          <w:p w14:paraId="25C5A828" w14:textId="77777777" w:rsidR="00264B04" w:rsidRPr="00E404D5" w:rsidRDefault="00264B04" w:rsidP="00552FA8">
            <w:pPr>
              <w:pStyle w:val="Heading3"/>
              <w:outlineLvl w:val="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2"/>
                <w:szCs w:val="20"/>
              </w:rPr>
            </w:pPr>
          </w:p>
        </w:tc>
        <w:tc>
          <w:tcPr>
            <w:tcW w:w="685" w:type="dxa"/>
            <w:shd w:val="clear" w:color="auto" w:fill="904DC5" w:themeFill="accent1" w:themeFillTint="99"/>
          </w:tcPr>
          <w:p w14:paraId="2AD0D176" w14:textId="77777777" w:rsidR="00264B04" w:rsidRPr="00E404D5" w:rsidRDefault="00264B04" w:rsidP="00552FA8">
            <w:pPr>
              <w:pStyle w:val="Heading3"/>
              <w:outlineLvl w:val="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2"/>
                <w:szCs w:val="20"/>
              </w:rPr>
            </w:pPr>
          </w:p>
        </w:tc>
        <w:tc>
          <w:tcPr>
            <w:tcW w:w="685" w:type="dxa"/>
            <w:shd w:val="clear" w:color="auto" w:fill="904DC5" w:themeFill="accent1" w:themeFillTint="99"/>
          </w:tcPr>
          <w:p w14:paraId="280067EC" w14:textId="77777777" w:rsidR="00264B04" w:rsidRPr="00E404D5" w:rsidRDefault="00264B04" w:rsidP="00552FA8">
            <w:pPr>
              <w:pStyle w:val="Heading3"/>
              <w:outlineLvl w:val="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2"/>
                <w:szCs w:val="20"/>
              </w:rPr>
            </w:pPr>
          </w:p>
        </w:tc>
        <w:tc>
          <w:tcPr>
            <w:tcW w:w="689" w:type="dxa"/>
            <w:shd w:val="clear" w:color="auto" w:fill="904DC5" w:themeFill="accent1" w:themeFillTint="99"/>
          </w:tcPr>
          <w:p w14:paraId="329F8A39" w14:textId="77777777" w:rsidR="00264B04" w:rsidRPr="00E404D5" w:rsidRDefault="00264B04" w:rsidP="00552FA8">
            <w:pPr>
              <w:pStyle w:val="Heading3"/>
              <w:outlineLvl w:val="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2"/>
                <w:szCs w:val="20"/>
              </w:rPr>
            </w:pPr>
          </w:p>
        </w:tc>
        <w:tc>
          <w:tcPr>
            <w:tcW w:w="685" w:type="dxa"/>
            <w:shd w:val="clear" w:color="auto" w:fill="904DC5" w:themeFill="accent1" w:themeFillTint="99"/>
          </w:tcPr>
          <w:p w14:paraId="2D867D1B" w14:textId="77777777" w:rsidR="00264B04" w:rsidRPr="00E404D5" w:rsidRDefault="00264B04" w:rsidP="00552FA8">
            <w:pPr>
              <w:pStyle w:val="Heading3"/>
              <w:outlineLvl w:val="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2"/>
                <w:szCs w:val="20"/>
              </w:rPr>
            </w:pPr>
          </w:p>
        </w:tc>
        <w:tc>
          <w:tcPr>
            <w:tcW w:w="685" w:type="dxa"/>
            <w:shd w:val="clear" w:color="auto" w:fill="904DC5" w:themeFill="accent1" w:themeFillTint="99"/>
          </w:tcPr>
          <w:p w14:paraId="1B7A4AD4" w14:textId="77777777" w:rsidR="00264B04" w:rsidRPr="00E404D5" w:rsidRDefault="00264B04" w:rsidP="00552FA8">
            <w:pPr>
              <w:pStyle w:val="Heading3"/>
              <w:outlineLvl w:val="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2"/>
                <w:szCs w:val="20"/>
              </w:rPr>
            </w:pPr>
          </w:p>
        </w:tc>
        <w:tc>
          <w:tcPr>
            <w:tcW w:w="685" w:type="dxa"/>
            <w:shd w:val="clear" w:color="auto" w:fill="904DC5" w:themeFill="accent1" w:themeFillTint="99"/>
          </w:tcPr>
          <w:p w14:paraId="3C4D2364" w14:textId="77777777" w:rsidR="00264B04" w:rsidRPr="00E404D5" w:rsidRDefault="00264B04" w:rsidP="00552FA8">
            <w:pPr>
              <w:pStyle w:val="Heading3"/>
              <w:outlineLvl w:val="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2"/>
                <w:szCs w:val="20"/>
              </w:rPr>
            </w:pPr>
          </w:p>
        </w:tc>
        <w:tc>
          <w:tcPr>
            <w:tcW w:w="685" w:type="dxa"/>
            <w:shd w:val="clear" w:color="auto" w:fill="904DC5" w:themeFill="accent1" w:themeFillTint="99"/>
          </w:tcPr>
          <w:p w14:paraId="4A4A5CEF" w14:textId="77777777" w:rsidR="00264B04" w:rsidRPr="00E404D5" w:rsidRDefault="00264B04" w:rsidP="00552FA8">
            <w:pPr>
              <w:pStyle w:val="Heading3"/>
              <w:outlineLvl w:val="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2"/>
                <w:szCs w:val="20"/>
              </w:rPr>
            </w:pPr>
          </w:p>
        </w:tc>
        <w:tc>
          <w:tcPr>
            <w:tcW w:w="685" w:type="dxa"/>
            <w:shd w:val="clear" w:color="auto" w:fill="904DC5" w:themeFill="accent1" w:themeFillTint="99"/>
          </w:tcPr>
          <w:p w14:paraId="6006709B" w14:textId="7CE07736" w:rsidR="00264B04" w:rsidRPr="00E404D5" w:rsidRDefault="00264B04" w:rsidP="00552FA8">
            <w:pPr>
              <w:pStyle w:val="Heading3"/>
              <w:outlineLvl w:val="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2"/>
                <w:szCs w:val="20"/>
              </w:rPr>
            </w:pPr>
          </w:p>
        </w:tc>
      </w:tr>
      <w:tr w:rsidR="00264B04" w14:paraId="6BF6EC7A" w14:textId="21B5A4D2" w:rsidTr="00575ADB">
        <w:trPr>
          <w:trHeight w:val="4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1" w:type="dxa"/>
            <w:vMerge/>
          </w:tcPr>
          <w:p w14:paraId="5E3005A1" w14:textId="77777777" w:rsidR="00264B04" w:rsidRPr="00A66F26" w:rsidRDefault="00264B04" w:rsidP="00552FA8">
            <w:pPr>
              <w:pStyle w:val="Heading3"/>
              <w:outlineLvl w:val="2"/>
              <w:rPr>
                <w:color w:val="000000" w:themeColor="text1"/>
              </w:rPr>
            </w:pPr>
          </w:p>
        </w:tc>
        <w:tc>
          <w:tcPr>
            <w:tcW w:w="3114" w:type="dxa"/>
          </w:tcPr>
          <w:p w14:paraId="28BFC2CA" w14:textId="5AD5AF3A" w:rsidR="00264B04" w:rsidRPr="00E404D5" w:rsidRDefault="00264B04" w:rsidP="00552FA8">
            <w:pPr>
              <w:pStyle w:val="Heading3"/>
              <w:outlineLvl w:val="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2"/>
                <w:szCs w:val="20"/>
              </w:rPr>
            </w:pPr>
            <w:bookmarkStart w:id="66" w:name="_Toc15346692"/>
            <w:r w:rsidRPr="00E404D5">
              <w:rPr>
                <w:color w:val="000000" w:themeColor="text1"/>
                <w:sz w:val="22"/>
                <w:szCs w:val="20"/>
              </w:rPr>
              <w:t>Reflection</w:t>
            </w:r>
            <w:bookmarkEnd w:id="66"/>
          </w:p>
        </w:tc>
        <w:tc>
          <w:tcPr>
            <w:tcW w:w="597" w:type="dxa"/>
          </w:tcPr>
          <w:p w14:paraId="5FA07A80" w14:textId="77777777" w:rsidR="00264B04" w:rsidRPr="00E404D5" w:rsidRDefault="00264B04" w:rsidP="00552FA8">
            <w:pPr>
              <w:pStyle w:val="Heading3"/>
              <w:outlineLvl w:val="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2"/>
                <w:szCs w:val="20"/>
              </w:rPr>
            </w:pPr>
          </w:p>
        </w:tc>
        <w:tc>
          <w:tcPr>
            <w:tcW w:w="684" w:type="dxa"/>
          </w:tcPr>
          <w:p w14:paraId="2A886667" w14:textId="77777777" w:rsidR="00264B04" w:rsidRPr="00E404D5" w:rsidRDefault="00264B04" w:rsidP="00552FA8">
            <w:pPr>
              <w:pStyle w:val="Heading3"/>
              <w:outlineLvl w:val="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2"/>
                <w:szCs w:val="20"/>
              </w:rPr>
            </w:pPr>
          </w:p>
        </w:tc>
        <w:tc>
          <w:tcPr>
            <w:tcW w:w="684" w:type="dxa"/>
          </w:tcPr>
          <w:p w14:paraId="4DCD5875" w14:textId="77777777" w:rsidR="00264B04" w:rsidRPr="00E404D5" w:rsidRDefault="00264B04" w:rsidP="00552FA8">
            <w:pPr>
              <w:pStyle w:val="Heading3"/>
              <w:outlineLvl w:val="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2"/>
                <w:szCs w:val="20"/>
              </w:rPr>
            </w:pPr>
          </w:p>
        </w:tc>
        <w:tc>
          <w:tcPr>
            <w:tcW w:w="685" w:type="dxa"/>
          </w:tcPr>
          <w:p w14:paraId="59C74E94" w14:textId="77777777" w:rsidR="00264B04" w:rsidRPr="00E404D5" w:rsidRDefault="00264B04" w:rsidP="00552FA8">
            <w:pPr>
              <w:pStyle w:val="Heading3"/>
              <w:outlineLvl w:val="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2"/>
                <w:szCs w:val="20"/>
              </w:rPr>
            </w:pPr>
          </w:p>
        </w:tc>
        <w:tc>
          <w:tcPr>
            <w:tcW w:w="685" w:type="dxa"/>
          </w:tcPr>
          <w:p w14:paraId="4E1E67F2" w14:textId="77777777" w:rsidR="00264B04" w:rsidRPr="00E404D5" w:rsidRDefault="00264B04" w:rsidP="00552FA8">
            <w:pPr>
              <w:pStyle w:val="Heading3"/>
              <w:outlineLvl w:val="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2"/>
                <w:szCs w:val="20"/>
              </w:rPr>
            </w:pPr>
          </w:p>
        </w:tc>
        <w:tc>
          <w:tcPr>
            <w:tcW w:w="685" w:type="dxa"/>
          </w:tcPr>
          <w:p w14:paraId="7F868321" w14:textId="77777777" w:rsidR="00264B04" w:rsidRPr="00E404D5" w:rsidRDefault="00264B04" w:rsidP="00552FA8">
            <w:pPr>
              <w:pStyle w:val="Heading3"/>
              <w:outlineLvl w:val="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2"/>
                <w:szCs w:val="20"/>
              </w:rPr>
            </w:pPr>
          </w:p>
        </w:tc>
        <w:tc>
          <w:tcPr>
            <w:tcW w:w="689" w:type="dxa"/>
          </w:tcPr>
          <w:p w14:paraId="66618F7C" w14:textId="77777777" w:rsidR="00264B04" w:rsidRPr="00E404D5" w:rsidRDefault="00264B04" w:rsidP="00552FA8">
            <w:pPr>
              <w:pStyle w:val="Heading3"/>
              <w:outlineLvl w:val="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2"/>
                <w:szCs w:val="20"/>
              </w:rPr>
            </w:pPr>
          </w:p>
        </w:tc>
        <w:tc>
          <w:tcPr>
            <w:tcW w:w="685" w:type="dxa"/>
          </w:tcPr>
          <w:p w14:paraId="47CA63AF" w14:textId="77777777" w:rsidR="00264B04" w:rsidRPr="00E404D5" w:rsidRDefault="00264B04" w:rsidP="00552FA8">
            <w:pPr>
              <w:pStyle w:val="Heading3"/>
              <w:outlineLvl w:val="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2"/>
                <w:szCs w:val="20"/>
              </w:rPr>
            </w:pPr>
          </w:p>
        </w:tc>
        <w:tc>
          <w:tcPr>
            <w:tcW w:w="685" w:type="dxa"/>
          </w:tcPr>
          <w:p w14:paraId="3A5F1009" w14:textId="77777777" w:rsidR="00264B04" w:rsidRPr="00E404D5" w:rsidRDefault="00264B04" w:rsidP="00552FA8">
            <w:pPr>
              <w:pStyle w:val="Heading3"/>
              <w:outlineLvl w:val="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2"/>
                <w:szCs w:val="20"/>
              </w:rPr>
            </w:pPr>
          </w:p>
        </w:tc>
        <w:tc>
          <w:tcPr>
            <w:tcW w:w="685" w:type="dxa"/>
          </w:tcPr>
          <w:p w14:paraId="64F1D6E0" w14:textId="77777777" w:rsidR="00264B04" w:rsidRPr="00E404D5" w:rsidRDefault="00264B04" w:rsidP="00552FA8">
            <w:pPr>
              <w:pStyle w:val="Heading3"/>
              <w:outlineLvl w:val="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2"/>
                <w:szCs w:val="20"/>
              </w:rPr>
            </w:pPr>
          </w:p>
        </w:tc>
        <w:tc>
          <w:tcPr>
            <w:tcW w:w="685" w:type="dxa"/>
            <w:shd w:val="clear" w:color="auto" w:fill="904DC5" w:themeFill="accent1" w:themeFillTint="99"/>
          </w:tcPr>
          <w:p w14:paraId="26FE9D5D" w14:textId="77777777" w:rsidR="00264B04" w:rsidRPr="00E404D5" w:rsidRDefault="00264B04" w:rsidP="00552FA8">
            <w:pPr>
              <w:pStyle w:val="Heading3"/>
              <w:outlineLvl w:val="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2"/>
                <w:szCs w:val="20"/>
              </w:rPr>
            </w:pPr>
          </w:p>
        </w:tc>
        <w:tc>
          <w:tcPr>
            <w:tcW w:w="685" w:type="dxa"/>
            <w:shd w:val="clear" w:color="auto" w:fill="904DC5" w:themeFill="accent1" w:themeFillTint="99"/>
          </w:tcPr>
          <w:p w14:paraId="5080CCE0" w14:textId="0F3608DC" w:rsidR="00264B04" w:rsidRPr="00E404D5" w:rsidRDefault="00264B04" w:rsidP="00552FA8">
            <w:pPr>
              <w:pStyle w:val="Heading3"/>
              <w:outlineLvl w:val="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2"/>
                <w:szCs w:val="20"/>
              </w:rPr>
            </w:pPr>
          </w:p>
        </w:tc>
      </w:tr>
      <w:tr w:rsidR="00264B04" w14:paraId="5B1A2619" w14:textId="77777777" w:rsidTr="00575ADB">
        <w:trPr>
          <w:trHeight w:val="4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1" w:type="dxa"/>
            <w:vMerge/>
          </w:tcPr>
          <w:p w14:paraId="7C805BF4" w14:textId="77777777" w:rsidR="00264B04" w:rsidRPr="00A66F26" w:rsidRDefault="00264B04" w:rsidP="00552FA8">
            <w:pPr>
              <w:pStyle w:val="Heading3"/>
              <w:outlineLvl w:val="2"/>
              <w:rPr>
                <w:color w:val="000000" w:themeColor="text1"/>
              </w:rPr>
            </w:pPr>
          </w:p>
        </w:tc>
        <w:tc>
          <w:tcPr>
            <w:tcW w:w="3114" w:type="dxa"/>
          </w:tcPr>
          <w:p w14:paraId="6354AD7A" w14:textId="59A40BA0" w:rsidR="00264B04" w:rsidRPr="00E404D5" w:rsidRDefault="00264B04" w:rsidP="00552FA8">
            <w:pPr>
              <w:pStyle w:val="Heading3"/>
              <w:outlineLvl w:val="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2"/>
                <w:szCs w:val="20"/>
              </w:rPr>
            </w:pPr>
            <w:bookmarkStart w:id="67" w:name="_Toc15346693"/>
            <w:r w:rsidRPr="00E404D5">
              <w:rPr>
                <w:color w:val="000000" w:themeColor="text1"/>
                <w:sz w:val="22"/>
                <w:szCs w:val="20"/>
              </w:rPr>
              <w:t>Future maintenance</w:t>
            </w:r>
            <w:bookmarkEnd w:id="67"/>
            <w:r w:rsidRPr="00E404D5">
              <w:rPr>
                <w:color w:val="000000" w:themeColor="text1"/>
                <w:sz w:val="22"/>
                <w:szCs w:val="20"/>
              </w:rPr>
              <w:t xml:space="preserve"> </w:t>
            </w:r>
          </w:p>
        </w:tc>
        <w:tc>
          <w:tcPr>
            <w:tcW w:w="597" w:type="dxa"/>
          </w:tcPr>
          <w:p w14:paraId="42901BAE" w14:textId="77777777" w:rsidR="00264B04" w:rsidRPr="00E404D5" w:rsidRDefault="00264B04" w:rsidP="00552FA8">
            <w:pPr>
              <w:pStyle w:val="Heading3"/>
              <w:outlineLvl w:val="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2"/>
                <w:szCs w:val="20"/>
              </w:rPr>
            </w:pPr>
          </w:p>
        </w:tc>
        <w:tc>
          <w:tcPr>
            <w:tcW w:w="684" w:type="dxa"/>
          </w:tcPr>
          <w:p w14:paraId="2D82AD71" w14:textId="77777777" w:rsidR="00264B04" w:rsidRPr="00E404D5" w:rsidRDefault="00264B04" w:rsidP="00552FA8">
            <w:pPr>
              <w:pStyle w:val="Heading3"/>
              <w:outlineLvl w:val="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2"/>
                <w:szCs w:val="20"/>
              </w:rPr>
            </w:pPr>
          </w:p>
        </w:tc>
        <w:tc>
          <w:tcPr>
            <w:tcW w:w="684" w:type="dxa"/>
          </w:tcPr>
          <w:p w14:paraId="0944899E" w14:textId="77777777" w:rsidR="00264B04" w:rsidRPr="00E404D5" w:rsidRDefault="00264B04" w:rsidP="00552FA8">
            <w:pPr>
              <w:pStyle w:val="Heading3"/>
              <w:outlineLvl w:val="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2"/>
                <w:szCs w:val="20"/>
              </w:rPr>
            </w:pPr>
          </w:p>
        </w:tc>
        <w:tc>
          <w:tcPr>
            <w:tcW w:w="685" w:type="dxa"/>
          </w:tcPr>
          <w:p w14:paraId="25602367" w14:textId="77777777" w:rsidR="00264B04" w:rsidRPr="00E404D5" w:rsidRDefault="00264B04" w:rsidP="00552FA8">
            <w:pPr>
              <w:pStyle w:val="Heading3"/>
              <w:outlineLvl w:val="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2"/>
                <w:szCs w:val="20"/>
              </w:rPr>
            </w:pPr>
          </w:p>
        </w:tc>
        <w:tc>
          <w:tcPr>
            <w:tcW w:w="685" w:type="dxa"/>
          </w:tcPr>
          <w:p w14:paraId="743AF850" w14:textId="77777777" w:rsidR="00264B04" w:rsidRPr="00E404D5" w:rsidRDefault="00264B04" w:rsidP="00552FA8">
            <w:pPr>
              <w:pStyle w:val="Heading3"/>
              <w:outlineLvl w:val="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2"/>
                <w:szCs w:val="20"/>
              </w:rPr>
            </w:pPr>
          </w:p>
        </w:tc>
        <w:tc>
          <w:tcPr>
            <w:tcW w:w="685" w:type="dxa"/>
          </w:tcPr>
          <w:p w14:paraId="1555035C" w14:textId="77777777" w:rsidR="00264B04" w:rsidRPr="00E404D5" w:rsidRDefault="00264B04" w:rsidP="00552FA8">
            <w:pPr>
              <w:pStyle w:val="Heading3"/>
              <w:outlineLvl w:val="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2"/>
                <w:szCs w:val="20"/>
              </w:rPr>
            </w:pPr>
          </w:p>
        </w:tc>
        <w:tc>
          <w:tcPr>
            <w:tcW w:w="689" w:type="dxa"/>
          </w:tcPr>
          <w:p w14:paraId="796EA248" w14:textId="77777777" w:rsidR="00264B04" w:rsidRPr="00E404D5" w:rsidRDefault="00264B04" w:rsidP="00552FA8">
            <w:pPr>
              <w:pStyle w:val="Heading3"/>
              <w:outlineLvl w:val="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2"/>
                <w:szCs w:val="20"/>
              </w:rPr>
            </w:pPr>
          </w:p>
        </w:tc>
        <w:tc>
          <w:tcPr>
            <w:tcW w:w="685" w:type="dxa"/>
          </w:tcPr>
          <w:p w14:paraId="24549766" w14:textId="77777777" w:rsidR="00264B04" w:rsidRPr="00E404D5" w:rsidRDefault="00264B04" w:rsidP="00552FA8">
            <w:pPr>
              <w:pStyle w:val="Heading3"/>
              <w:outlineLvl w:val="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2"/>
                <w:szCs w:val="20"/>
              </w:rPr>
            </w:pPr>
          </w:p>
        </w:tc>
        <w:tc>
          <w:tcPr>
            <w:tcW w:w="685" w:type="dxa"/>
          </w:tcPr>
          <w:p w14:paraId="5C40E59E" w14:textId="77777777" w:rsidR="00264B04" w:rsidRPr="00E404D5" w:rsidRDefault="00264B04" w:rsidP="00552FA8">
            <w:pPr>
              <w:pStyle w:val="Heading3"/>
              <w:outlineLvl w:val="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2"/>
                <w:szCs w:val="20"/>
              </w:rPr>
            </w:pPr>
          </w:p>
        </w:tc>
        <w:tc>
          <w:tcPr>
            <w:tcW w:w="685" w:type="dxa"/>
          </w:tcPr>
          <w:p w14:paraId="40B5B5C4" w14:textId="77777777" w:rsidR="00264B04" w:rsidRPr="00E404D5" w:rsidRDefault="00264B04" w:rsidP="00552FA8">
            <w:pPr>
              <w:pStyle w:val="Heading3"/>
              <w:outlineLvl w:val="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2"/>
                <w:szCs w:val="20"/>
              </w:rPr>
            </w:pPr>
          </w:p>
        </w:tc>
        <w:tc>
          <w:tcPr>
            <w:tcW w:w="685" w:type="dxa"/>
            <w:shd w:val="clear" w:color="auto" w:fill="904DC5" w:themeFill="accent1" w:themeFillTint="99"/>
          </w:tcPr>
          <w:p w14:paraId="160AF21A" w14:textId="77777777" w:rsidR="00264B04" w:rsidRPr="00E404D5" w:rsidRDefault="00264B04" w:rsidP="00552FA8">
            <w:pPr>
              <w:pStyle w:val="Heading3"/>
              <w:outlineLvl w:val="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2"/>
                <w:szCs w:val="20"/>
              </w:rPr>
            </w:pPr>
          </w:p>
        </w:tc>
        <w:tc>
          <w:tcPr>
            <w:tcW w:w="685" w:type="dxa"/>
            <w:shd w:val="clear" w:color="auto" w:fill="904DC5" w:themeFill="accent1" w:themeFillTint="99"/>
          </w:tcPr>
          <w:p w14:paraId="3CF69761" w14:textId="77777777" w:rsidR="00264B04" w:rsidRPr="00E404D5" w:rsidRDefault="00264B04" w:rsidP="00552FA8">
            <w:pPr>
              <w:pStyle w:val="Heading3"/>
              <w:outlineLvl w:val="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2"/>
                <w:szCs w:val="20"/>
              </w:rPr>
            </w:pPr>
          </w:p>
        </w:tc>
      </w:tr>
      <w:tr w:rsidR="00264B04" w14:paraId="052C1591" w14:textId="77777777" w:rsidTr="002A7057">
        <w:trPr>
          <w:trHeight w:val="45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1" w:type="dxa"/>
            <w:vMerge/>
          </w:tcPr>
          <w:p w14:paraId="15348053" w14:textId="77777777" w:rsidR="00264B04" w:rsidRPr="00A66F26" w:rsidRDefault="00264B04" w:rsidP="00552FA8">
            <w:pPr>
              <w:pStyle w:val="Heading3"/>
              <w:outlineLvl w:val="2"/>
              <w:rPr>
                <w:color w:val="000000" w:themeColor="text1"/>
              </w:rPr>
            </w:pPr>
          </w:p>
        </w:tc>
        <w:tc>
          <w:tcPr>
            <w:tcW w:w="3114" w:type="dxa"/>
          </w:tcPr>
          <w:p w14:paraId="1A2BB191" w14:textId="441D9A48" w:rsidR="00264B04" w:rsidRPr="00E404D5" w:rsidRDefault="00152FB8" w:rsidP="00552FA8">
            <w:pPr>
              <w:pStyle w:val="Heading3"/>
              <w:outlineLvl w:val="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2"/>
                <w:szCs w:val="20"/>
              </w:rPr>
            </w:pPr>
            <w:bookmarkStart w:id="68" w:name="_Toc15346694"/>
            <w:r w:rsidRPr="00E404D5">
              <w:rPr>
                <w:color w:val="000000" w:themeColor="text1"/>
                <w:sz w:val="22"/>
                <w:szCs w:val="20"/>
              </w:rPr>
              <w:t>Source Table</w:t>
            </w:r>
            <w:bookmarkEnd w:id="68"/>
            <w:r w:rsidRPr="00E404D5">
              <w:rPr>
                <w:color w:val="000000" w:themeColor="text1"/>
                <w:sz w:val="22"/>
                <w:szCs w:val="20"/>
              </w:rPr>
              <w:t xml:space="preserve"> </w:t>
            </w:r>
          </w:p>
        </w:tc>
        <w:tc>
          <w:tcPr>
            <w:tcW w:w="597" w:type="dxa"/>
            <w:shd w:val="clear" w:color="auto" w:fill="904DC5" w:themeFill="accent1" w:themeFillTint="99"/>
          </w:tcPr>
          <w:p w14:paraId="1947D11C" w14:textId="77777777" w:rsidR="00264B04" w:rsidRPr="00E404D5" w:rsidRDefault="00264B04" w:rsidP="00552FA8">
            <w:pPr>
              <w:pStyle w:val="Heading3"/>
              <w:outlineLvl w:val="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2"/>
                <w:szCs w:val="20"/>
              </w:rPr>
            </w:pPr>
          </w:p>
        </w:tc>
        <w:tc>
          <w:tcPr>
            <w:tcW w:w="684" w:type="dxa"/>
            <w:shd w:val="clear" w:color="auto" w:fill="904DC5" w:themeFill="accent1" w:themeFillTint="99"/>
          </w:tcPr>
          <w:p w14:paraId="732DD2F2" w14:textId="77777777" w:rsidR="00264B04" w:rsidRPr="00E404D5" w:rsidRDefault="00264B04" w:rsidP="00552FA8">
            <w:pPr>
              <w:pStyle w:val="Heading3"/>
              <w:outlineLvl w:val="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2"/>
                <w:szCs w:val="20"/>
              </w:rPr>
            </w:pPr>
          </w:p>
        </w:tc>
        <w:tc>
          <w:tcPr>
            <w:tcW w:w="684" w:type="dxa"/>
            <w:shd w:val="clear" w:color="auto" w:fill="904DC5" w:themeFill="accent1" w:themeFillTint="99"/>
          </w:tcPr>
          <w:p w14:paraId="40027B76" w14:textId="77777777" w:rsidR="00264B04" w:rsidRPr="00E404D5" w:rsidRDefault="00264B04" w:rsidP="00552FA8">
            <w:pPr>
              <w:pStyle w:val="Heading3"/>
              <w:outlineLvl w:val="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2"/>
                <w:szCs w:val="20"/>
              </w:rPr>
            </w:pPr>
          </w:p>
        </w:tc>
        <w:tc>
          <w:tcPr>
            <w:tcW w:w="685" w:type="dxa"/>
            <w:shd w:val="clear" w:color="auto" w:fill="904DC5" w:themeFill="accent1" w:themeFillTint="99"/>
          </w:tcPr>
          <w:p w14:paraId="3A4726EC" w14:textId="77777777" w:rsidR="00264B04" w:rsidRPr="00E404D5" w:rsidRDefault="00264B04" w:rsidP="00552FA8">
            <w:pPr>
              <w:pStyle w:val="Heading3"/>
              <w:outlineLvl w:val="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2"/>
                <w:szCs w:val="20"/>
              </w:rPr>
            </w:pPr>
          </w:p>
        </w:tc>
        <w:tc>
          <w:tcPr>
            <w:tcW w:w="685" w:type="dxa"/>
            <w:shd w:val="clear" w:color="auto" w:fill="904DC5" w:themeFill="accent1" w:themeFillTint="99"/>
          </w:tcPr>
          <w:p w14:paraId="56AD0965" w14:textId="77777777" w:rsidR="00264B04" w:rsidRPr="00E404D5" w:rsidRDefault="00264B04" w:rsidP="00552FA8">
            <w:pPr>
              <w:pStyle w:val="Heading3"/>
              <w:outlineLvl w:val="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2"/>
                <w:szCs w:val="20"/>
              </w:rPr>
            </w:pPr>
          </w:p>
        </w:tc>
        <w:tc>
          <w:tcPr>
            <w:tcW w:w="685" w:type="dxa"/>
            <w:shd w:val="clear" w:color="auto" w:fill="904DC5" w:themeFill="accent1" w:themeFillTint="99"/>
          </w:tcPr>
          <w:p w14:paraId="474E437A" w14:textId="77777777" w:rsidR="00264B04" w:rsidRPr="00E404D5" w:rsidRDefault="00264B04" w:rsidP="00552FA8">
            <w:pPr>
              <w:pStyle w:val="Heading3"/>
              <w:outlineLvl w:val="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2"/>
                <w:szCs w:val="20"/>
              </w:rPr>
            </w:pPr>
          </w:p>
        </w:tc>
        <w:tc>
          <w:tcPr>
            <w:tcW w:w="689" w:type="dxa"/>
            <w:shd w:val="clear" w:color="auto" w:fill="904DC5" w:themeFill="accent1" w:themeFillTint="99"/>
          </w:tcPr>
          <w:p w14:paraId="207F8CB8" w14:textId="77777777" w:rsidR="00264B04" w:rsidRPr="00E404D5" w:rsidRDefault="00264B04" w:rsidP="00552FA8">
            <w:pPr>
              <w:pStyle w:val="Heading3"/>
              <w:outlineLvl w:val="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2"/>
                <w:szCs w:val="20"/>
              </w:rPr>
            </w:pPr>
          </w:p>
        </w:tc>
        <w:tc>
          <w:tcPr>
            <w:tcW w:w="685" w:type="dxa"/>
            <w:shd w:val="clear" w:color="auto" w:fill="904DC5" w:themeFill="accent1" w:themeFillTint="99"/>
          </w:tcPr>
          <w:p w14:paraId="584629D0" w14:textId="77777777" w:rsidR="00264B04" w:rsidRPr="00E404D5" w:rsidRDefault="00264B04" w:rsidP="00552FA8">
            <w:pPr>
              <w:pStyle w:val="Heading3"/>
              <w:outlineLvl w:val="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2"/>
                <w:szCs w:val="20"/>
              </w:rPr>
            </w:pPr>
          </w:p>
        </w:tc>
        <w:tc>
          <w:tcPr>
            <w:tcW w:w="685" w:type="dxa"/>
            <w:shd w:val="clear" w:color="auto" w:fill="904DC5" w:themeFill="accent1" w:themeFillTint="99"/>
          </w:tcPr>
          <w:p w14:paraId="16BEE888" w14:textId="77777777" w:rsidR="00264B04" w:rsidRPr="00E404D5" w:rsidRDefault="00264B04" w:rsidP="00552FA8">
            <w:pPr>
              <w:pStyle w:val="Heading3"/>
              <w:outlineLvl w:val="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2"/>
                <w:szCs w:val="20"/>
              </w:rPr>
            </w:pPr>
          </w:p>
        </w:tc>
        <w:tc>
          <w:tcPr>
            <w:tcW w:w="685" w:type="dxa"/>
            <w:shd w:val="clear" w:color="auto" w:fill="904DC5" w:themeFill="accent1" w:themeFillTint="99"/>
          </w:tcPr>
          <w:p w14:paraId="34EB6653" w14:textId="77777777" w:rsidR="00264B04" w:rsidRPr="00E404D5" w:rsidRDefault="00264B04" w:rsidP="00552FA8">
            <w:pPr>
              <w:pStyle w:val="Heading3"/>
              <w:outlineLvl w:val="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2"/>
                <w:szCs w:val="20"/>
              </w:rPr>
            </w:pPr>
          </w:p>
        </w:tc>
        <w:tc>
          <w:tcPr>
            <w:tcW w:w="685" w:type="dxa"/>
            <w:shd w:val="clear" w:color="auto" w:fill="904DC5" w:themeFill="accent1" w:themeFillTint="99"/>
          </w:tcPr>
          <w:p w14:paraId="45C14B7A" w14:textId="77777777" w:rsidR="00264B04" w:rsidRPr="00E404D5" w:rsidRDefault="00264B04" w:rsidP="00552FA8">
            <w:pPr>
              <w:pStyle w:val="Heading3"/>
              <w:outlineLvl w:val="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2"/>
                <w:szCs w:val="20"/>
              </w:rPr>
            </w:pPr>
          </w:p>
        </w:tc>
        <w:tc>
          <w:tcPr>
            <w:tcW w:w="685" w:type="dxa"/>
            <w:shd w:val="clear" w:color="auto" w:fill="904DC5" w:themeFill="accent1" w:themeFillTint="99"/>
          </w:tcPr>
          <w:p w14:paraId="2379728B" w14:textId="77777777" w:rsidR="00264B04" w:rsidRPr="00E404D5" w:rsidRDefault="00264B04" w:rsidP="00552FA8">
            <w:pPr>
              <w:pStyle w:val="Heading3"/>
              <w:outlineLvl w:val="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2"/>
                <w:szCs w:val="20"/>
              </w:rPr>
            </w:pPr>
          </w:p>
        </w:tc>
      </w:tr>
    </w:tbl>
    <w:p w14:paraId="39021E36" w14:textId="77777777" w:rsidR="00CC0C54" w:rsidRDefault="007A49FD" w:rsidP="00552FA8">
      <w:pPr>
        <w:pStyle w:val="Heading3"/>
        <w:rPr>
          <w:color w:val="FFFFFF" w:themeColor="background1"/>
        </w:rPr>
        <w:sectPr w:rsidR="00CC0C54" w:rsidSect="00552FA8">
          <w:pgSz w:w="15840" w:h="12240" w:orient="landscape"/>
          <w:pgMar w:top="1080" w:right="1440" w:bottom="1080" w:left="1440" w:header="576" w:footer="432" w:gutter="0"/>
          <w:pgNumType w:start="0"/>
          <w:cols w:space="720"/>
          <w:titlePg/>
          <w:docGrid w:linePitch="360"/>
        </w:sectPr>
      </w:pPr>
      <w:bookmarkStart w:id="69" w:name="_Toc15346695"/>
      <w:bookmarkStart w:id="70" w:name="_Toc10579702"/>
      <w:r w:rsidRPr="007A49FD">
        <w:rPr>
          <w:color w:val="FFFFFF" w:themeColor="background1"/>
        </w:rPr>
        <w:t>Sched</w:t>
      </w:r>
      <w:bookmarkEnd w:id="69"/>
    </w:p>
    <w:p w14:paraId="5710DFA2" w14:textId="29A61DC9" w:rsidR="008E3AB8" w:rsidRDefault="008E3AB8" w:rsidP="008E3AB8">
      <w:pPr>
        <w:pStyle w:val="Heading2"/>
      </w:pPr>
      <w:bookmarkStart w:id="71" w:name="_Toc15346696"/>
      <w:bookmarkStart w:id="72" w:name="_Toc10579703"/>
      <w:bookmarkEnd w:id="70"/>
      <w:r>
        <w:lastRenderedPageBreak/>
        <w:t>Justification of the Gantt Chart</w:t>
      </w:r>
      <w:bookmarkEnd w:id="71"/>
    </w:p>
    <w:p w14:paraId="78DEEEDF" w14:textId="3B826929" w:rsidR="00A67E69" w:rsidRPr="00A67E69" w:rsidRDefault="000E09C8" w:rsidP="00A67E69">
      <w:pPr>
        <w:pStyle w:val="Heading3"/>
        <w:rPr>
          <w:sz w:val="24"/>
          <w:szCs w:val="24"/>
        </w:rPr>
      </w:pPr>
      <w:bookmarkStart w:id="73" w:name="_Toc15346697"/>
      <w:r w:rsidRPr="00744CD2">
        <w:rPr>
          <w:sz w:val="24"/>
          <w:szCs w:val="24"/>
        </w:rPr>
        <w:t>Understanding the problem</w:t>
      </w:r>
      <w:bookmarkEnd w:id="73"/>
    </w:p>
    <w:p w14:paraId="50747A02" w14:textId="4C0B63B8" w:rsidR="000E09C8" w:rsidRDefault="00D33069" w:rsidP="000E09C8">
      <w:r w:rsidRPr="00DB5B1B">
        <w:rPr>
          <w:b/>
          <w:bCs/>
        </w:rPr>
        <w:t>A requirement report</w:t>
      </w:r>
      <w:r w:rsidR="00DB5B1B">
        <w:t xml:space="preserve"> </w:t>
      </w:r>
      <w:r w:rsidR="004D0145">
        <w:t>–</w:t>
      </w:r>
      <w:r w:rsidR="00341069">
        <w:t xml:space="preserve"> </w:t>
      </w:r>
      <w:r w:rsidR="004D0145">
        <w:t xml:space="preserve">In a requirement report section we had to </w:t>
      </w:r>
      <w:r w:rsidR="006823F0">
        <w:t xml:space="preserve">understand the problem </w:t>
      </w:r>
      <w:r w:rsidR="001921FA">
        <w:t xml:space="preserve">and the objectives of the website. </w:t>
      </w:r>
      <w:r w:rsidR="005F4890">
        <w:t xml:space="preserve">We </w:t>
      </w:r>
      <w:r w:rsidR="00813931">
        <w:t xml:space="preserve">were required to understand how </w:t>
      </w:r>
      <w:r w:rsidR="004E3E36">
        <w:t xml:space="preserve">the website </w:t>
      </w:r>
      <w:r w:rsidR="00813931">
        <w:t>would help to meet Pittwater house</w:t>
      </w:r>
      <w:r w:rsidR="0086288F">
        <w:t xml:space="preserve">’s goals. </w:t>
      </w:r>
      <w:r w:rsidR="00622BAC">
        <w:t xml:space="preserve">Data and information </w:t>
      </w:r>
      <w:r w:rsidR="005538AF">
        <w:t xml:space="preserve">which would be used, </w:t>
      </w:r>
      <w:r w:rsidR="00622BAC">
        <w:t>must be identified before designing the website</w:t>
      </w:r>
      <w:r w:rsidR="005538AF">
        <w:t xml:space="preserve"> and </w:t>
      </w:r>
      <w:r w:rsidR="008D2E73">
        <w:t xml:space="preserve">digital </w:t>
      </w:r>
      <w:r w:rsidR="005538AF">
        <w:t>media</w:t>
      </w:r>
      <w:r w:rsidR="00622BAC">
        <w:t xml:space="preserve">. </w:t>
      </w:r>
      <w:r w:rsidR="008D2E73">
        <w:t>The seven information processes were understood</w:t>
      </w:r>
      <w:r w:rsidR="007847FC">
        <w:t xml:space="preserve"> and identified of the website’s environment. The different </w:t>
      </w:r>
      <w:r w:rsidR="00D11B18">
        <w:t xml:space="preserve">information technologies were researched and chosen to be used in the website. </w:t>
      </w:r>
      <w:r w:rsidR="000045CD">
        <w:t>The requirement report would take to complete from week 3 to week 5</w:t>
      </w:r>
      <w:r w:rsidR="00503B1B">
        <w:t xml:space="preserve"> of term 2</w:t>
      </w:r>
      <w:r w:rsidR="000045CD">
        <w:t>.</w:t>
      </w:r>
    </w:p>
    <w:p w14:paraId="3D14CF3F" w14:textId="3C8659D9" w:rsidR="00D33069" w:rsidRPr="000E09C8" w:rsidRDefault="00F22277" w:rsidP="000E09C8">
      <w:r w:rsidRPr="000045CD">
        <w:rPr>
          <w:b/>
          <w:bCs/>
        </w:rPr>
        <w:t>Social and ethical issues</w:t>
      </w:r>
      <w:r w:rsidR="000045CD">
        <w:t xml:space="preserve"> – For the social and ethical issues section,</w:t>
      </w:r>
      <w:r w:rsidR="003605D2">
        <w:t xml:space="preserve"> the different laws and issues were identified such as copyright law, ergonomics, accuracy</w:t>
      </w:r>
      <w:r w:rsidR="00A30919">
        <w:t xml:space="preserve"> and relevance</w:t>
      </w:r>
      <w:r w:rsidR="003605D2">
        <w:t xml:space="preserve"> of</w:t>
      </w:r>
      <w:r w:rsidR="00A30919">
        <w:t xml:space="preserve"> the information to the topic, overworking and security.</w:t>
      </w:r>
      <w:r w:rsidR="00503B1B">
        <w:t xml:space="preserve"> This section would take 2 weeks to complete starting from week 5</w:t>
      </w:r>
      <w:r w:rsidR="00486640">
        <w:t xml:space="preserve"> to week 6 of term 2.</w:t>
      </w:r>
    </w:p>
    <w:p w14:paraId="2722111A" w14:textId="238B1A88" w:rsidR="000E09C8" w:rsidRPr="00744CD2" w:rsidRDefault="000E09C8" w:rsidP="000E09C8">
      <w:pPr>
        <w:pStyle w:val="Heading3"/>
        <w:rPr>
          <w:sz w:val="24"/>
          <w:szCs w:val="24"/>
        </w:rPr>
      </w:pPr>
      <w:bookmarkStart w:id="74" w:name="_Toc15346698"/>
      <w:r w:rsidRPr="00744CD2">
        <w:rPr>
          <w:sz w:val="24"/>
          <w:szCs w:val="24"/>
        </w:rPr>
        <w:t>Making Decisions</w:t>
      </w:r>
      <w:bookmarkEnd w:id="74"/>
    </w:p>
    <w:p w14:paraId="695F0F0F" w14:textId="52514059" w:rsidR="00B25FBD" w:rsidRDefault="00B25FBD" w:rsidP="00990E6A">
      <w:r w:rsidRPr="00933569">
        <w:rPr>
          <w:b/>
          <w:bCs/>
        </w:rPr>
        <w:t>Schedule feasibility</w:t>
      </w:r>
      <w:r w:rsidR="00486640">
        <w:t xml:space="preserve"> </w:t>
      </w:r>
      <w:r w:rsidR="003A2147">
        <w:t>–</w:t>
      </w:r>
      <w:r w:rsidR="00486640">
        <w:t xml:space="preserve"> </w:t>
      </w:r>
      <w:r w:rsidR="003A2147">
        <w:t xml:space="preserve">Schedule feasibility is the </w:t>
      </w:r>
      <w:r w:rsidR="000376E6">
        <w:t xml:space="preserve">section where we were required to plan our project and </w:t>
      </w:r>
      <w:r w:rsidR="0060408A">
        <w:t xml:space="preserve">have to be </w:t>
      </w:r>
      <w:r w:rsidR="000376E6">
        <w:t xml:space="preserve">tabulated it in </w:t>
      </w:r>
      <w:r w:rsidR="00227D62">
        <w:t>Gantt</w:t>
      </w:r>
      <w:r w:rsidR="000376E6">
        <w:t xml:space="preserve"> </w:t>
      </w:r>
      <w:r w:rsidR="00227D62">
        <w:t>C</w:t>
      </w:r>
      <w:r w:rsidR="000376E6">
        <w:t>hart</w:t>
      </w:r>
      <w:r w:rsidR="00227D62">
        <w:t>.</w:t>
      </w:r>
      <w:r w:rsidR="000376E6">
        <w:t xml:space="preserve"> </w:t>
      </w:r>
      <w:r w:rsidR="00180483">
        <w:t>Schedule feasibility should not take long time to complete therefore, o</w:t>
      </w:r>
      <w:r w:rsidR="00744CD2">
        <w:t>ne week is allocated for completion of the schedule feasibility.</w:t>
      </w:r>
    </w:p>
    <w:p w14:paraId="121E8049" w14:textId="337C20B7" w:rsidR="0090304A" w:rsidRPr="00D464B1" w:rsidRDefault="0090304A" w:rsidP="0090304A">
      <w:pPr>
        <w:pStyle w:val="Heading3"/>
        <w:rPr>
          <w:sz w:val="24"/>
          <w:szCs w:val="24"/>
        </w:rPr>
      </w:pPr>
      <w:bookmarkStart w:id="75" w:name="_Toc15346699"/>
      <w:r w:rsidRPr="00D464B1">
        <w:rPr>
          <w:sz w:val="24"/>
          <w:szCs w:val="24"/>
        </w:rPr>
        <w:t>Designing solutions</w:t>
      </w:r>
      <w:bookmarkEnd w:id="75"/>
    </w:p>
    <w:p w14:paraId="3BFFD5FC" w14:textId="38151E09" w:rsidR="00D464B1" w:rsidRDefault="00D464B1" w:rsidP="00D464B1">
      <w:r w:rsidRPr="007F16BC">
        <w:rPr>
          <w:b/>
          <w:bCs/>
        </w:rPr>
        <w:t>Design of the website</w:t>
      </w:r>
      <w:r>
        <w:t xml:space="preserve"> – </w:t>
      </w:r>
      <w:r w:rsidR="00FB2880">
        <w:t>For</w:t>
      </w:r>
      <w:r w:rsidR="000E7632">
        <w:t xml:space="preserve"> designing </w:t>
      </w:r>
      <w:r w:rsidR="00593939">
        <w:t xml:space="preserve">of the </w:t>
      </w:r>
      <w:r w:rsidR="000E7632">
        <w:t>website were allocated 3 weeks</w:t>
      </w:r>
      <w:r w:rsidR="001620D6">
        <w:t xml:space="preserve"> so that any changes can be made to the design.</w:t>
      </w:r>
    </w:p>
    <w:p w14:paraId="579D8118" w14:textId="6009A11F" w:rsidR="00D464B1" w:rsidRPr="00D464B1" w:rsidRDefault="00D464B1" w:rsidP="00D464B1">
      <w:r w:rsidRPr="007F16BC">
        <w:rPr>
          <w:b/>
          <w:bCs/>
        </w:rPr>
        <w:t>Design of the digital media</w:t>
      </w:r>
      <w:r>
        <w:t xml:space="preserve"> </w:t>
      </w:r>
      <w:r w:rsidR="001E44CC">
        <w:t>–</w:t>
      </w:r>
      <w:r>
        <w:t xml:space="preserve"> </w:t>
      </w:r>
      <w:r w:rsidR="001E44CC">
        <w:t>for the design of the digital media were allocated 3 weeks after</w:t>
      </w:r>
      <w:r w:rsidR="007F16BC">
        <w:t xml:space="preserve"> the design of the website, so that digital media would be in the same theme as the website.</w:t>
      </w:r>
    </w:p>
    <w:p w14:paraId="7F152A41" w14:textId="311588DD" w:rsidR="000E09C8" w:rsidRPr="00744CD2" w:rsidRDefault="000E09C8" w:rsidP="000E09C8">
      <w:pPr>
        <w:pStyle w:val="Heading3"/>
        <w:rPr>
          <w:sz w:val="24"/>
          <w:szCs w:val="24"/>
        </w:rPr>
      </w:pPr>
      <w:bookmarkStart w:id="76" w:name="_Toc15346700"/>
      <w:r w:rsidRPr="00744CD2">
        <w:rPr>
          <w:sz w:val="24"/>
          <w:szCs w:val="24"/>
        </w:rPr>
        <w:t>Implementing</w:t>
      </w:r>
      <w:bookmarkEnd w:id="76"/>
    </w:p>
    <w:p w14:paraId="6963B093" w14:textId="60AA8222" w:rsidR="00825C21" w:rsidRDefault="00B25FBD" w:rsidP="00B25FBD">
      <w:r w:rsidRPr="00933569">
        <w:rPr>
          <w:b/>
          <w:bCs/>
        </w:rPr>
        <w:t>Implementing evidence of the website</w:t>
      </w:r>
      <w:r w:rsidR="00DD16DF">
        <w:t xml:space="preserve"> </w:t>
      </w:r>
      <w:r w:rsidR="00745E7E">
        <w:t>–</w:t>
      </w:r>
      <w:r w:rsidR="00DD16DF">
        <w:t xml:space="preserve"> </w:t>
      </w:r>
      <w:r w:rsidR="00745E7E">
        <w:t>The implementing evidence of the website would take the l</w:t>
      </w:r>
      <w:r w:rsidR="00933569">
        <w:t>ongest</w:t>
      </w:r>
      <w:r w:rsidR="00005FE9">
        <w:t xml:space="preserve"> to complete</w:t>
      </w:r>
      <w:r w:rsidR="00825C21">
        <w:t xml:space="preserve"> because it</w:t>
      </w:r>
      <w:r w:rsidR="0095710F">
        <w:t xml:space="preserve"> </w:t>
      </w:r>
      <w:r w:rsidR="008220C4">
        <w:t>is including</w:t>
      </w:r>
      <w:r w:rsidR="0095710F">
        <w:t xml:space="preserve"> the development of the website </w:t>
      </w:r>
      <w:r w:rsidR="00D807EC">
        <w:t xml:space="preserve">and documentation </w:t>
      </w:r>
      <w:r w:rsidR="0095710F">
        <w:t>which</w:t>
      </w:r>
      <w:r w:rsidR="009F6992">
        <w:t xml:space="preserve"> would</w:t>
      </w:r>
      <w:r w:rsidR="007C0205">
        <w:t xml:space="preserve"> take</w:t>
      </w:r>
      <w:r w:rsidR="006C4ED5">
        <w:t xml:space="preserve"> </w:t>
      </w:r>
      <w:r w:rsidR="00592121">
        <w:t>large</w:t>
      </w:r>
      <w:r w:rsidR="00005FE9">
        <w:t xml:space="preserve"> </w:t>
      </w:r>
      <w:r w:rsidR="008220C4">
        <w:t>amount of time.</w:t>
      </w:r>
      <w:r w:rsidR="00933569">
        <w:t xml:space="preserve"> </w:t>
      </w:r>
      <w:r w:rsidR="0076665A">
        <w:t>T</w:t>
      </w:r>
      <w:r w:rsidR="008220C4">
        <w:t>herefore,</w:t>
      </w:r>
      <w:r w:rsidR="00005FE9">
        <w:t xml:space="preserve"> </w:t>
      </w:r>
      <w:r w:rsidR="00E659B0">
        <w:t xml:space="preserve">almost 11 weeks were allocated, starting from week 4 of term 2 and </w:t>
      </w:r>
      <w:r w:rsidR="00F46E32">
        <w:t xml:space="preserve">ends on week 2 </w:t>
      </w:r>
      <w:r w:rsidR="00502CDE">
        <w:t xml:space="preserve">of </w:t>
      </w:r>
      <w:r w:rsidR="00F46E32">
        <w:t>term 3.</w:t>
      </w:r>
    </w:p>
    <w:p w14:paraId="4A851043" w14:textId="7636CFE2" w:rsidR="00B25FBD" w:rsidRDefault="00B25FBD" w:rsidP="00B25FBD">
      <w:r w:rsidRPr="00C4132F">
        <w:rPr>
          <w:b/>
          <w:bCs/>
        </w:rPr>
        <w:t>Implementing evidence of the wow goal</w:t>
      </w:r>
      <w:r w:rsidR="00502CDE">
        <w:t xml:space="preserve"> - The implementing evidence of the wow goal would take</w:t>
      </w:r>
      <w:r w:rsidR="00F916B6">
        <w:t xml:space="preserve"> fair amount of time because it require</w:t>
      </w:r>
      <w:r w:rsidR="00725DEB">
        <w:t>s to learn new skills and apply the</w:t>
      </w:r>
      <w:r w:rsidR="00FE3A0D">
        <w:t>m</w:t>
      </w:r>
      <w:r w:rsidR="00AE293A">
        <w:t xml:space="preserve"> those skills in the development of the website</w:t>
      </w:r>
      <w:r w:rsidR="00FE3A0D">
        <w:t>.</w:t>
      </w:r>
      <w:r w:rsidR="002B64D6">
        <w:t xml:space="preserve"> The minimum requirement for wow goal is to learn new skills </w:t>
      </w:r>
      <w:r w:rsidR="00546C22">
        <w:t xml:space="preserve">for </w:t>
      </w:r>
      <w:r w:rsidR="002B64D6">
        <w:t>at</w:t>
      </w:r>
      <w:r w:rsidR="00C07192">
        <w:t xml:space="preserve"> </w:t>
      </w:r>
      <w:r w:rsidR="002B64D6">
        <w:t xml:space="preserve">least for </w:t>
      </w:r>
      <w:r w:rsidR="001F430E">
        <w:t>9</w:t>
      </w:r>
      <w:r w:rsidR="002B64D6">
        <w:t xml:space="preserve"> hours.</w:t>
      </w:r>
      <w:r w:rsidR="000977B8">
        <w:t xml:space="preserve"> </w:t>
      </w:r>
      <w:r w:rsidR="00C07192">
        <w:t xml:space="preserve">Therefore, </w:t>
      </w:r>
      <w:r w:rsidR="001D6EA5">
        <w:t xml:space="preserve">6 weeks were allocated for completion </w:t>
      </w:r>
      <w:r w:rsidR="004B2B8A">
        <w:t>this section.</w:t>
      </w:r>
    </w:p>
    <w:p w14:paraId="176EE961" w14:textId="33D510D7" w:rsidR="00C4132F" w:rsidRDefault="00C4132F" w:rsidP="00B25FBD"/>
    <w:p w14:paraId="0FF3D762" w14:textId="0F1C06F5" w:rsidR="00A67E69" w:rsidRDefault="00A67E69" w:rsidP="00B25FBD"/>
    <w:p w14:paraId="41439B7A" w14:textId="77777777" w:rsidR="00A67E69" w:rsidRPr="00B25FBD" w:rsidRDefault="00A67E69" w:rsidP="00B25FBD"/>
    <w:p w14:paraId="4C5E1E33" w14:textId="77777777" w:rsidR="000E09C8" w:rsidRPr="00744CD2" w:rsidRDefault="000E09C8" w:rsidP="000E09C8">
      <w:pPr>
        <w:pStyle w:val="Heading3"/>
        <w:rPr>
          <w:sz w:val="24"/>
          <w:szCs w:val="24"/>
        </w:rPr>
      </w:pPr>
      <w:bookmarkStart w:id="77" w:name="_Toc15346701"/>
      <w:r w:rsidRPr="00744CD2">
        <w:rPr>
          <w:sz w:val="24"/>
          <w:szCs w:val="24"/>
        </w:rPr>
        <w:lastRenderedPageBreak/>
        <w:t>Testing</w:t>
      </w:r>
      <w:bookmarkEnd w:id="77"/>
    </w:p>
    <w:p w14:paraId="19247B2E" w14:textId="10DD5586" w:rsidR="00B25FBD" w:rsidRDefault="00B25FBD" w:rsidP="00B25FBD">
      <w:r w:rsidRPr="00DB64B6">
        <w:rPr>
          <w:b/>
          <w:bCs/>
        </w:rPr>
        <w:t>Testing Tables</w:t>
      </w:r>
      <w:r w:rsidR="007F16BC">
        <w:t xml:space="preserve"> </w:t>
      </w:r>
      <w:r w:rsidR="000D1F08">
        <w:t>–</w:t>
      </w:r>
      <w:r w:rsidR="007F16BC">
        <w:t xml:space="preserve"> </w:t>
      </w:r>
      <w:r w:rsidR="008F7D01">
        <w:t>F</w:t>
      </w:r>
      <w:r w:rsidR="000D1F08">
        <w:t>or the testing table</w:t>
      </w:r>
      <w:r w:rsidR="002418CE">
        <w:t>s have been</w:t>
      </w:r>
      <w:r w:rsidR="000D1F08">
        <w:t xml:space="preserve"> were allocated </w:t>
      </w:r>
      <w:r w:rsidR="00735B3C">
        <w:t>nearly 11 weeks</w:t>
      </w:r>
      <w:r w:rsidR="00BB1CF1">
        <w:t xml:space="preserve"> because when you are developing a website or digital media you always something testing and that have to be recorded</w:t>
      </w:r>
      <w:r w:rsidR="00735B3C">
        <w:t>.</w:t>
      </w:r>
    </w:p>
    <w:p w14:paraId="46A1B71B" w14:textId="025D8612" w:rsidR="00B25FBD" w:rsidRDefault="00B25FBD" w:rsidP="00B25FBD">
      <w:r w:rsidRPr="00DB64B6">
        <w:rPr>
          <w:b/>
          <w:bCs/>
        </w:rPr>
        <w:t>Reflection</w:t>
      </w:r>
      <w:r w:rsidR="00C410CE">
        <w:t xml:space="preserve"> </w:t>
      </w:r>
      <w:r w:rsidR="008C0FEC">
        <w:t>–</w:t>
      </w:r>
      <w:r w:rsidR="00BB1CF1">
        <w:t xml:space="preserve"> </w:t>
      </w:r>
      <w:r w:rsidR="008C0FEC">
        <w:t xml:space="preserve">For the reflection section have been allocated </w:t>
      </w:r>
      <w:r w:rsidR="00DF2BF6">
        <w:t>last 2 weeks of the project because it requires evaluation and reflection of the final project.</w:t>
      </w:r>
    </w:p>
    <w:p w14:paraId="700DF472" w14:textId="538955AF" w:rsidR="00B25FBD" w:rsidRDefault="00B25FBD" w:rsidP="00B25FBD">
      <w:r w:rsidRPr="00DB64B6">
        <w:rPr>
          <w:b/>
          <w:bCs/>
        </w:rPr>
        <w:t>Future maintenance</w:t>
      </w:r>
      <w:r>
        <w:t xml:space="preserve"> </w:t>
      </w:r>
      <w:r w:rsidR="00DF2BF6">
        <w:t>– For the future maintenance have been allocated last 2 weeks of the project because it requires to determine what</w:t>
      </w:r>
      <w:r w:rsidR="0042033F">
        <w:t xml:space="preserve"> maintenance have to be done in future.</w:t>
      </w:r>
    </w:p>
    <w:p w14:paraId="680DCCA0" w14:textId="77777777" w:rsidR="00AB4AE0" w:rsidRDefault="00B25FBD" w:rsidP="00B25FBD">
      <w:r w:rsidRPr="00061B36">
        <w:rPr>
          <w:b/>
          <w:bCs/>
        </w:rPr>
        <w:t>Source table</w:t>
      </w:r>
      <w:r w:rsidR="00DB64B6">
        <w:t xml:space="preserve"> –</w:t>
      </w:r>
      <w:r w:rsidR="008E2D62">
        <w:t xml:space="preserve"> Time for the source table is the duration of the project because </w:t>
      </w:r>
      <w:r w:rsidR="00591A79">
        <w:t xml:space="preserve">researching is going to be throughout </w:t>
      </w:r>
      <w:r w:rsidR="00061B36">
        <w:t>the project and have to be logged in source table.</w:t>
      </w:r>
    </w:p>
    <w:p w14:paraId="07AE6D61" w14:textId="77777777" w:rsidR="00AB4AE0" w:rsidRDefault="00AB4AE0" w:rsidP="00B25FBD"/>
    <w:p w14:paraId="6817807B" w14:textId="10E16ABE" w:rsidR="000E09C8" w:rsidRDefault="000E09C8" w:rsidP="00B25FBD">
      <w:pPr>
        <w:rPr>
          <w:color w:val="3F1D5A" w:themeColor="accent1"/>
          <w:sz w:val="28"/>
          <w:szCs w:val="26"/>
        </w:rPr>
      </w:pPr>
      <w:r>
        <w:br w:type="page"/>
      </w:r>
    </w:p>
    <w:p w14:paraId="7DF30051" w14:textId="3D61B2DC" w:rsidR="004F53E9" w:rsidRDefault="007A49FD" w:rsidP="007A49FD">
      <w:pPr>
        <w:pStyle w:val="Heading2"/>
      </w:pPr>
      <w:bookmarkStart w:id="78" w:name="_Toc15346702"/>
      <w:r>
        <w:lastRenderedPageBreak/>
        <w:t>Designing Solutions</w:t>
      </w:r>
      <w:bookmarkEnd w:id="72"/>
      <w:bookmarkEnd w:id="78"/>
    </w:p>
    <w:p w14:paraId="02CCCECB" w14:textId="15092DA1" w:rsidR="007A49FD" w:rsidRDefault="007A49FD" w:rsidP="007A49FD">
      <w:pPr>
        <w:pStyle w:val="Heading3"/>
      </w:pPr>
      <w:bookmarkStart w:id="79" w:name="_Toc10579704"/>
      <w:bookmarkStart w:id="80" w:name="_Toc15346703"/>
      <w:r>
        <w:t>Designs and storyboard for the website</w:t>
      </w:r>
      <w:bookmarkEnd w:id="79"/>
      <w:bookmarkEnd w:id="80"/>
    </w:p>
    <w:p w14:paraId="1C2823E6" w14:textId="1DFD4C51" w:rsidR="00A67E69" w:rsidRDefault="00A67E69" w:rsidP="00A67E69">
      <w:r>
        <w:t>Design of index.html</w:t>
      </w:r>
    </w:p>
    <w:p w14:paraId="19658B42" w14:textId="1E856F4E" w:rsidR="00A67E69" w:rsidRDefault="00A67E69" w:rsidP="005A6AE8">
      <w:pPr>
        <w:jc w:val="center"/>
      </w:pPr>
      <w:r>
        <w:rPr>
          <w:noProof/>
        </w:rPr>
        <w:drawing>
          <wp:inline distT="0" distB="0" distL="0" distR="0" wp14:anchorId="5909ABFF" wp14:editId="05100C6D">
            <wp:extent cx="5636173" cy="7323546"/>
            <wp:effectExtent l="0" t="0" r="317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36173" cy="7323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BB6AB" w14:textId="15D8F44A" w:rsidR="004F3800" w:rsidRDefault="004F3800" w:rsidP="00A67E69">
      <w:r>
        <w:lastRenderedPageBreak/>
        <w:t>Design of the BasicFeatures.html</w:t>
      </w:r>
    </w:p>
    <w:p w14:paraId="3F206944" w14:textId="32A1364C" w:rsidR="005A6AE8" w:rsidRPr="00A67E69" w:rsidRDefault="005A6AE8" w:rsidP="005A6AE8">
      <w:pPr>
        <w:jc w:val="center"/>
      </w:pPr>
      <w:r>
        <w:rPr>
          <w:noProof/>
        </w:rPr>
        <w:drawing>
          <wp:inline distT="0" distB="0" distL="0" distR="0" wp14:anchorId="3B0C8745" wp14:editId="026CCABB">
            <wp:extent cx="5625905" cy="7232066"/>
            <wp:effectExtent l="0" t="0" r="0" b="698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33552" cy="7241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86494" w14:textId="53B973C2" w:rsidR="00CC0C54" w:rsidRDefault="00CC0C54" w:rsidP="00CC0C54"/>
    <w:p w14:paraId="0C9AC23B" w14:textId="281A025D" w:rsidR="00755309" w:rsidRDefault="00755309" w:rsidP="00CC0C54"/>
    <w:p w14:paraId="08D974B8" w14:textId="32F253FE" w:rsidR="00755309" w:rsidRDefault="00755309" w:rsidP="003E65B0">
      <w:pPr>
        <w:jc w:val="center"/>
      </w:pPr>
      <w:r>
        <w:lastRenderedPageBreak/>
        <w:t xml:space="preserve">Design of the </w:t>
      </w:r>
      <w:r w:rsidR="00B70012">
        <w:t>Electronic Email</w:t>
      </w:r>
      <w:r w:rsidR="003E65B0" w:rsidRPr="003E65B0">
        <w:rPr>
          <w:noProof/>
        </w:rPr>
        <w:t xml:space="preserve"> </w:t>
      </w:r>
      <w:r w:rsidR="003E65B0">
        <w:rPr>
          <w:noProof/>
        </w:rPr>
        <w:drawing>
          <wp:inline distT="0" distB="0" distL="0" distR="0" wp14:anchorId="25AEFBED" wp14:editId="4503842C">
            <wp:extent cx="6181725" cy="7972425"/>
            <wp:effectExtent l="0" t="0" r="9525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81725" cy="797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54187" w14:textId="03E2F9B1" w:rsidR="00B70012" w:rsidRDefault="000240C4" w:rsidP="00CC0C54">
      <w:r>
        <w:br w:type="page"/>
      </w:r>
      <w:r w:rsidR="00B70012">
        <w:lastRenderedPageBreak/>
        <w:t xml:space="preserve">Design of the </w:t>
      </w:r>
      <w:r w:rsidR="00771143">
        <w:t>Internet Publishing</w:t>
      </w:r>
    </w:p>
    <w:p w14:paraId="62E8EFE0" w14:textId="701D011E" w:rsidR="006A4412" w:rsidRDefault="006A4412" w:rsidP="006A4412">
      <w:pPr>
        <w:jc w:val="center"/>
      </w:pPr>
      <w:r>
        <w:rPr>
          <w:noProof/>
        </w:rPr>
        <w:drawing>
          <wp:inline distT="0" distB="0" distL="0" distR="0" wp14:anchorId="247C85F8" wp14:editId="5D978B6D">
            <wp:extent cx="6069914" cy="7804175"/>
            <wp:effectExtent l="0" t="0" r="762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073956" cy="7809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E6FB7" w14:textId="6C9F1A51" w:rsidR="00D175C5" w:rsidRPr="004F1E6E" w:rsidRDefault="000E0188" w:rsidP="006A6848">
      <w:pPr>
        <w:rPr>
          <w:b/>
          <w:bCs/>
        </w:rPr>
      </w:pPr>
      <w:r w:rsidRPr="004F1E6E">
        <w:rPr>
          <w:b/>
          <w:bCs/>
        </w:rPr>
        <w:lastRenderedPageBreak/>
        <w:t>Structure of the webpages</w:t>
      </w:r>
    </w:p>
    <w:p w14:paraId="2EC18405" w14:textId="1BD3392D" w:rsidR="00211B80" w:rsidRPr="00CC0C54" w:rsidRDefault="004F1E6E" w:rsidP="004F1E6E">
      <w:pPr>
        <w:jc w:val="center"/>
      </w:pPr>
      <w:r>
        <w:rPr>
          <w:noProof/>
        </w:rPr>
        <w:drawing>
          <wp:inline distT="0" distB="0" distL="0" distR="0" wp14:anchorId="295C4281" wp14:editId="53E6B94D">
            <wp:extent cx="2946311" cy="3987800"/>
            <wp:effectExtent l="0" t="6667" r="317" b="318"/>
            <wp:docPr id="2" name="Picture 2" descr="A:\downloads\20190730_0210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A:\downloads\20190730_021013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539" t="9120" r="30420" b="7759"/>
                    <a:stretch/>
                  </pic:blipFill>
                  <pic:spPr bwMode="auto">
                    <a:xfrm rot="5400000">
                      <a:off x="0" y="0"/>
                      <a:ext cx="2946983" cy="3988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2A5B37" w14:textId="67C14DE0" w:rsidR="000E09C8" w:rsidRDefault="007A49FD" w:rsidP="000E09C8">
      <w:pPr>
        <w:pStyle w:val="Heading3"/>
      </w:pPr>
      <w:bookmarkStart w:id="81" w:name="_Toc10579705"/>
      <w:bookmarkStart w:id="82" w:name="_Toc15346704"/>
      <w:r>
        <w:t>Designs and storyboard for the digital media</w:t>
      </w:r>
      <w:bookmarkEnd w:id="81"/>
      <w:bookmarkEnd w:id="82"/>
    </w:p>
    <w:p w14:paraId="277481F8" w14:textId="63221C6F" w:rsidR="00771143" w:rsidRPr="00646FE5" w:rsidRDefault="00771143" w:rsidP="00771143">
      <w:pPr>
        <w:rPr>
          <w:b/>
          <w:bCs/>
        </w:rPr>
      </w:pPr>
      <w:r w:rsidRPr="00646FE5">
        <w:rPr>
          <w:b/>
          <w:bCs/>
        </w:rPr>
        <w:t>Particles Animation</w:t>
      </w:r>
    </w:p>
    <w:p w14:paraId="2EA9AB50" w14:textId="599A1656" w:rsidR="0021642A" w:rsidRDefault="0021642A" w:rsidP="004F1E6E">
      <w:pPr>
        <w:jc w:val="center"/>
      </w:pPr>
      <w:r>
        <w:rPr>
          <w:noProof/>
        </w:rPr>
        <w:drawing>
          <wp:inline distT="0" distB="0" distL="0" distR="0" wp14:anchorId="3672570B" wp14:editId="44EEE339">
            <wp:extent cx="5385376" cy="2969971"/>
            <wp:effectExtent l="0" t="0" r="6350" b="190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392837" cy="297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7D28A" w14:textId="4A831553" w:rsidR="00646FE5" w:rsidRDefault="00111A26" w:rsidP="00771143">
      <w:r>
        <w:t xml:space="preserve">For the particles animation I got inspired from hackthebox.eu. </w:t>
      </w:r>
      <w:r w:rsidR="005E6A83">
        <w:t>For my website I want to make something like this but different colors.</w:t>
      </w:r>
      <w:r w:rsidR="005B19A5">
        <w:t xml:space="preserve"> Color I’m going to use for particles is </w:t>
      </w:r>
      <w:r w:rsidR="00E4668E" w:rsidRPr="00E4668E">
        <w:t>#99a4b2</w:t>
      </w:r>
      <w:r w:rsidR="00E4668E">
        <w:t xml:space="preserve"> and </w:t>
      </w:r>
      <w:r w:rsidR="00D61EA2">
        <w:t>make less particles be</w:t>
      </w:r>
      <w:r w:rsidR="00907260">
        <w:t>cause it can take a</w:t>
      </w:r>
      <w:r w:rsidR="00646FE5">
        <w:t xml:space="preserve"> </w:t>
      </w:r>
      <w:r w:rsidR="00907260">
        <w:t xml:space="preserve">while to </w:t>
      </w:r>
      <w:r w:rsidR="00646FE5">
        <w:t>load,</w:t>
      </w:r>
      <w:r w:rsidR="00907260">
        <w:t xml:space="preserve"> and CPU and RAM </w:t>
      </w:r>
      <w:r w:rsidR="00C7555D">
        <w:t xml:space="preserve">would be </w:t>
      </w:r>
      <w:r w:rsidR="00271D9E">
        <w:t>heavily used while the particle animation is rendering.</w:t>
      </w:r>
    </w:p>
    <w:p w14:paraId="092BEB69" w14:textId="77777777" w:rsidR="00646FE5" w:rsidRDefault="00646FE5">
      <w:r>
        <w:br w:type="page"/>
      </w:r>
    </w:p>
    <w:p w14:paraId="719B92CB" w14:textId="75514337" w:rsidR="00771143" w:rsidRPr="004F1E6E" w:rsidRDefault="00240A06" w:rsidP="00771143">
      <w:pPr>
        <w:rPr>
          <w:b/>
          <w:bCs/>
        </w:rPr>
      </w:pPr>
      <w:r w:rsidRPr="004F1E6E">
        <w:rPr>
          <w:b/>
          <w:bCs/>
        </w:rPr>
        <w:lastRenderedPageBreak/>
        <w:t>On hover animation</w:t>
      </w:r>
    </w:p>
    <w:p w14:paraId="62594E6C" w14:textId="4C18AF6A" w:rsidR="00E42663" w:rsidRDefault="00091D30" w:rsidP="00771143">
      <w:r>
        <w:rPr>
          <w:noProof/>
        </w:rPr>
        <w:drawing>
          <wp:inline distT="0" distB="0" distL="0" distR="0" wp14:anchorId="68ADC22C" wp14:editId="6CFEF603">
            <wp:extent cx="2076450" cy="14478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076450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7DB4">
        <w:t xml:space="preserve"> </w:t>
      </w:r>
      <w:r w:rsidR="00A27DB4">
        <w:rPr>
          <w:noProof/>
        </w:rPr>
        <w:drawing>
          <wp:inline distT="0" distB="0" distL="0" distR="0" wp14:anchorId="56DAA63A" wp14:editId="586D4DA6">
            <wp:extent cx="1626049" cy="1438428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635981" cy="1447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0C4B4" w14:textId="1B8FE55D" w:rsidR="00240A06" w:rsidRDefault="00240A06" w:rsidP="00771143">
      <w:pPr>
        <w:rPr>
          <w:b/>
          <w:bCs/>
        </w:rPr>
      </w:pPr>
      <w:r w:rsidRPr="004F1E6E">
        <w:rPr>
          <w:b/>
          <w:bCs/>
        </w:rPr>
        <w:t>Poster</w:t>
      </w:r>
    </w:p>
    <w:p w14:paraId="7A5EEA96" w14:textId="7CF317CF" w:rsidR="004F1E6E" w:rsidRPr="004F1E6E" w:rsidRDefault="00BE09CA" w:rsidP="00771143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3FEAB412" wp14:editId="7CAFDB7E">
            <wp:extent cx="5345871" cy="3706118"/>
            <wp:effectExtent l="635" t="0" r="8255" b="8255"/>
            <wp:docPr id="4" name="Picture 4" descr="A:\downloads\20190730_02103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A:\downloads\20190730_021034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398" t="12186" r="6057" b="10557"/>
                    <a:stretch/>
                  </pic:blipFill>
                  <pic:spPr bwMode="auto">
                    <a:xfrm rot="5400000">
                      <a:off x="0" y="0"/>
                      <a:ext cx="5347575" cy="370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3A5D39" w14:textId="77777777" w:rsidR="00C7555D" w:rsidRPr="00771143" w:rsidRDefault="00C7555D" w:rsidP="00771143"/>
    <w:p w14:paraId="7ACD0098" w14:textId="417B9D8F" w:rsidR="007A49FD" w:rsidRDefault="007A49FD" w:rsidP="007A49FD">
      <w:pPr>
        <w:pStyle w:val="Heading2"/>
      </w:pPr>
      <w:bookmarkStart w:id="83" w:name="_Toc10579706"/>
      <w:bookmarkStart w:id="84" w:name="_Toc15346705"/>
      <w:r>
        <w:lastRenderedPageBreak/>
        <w:t>Implementing</w:t>
      </w:r>
      <w:bookmarkEnd w:id="83"/>
      <w:bookmarkEnd w:id="84"/>
    </w:p>
    <w:p w14:paraId="13B705F8" w14:textId="50A4CB7D" w:rsidR="00A72E3B" w:rsidRPr="00A72E3B" w:rsidRDefault="007A49FD" w:rsidP="00A72E3B">
      <w:pPr>
        <w:pStyle w:val="Heading3"/>
      </w:pPr>
      <w:bookmarkStart w:id="85" w:name="_Toc10579707"/>
      <w:bookmarkStart w:id="86" w:name="_Toc15346706"/>
      <w:r>
        <w:t>Implementation of Website</w:t>
      </w:r>
      <w:bookmarkEnd w:id="85"/>
      <w:bookmarkEnd w:id="86"/>
    </w:p>
    <w:tbl>
      <w:tblPr>
        <w:tblStyle w:val="GridTable1Light-Accent1"/>
        <w:tblW w:w="0" w:type="auto"/>
        <w:tblLook w:val="04A0" w:firstRow="1" w:lastRow="0" w:firstColumn="1" w:lastColumn="0" w:noHBand="0" w:noVBand="1"/>
      </w:tblPr>
      <w:tblGrid>
        <w:gridCol w:w="1269"/>
        <w:gridCol w:w="1100"/>
        <w:gridCol w:w="6457"/>
        <w:gridCol w:w="1244"/>
      </w:tblGrid>
      <w:tr w:rsidR="007A49FD" w14:paraId="61A24B0E" w14:textId="77777777" w:rsidTr="005570C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070" w:type="dxa"/>
            <w:gridSpan w:val="4"/>
          </w:tcPr>
          <w:p w14:paraId="3D257911" w14:textId="77777777" w:rsidR="007A49FD" w:rsidRPr="008D7393" w:rsidRDefault="007A49FD" w:rsidP="00DA26AA">
            <w:pPr>
              <w:rPr>
                <w:b w:val="0"/>
              </w:rPr>
            </w:pPr>
            <w:r w:rsidRPr="008D7393">
              <w:t>Website Development logbook</w:t>
            </w:r>
          </w:p>
        </w:tc>
      </w:tr>
      <w:tr w:rsidR="005570CD" w14:paraId="1F237CA3" w14:textId="77777777" w:rsidTr="005570C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9" w:type="dxa"/>
          </w:tcPr>
          <w:p w14:paraId="2A2635AC" w14:textId="77777777" w:rsidR="007A49FD" w:rsidRPr="008D7393" w:rsidRDefault="007A49FD" w:rsidP="00DA26AA">
            <w:pPr>
              <w:rPr>
                <w:b w:val="0"/>
              </w:rPr>
            </w:pPr>
            <w:r w:rsidRPr="008D7393">
              <w:t>Date</w:t>
            </w:r>
          </w:p>
        </w:tc>
        <w:tc>
          <w:tcPr>
            <w:tcW w:w="1100" w:type="dxa"/>
          </w:tcPr>
          <w:p w14:paraId="16E5DC4E" w14:textId="77777777" w:rsidR="007A49FD" w:rsidRPr="008D7393" w:rsidRDefault="007A49FD" w:rsidP="00DA26A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8D7393">
              <w:rPr>
                <w:b/>
              </w:rPr>
              <w:t>Duration</w:t>
            </w:r>
          </w:p>
        </w:tc>
        <w:tc>
          <w:tcPr>
            <w:tcW w:w="6457" w:type="dxa"/>
          </w:tcPr>
          <w:p w14:paraId="0B41677E" w14:textId="77777777" w:rsidR="007A49FD" w:rsidRPr="008D7393" w:rsidRDefault="007A49FD" w:rsidP="00DA26A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8D7393">
              <w:rPr>
                <w:b/>
              </w:rPr>
              <w:t>Target</w:t>
            </w:r>
          </w:p>
        </w:tc>
        <w:tc>
          <w:tcPr>
            <w:tcW w:w="1244" w:type="dxa"/>
          </w:tcPr>
          <w:p w14:paraId="672C075E" w14:textId="77777777" w:rsidR="007A49FD" w:rsidRPr="008D7393" w:rsidRDefault="007A49FD" w:rsidP="00DA26A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8D7393">
              <w:rPr>
                <w:b/>
              </w:rPr>
              <w:t>Achieved</w:t>
            </w:r>
          </w:p>
        </w:tc>
      </w:tr>
      <w:tr w:rsidR="005570CD" w14:paraId="4D465D2B" w14:textId="77777777" w:rsidTr="005570C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9" w:type="dxa"/>
          </w:tcPr>
          <w:p w14:paraId="2F714ABD" w14:textId="77777777" w:rsidR="007A49FD" w:rsidRDefault="007A49FD" w:rsidP="00DA26AA">
            <w:r>
              <w:t>5/22/2019</w:t>
            </w:r>
          </w:p>
        </w:tc>
        <w:tc>
          <w:tcPr>
            <w:tcW w:w="1100" w:type="dxa"/>
          </w:tcPr>
          <w:p w14:paraId="284D001D" w14:textId="39267A02" w:rsidR="007A49FD" w:rsidRDefault="00481B30" w:rsidP="00DA26A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</w:t>
            </w:r>
            <w:r w:rsidR="007A49FD">
              <w:t>h</w:t>
            </w:r>
          </w:p>
        </w:tc>
        <w:tc>
          <w:tcPr>
            <w:tcW w:w="6457" w:type="dxa"/>
          </w:tcPr>
          <w:p w14:paraId="2D0A2F01" w14:textId="77777777" w:rsidR="007A49FD" w:rsidRDefault="007A49FD" w:rsidP="00DA26A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To create a background particle using particle.js library</w:t>
            </w:r>
          </w:p>
        </w:tc>
        <w:tc>
          <w:tcPr>
            <w:tcW w:w="1244" w:type="dxa"/>
          </w:tcPr>
          <w:p w14:paraId="7ABA045D" w14:textId="77777777" w:rsidR="007A49FD" w:rsidRDefault="007A49FD" w:rsidP="00DA26A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yes</w:t>
            </w:r>
          </w:p>
        </w:tc>
      </w:tr>
      <w:tr w:rsidR="005570CD" w14:paraId="0F9089BF" w14:textId="77777777" w:rsidTr="005570C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9" w:type="dxa"/>
          </w:tcPr>
          <w:p w14:paraId="1F711E5A" w14:textId="77777777" w:rsidR="007A49FD" w:rsidRDefault="007A49FD" w:rsidP="00DA26AA">
            <w:r>
              <w:t>5/22/2019</w:t>
            </w:r>
          </w:p>
        </w:tc>
        <w:tc>
          <w:tcPr>
            <w:tcW w:w="1100" w:type="dxa"/>
          </w:tcPr>
          <w:p w14:paraId="51A63378" w14:textId="77777777" w:rsidR="007A49FD" w:rsidRDefault="007A49FD" w:rsidP="00DA26A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1h</w:t>
            </w:r>
          </w:p>
        </w:tc>
        <w:tc>
          <w:tcPr>
            <w:tcW w:w="6457" w:type="dxa"/>
          </w:tcPr>
          <w:p w14:paraId="70115516" w14:textId="77777777" w:rsidR="007A49FD" w:rsidRDefault="007A49FD" w:rsidP="00DA26A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To experiment and configure particles. json </w:t>
            </w:r>
          </w:p>
        </w:tc>
        <w:tc>
          <w:tcPr>
            <w:tcW w:w="1244" w:type="dxa"/>
          </w:tcPr>
          <w:p w14:paraId="63FA2CAB" w14:textId="77777777" w:rsidR="007A49FD" w:rsidRDefault="007A49FD" w:rsidP="00DA26A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yes</w:t>
            </w:r>
          </w:p>
        </w:tc>
      </w:tr>
      <w:tr w:rsidR="005570CD" w14:paraId="2962D10D" w14:textId="77777777" w:rsidTr="005570C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9" w:type="dxa"/>
          </w:tcPr>
          <w:p w14:paraId="37010DE6" w14:textId="77777777" w:rsidR="007A49FD" w:rsidRDefault="007A49FD" w:rsidP="00DA26AA">
            <w:r>
              <w:t>5/23/2019</w:t>
            </w:r>
          </w:p>
        </w:tc>
        <w:tc>
          <w:tcPr>
            <w:tcW w:w="1100" w:type="dxa"/>
          </w:tcPr>
          <w:p w14:paraId="3E7EFC28" w14:textId="77777777" w:rsidR="007A49FD" w:rsidRDefault="007A49FD" w:rsidP="00DA26A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1h</w:t>
            </w:r>
          </w:p>
        </w:tc>
        <w:tc>
          <w:tcPr>
            <w:tcW w:w="6457" w:type="dxa"/>
          </w:tcPr>
          <w:p w14:paraId="289C6EF0" w14:textId="77777777" w:rsidR="007A49FD" w:rsidRDefault="007A49FD" w:rsidP="00DA26A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To create a side bar navigation </w:t>
            </w:r>
          </w:p>
        </w:tc>
        <w:tc>
          <w:tcPr>
            <w:tcW w:w="1244" w:type="dxa"/>
          </w:tcPr>
          <w:p w14:paraId="1458AFF4" w14:textId="77777777" w:rsidR="007A49FD" w:rsidRDefault="007A49FD" w:rsidP="00DA26A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yes</w:t>
            </w:r>
          </w:p>
        </w:tc>
      </w:tr>
      <w:tr w:rsidR="005570CD" w14:paraId="2FE2D83A" w14:textId="77777777" w:rsidTr="005570C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9" w:type="dxa"/>
          </w:tcPr>
          <w:p w14:paraId="4EFA960C" w14:textId="77777777" w:rsidR="007A49FD" w:rsidRDefault="007A49FD" w:rsidP="00DA26AA">
            <w:r>
              <w:t>5/242019</w:t>
            </w:r>
          </w:p>
        </w:tc>
        <w:tc>
          <w:tcPr>
            <w:tcW w:w="1100" w:type="dxa"/>
          </w:tcPr>
          <w:p w14:paraId="7E5B1848" w14:textId="77777777" w:rsidR="007A49FD" w:rsidRDefault="007A49FD" w:rsidP="00DA26A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1h</w:t>
            </w:r>
          </w:p>
        </w:tc>
        <w:tc>
          <w:tcPr>
            <w:tcW w:w="6457" w:type="dxa"/>
          </w:tcPr>
          <w:p w14:paraId="07BF7EC4" w14:textId="77777777" w:rsidR="007A49FD" w:rsidRDefault="007A49FD" w:rsidP="00DA26A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To create a dropdown menu in a side bar navigation</w:t>
            </w:r>
          </w:p>
        </w:tc>
        <w:tc>
          <w:tcPr>
            <w:tcW w:w="1244" w:type="dxa"/>
          </w:tcPr>
          <w:p w14:paraId="586EDB60" w14:textId="77777777" w:rsidR="007A49FD" w:rsidRDefault="007A49FD" w:rsidP="00DA26A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Yes </w:t>
            </w:r>
          </w:p>
        </w:tc>
      </w:tr>
      <w:tr w:rsidR="005570CD" w14:paraId="680496CC" w14:textId="77777777" w:rsidTr="005570C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9" w:type="dxa"/>
          </w:tcPr>
          <w:p w14:paraId="2C8E078E" w14:textId="77777777" w:rsidR="007A49FD" w:rsidRDefault="007A49FD" w:rsidP="00DA26AA">
            <w:r>
              <w:t>5/24/2019</w:t>
            </w:r>
          </w:p>
        </w:tc>
        <w:tc>
          <w:tcPr>
            <w:tcW w:w="1100" w:type="dxa"/>
          </w:tcPr>
          <w:p w14:paraId="5FC4AE4C" w14:textId="77777777" w:rsidR="007A49FD" w:rsidRDefault="007A49FD" w:rsidP="00DA26A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1.5</w:t>
            </w:r>
          </w:p>
        </w:tc>
        <w:tc>
          <w:tcPr>
            <w:tcW w:w="6457" w:type="dxa"/>
          </w:tcPr>
          <w:p w14:paraId="175F800A" w14:textId="77777777" w:rsidR="007A49FD" w:rsidRDefault="007A49FD" w:rsidP="00DA26A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To style a dropdown menu + sidebar and create container </w:t>
            </w:r>
          </w:p>
        </w:tc>
        <w:tc>
          <w:tcPr>
            <w:tcW w:w="1244" w:type="dxa"/>
          </w:tcPr>
          <w:p w14:paraId="45BFBEB9" w14:textId="77777777" w:rsidR="007A49FD" w:rsidRDefault="007A49FD" w:rsidP="00DA26A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Yes</w:t>
            </w:r>
          </w:p>
        </w:tc>
      </w:tr>
      <w:tr w:rsidR="005570CD" w14:paraId="202E9DEC" w14:textId="77777777" w:rsidTr="005570C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9" w:type="dxa"/>
          </w:tcPr>
          <w:p w14:paraId="1319F6EA" w14:textId="77777777" w:rsidR="007A49FD" w:rsidRDefault="007A49FD" w:rsidP="00DA26AA">
            <w:r>
              <w:t>6/1/2019</w:t>
            </w:r>
          </w:p>
        </w:tc>
        <w:tc>
          <w:tcPr>
            <w:tcW w:w="1100" w:type="dxa"/>
          </w:tcPr>
          <w:p w14:paraId="66222A93" w14:textId="77777777" w:rsidR="007A49FD" w:rsidRDefault="007A49FD" w:rsidP="00DA26A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3h</w:t>
            </w:r>
          </w:p>
        </w:tc>
        <w:tc>
          <w:tcPr>
            <w:tcW w:w="6457" w:type="dxa"/>
          </w:tcPr>
          <w:p w14:paraId="47C832C0" w14:textId="77777777" w:rsidR="007A49FD" w:rsidRDefault="007A49FD" w:rsidP="00DA26A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To finish home page</w:t>
            </w:r>
          </w:p>
        </w:tc>
        <w:tc>
          <w:tcPr>
            <w:tcW w:w="1244" w:type="dxa"/>
          </w:tcPr>
          <w:p w14:paraId="664FD86C" w14:textId="77777777" w:rsidR="007A49FD" w:rsidRDefault="007A49FD" w:rsidP="00DA26A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No </w:t>
            </w:r>
          </w:p>
        </w:tc>
      </w:tr>
      <w:tr w:rsidR="005570CD" w14:paraId="3EEAE672" w14:textId="77777777" w:rsidTr="005570C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9" w:type="dxa"/>
          </w:tcPr>
          <w:p w14:paraId="376D35C9" w14:textId="77777777" w:rsidR="007A49FD" w:rsidRDefault="007A49FD" w:rsidP="00DA26AA">
            <w:r>
              <w:t>6/3/2019</w:t>
            </w:r>
          </w:p>
        </w:tc>
        <w:tc>
          <w:tcPr>
            <w:tcW w:w="1100" w:type="dxa"/>
          </w:tcPr>
          <w:p w14:paraId="73B52BB2" w14:textId="77777777" w:rsidR="007A49FD" w:rsidRDefault="007A49FD" w:rsidP="00DA26A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0.5h</w:t>
            </w:r>
          </w:p>
        </w:tc>
        <w:tc>
          <w:tcPr>
            <w:tcW w:w="6457" w:type="dxa"/>
          </w:tcPr>
          <w:p w14:paraId="085A370A" w14:textId="77777777" w:rsidR="007A49FD" w:rsidRDefault="007A49FD" w:rsidP="00DA26A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To finish home page by configuring icons for summary and make a footer</w:t>
            </w:r>
          </w:p>
        </w:tc>
        <w:tc>
          <w:tcPr>
            <w:tcW w:w="1244" w:type="dxa"/>
          </w:tcPr>
          <w:p w14:paraId="07FE395A" w14:textId="77777777" w:rsidR="007A49FD" w:rsidRDefault="007A49FD" w:rsidP="00DA26A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yes</w:t>
            </w:r>
          </w:p>
        </w:tc>
      </w:tr>
      <w:tr w:rsidR="005570CD" w14:paraId="5BD0E026" w14:textId="77777777" w:rsidTr="005570C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9" w:type="dxa"/>
          </w:tcPr>
          <w:p w14:paraId="54977875" w14:textId="77777777" w:rsidR="007A49FD" w:rsidRDefault="007A49FD" w:rsidP="00DA26AA">
            <w:r>
              <w:t>6/4/2019</w:t>
            </w:r>
          </w:p>
        </w:tc>
        <w:tc>
          <w:tcPr>
            <w:tcW w:w="1100" w:type="dxa"/>
          </w:tcPr>
          <w:p w14:paraId="51F50090" w14:textId="77777777" w:rsidR="007A49FD" w:rsidRDefault="007A49FD" w:rsidP="00DA26A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1h</w:t>
            </w:r>
          </w:p>
        </w:tc>
        <w:tc>
          <w:tcPr>
            <w:tcW w:w="6457" w:type="dxa"/>
          </w:tcPr>
          <w:p w14:paraId="3F2368E8" w14:textId="069D2575" w:rsidR="007A49FD" w:rsidRDefault="007A49FD" w:rsidP="00DA26A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To layout the BasicFeatures.html </w:t>
            </w:r>
          </w:p>
        </w:tc>
        <w:tc>
          <w:tcPr>
            <w:tcW w:w="1244" w:type="dxa"/>
          </w:tcPr>
          <w:p w14:paraId="4C7C68E4" w14:textId="20A4F51B" w:rsidR="007A49FD" w:rsidRDefault="00717BD2" w:rsidP="00DA26A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yes</w:t>
            </w:r>
          </w:p>
        </w:tc>
      </w:tr>
      <w:tr w:rsidR="005570CD" w14:paraId="315360E1" w14:textId="77777777" w:rsidTr="005570C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9" w:type="dxa"/>
          </w:tcPr>
          <w:p w14:paraId="7733EC2A" w14:textId="065E560F" w:rsidR="007A49FD" w:rsidRDefault="0039004E" w:rsidP="00DA26AA">
            <w:r>
              <w:t>6/6/2019</w:t>
            </w:r>
          </w:p>
        </w:tc>
        <w:tc>
          <w:tcPr>
            <w:tcW w:w="1100" w:type="dxa"/>
          </w:tcPr>
          <w:p w14:paraId="1DF809B6" w14:textId="71DBD9CF" w:rsidR="007A49FD" w:rsidRDefault="0036645C" w:rsidP="00DA26A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0.5h</w:t>
            </w:r>
          </w:p>
        </w:tc>
        <w:tc>
          <w:tcPr>
            <w:tcW w:w="6457" w:type="dxa"/>
          </w:tcPr>
          <w:p w14:paraId="4F9947BC" w14:textId="6890D1CF" w:rsidR="007A49FD" w:rsidRDefault="0036645C" w:rsidP="00DA26A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</w:t>
            </w:r>
            <w:r w:rsidR="00717BD2">
              <w:t xml:space="preserve">o format the review the code and </w:t>
            </w:r>
            <w:r w:rsidR="00693588">
              <w:t>format it</w:t>
            </w:r>
          </w:p>
        </w:tc>
        <w:tc>
          <w:tcPr>
            <w:tcW w:w="1244" w:type="dxa"/>
          </w:tcPr>
          <w:p w14:paraId="4661CF1D" w14:textId="4147A2A5" w:rsidR="007A49FD" w:rsidRDefault="00693588" w:rsidP="00DA26A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yes</w:t>
            </w:r>
          </w:p>
        </w:tc>
      </w:tr>
      <w:tr w:rsidR="005570CD" w14:paraId="154BA07F" w14:textId="77777777" w:rsidTr="005570C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9" w:type="dxa"/>
          </w:tcPr>
          <w:p w14:paraId="66B86D4E" w14:textId="1057F313" w:rsidR="00C5140C" w:rsidRDefault="00C5140C" w:rsidP="00DA26AA">
            <w:r>
              <w:t>6/19/2019</w:t>
            </w:r>
          </w:p>
        </w:tc>
        <w:tc>
          <w:tcPr>
            <w:tcW w:w="1100" w:type="dxa"/>
          </w:tcPr>
          <w:p w14:paraId="4FCA18BA" w14:textId="77777777" w:rsidR="00C5140C" w:rsidRDefault="00C5140C" w:rsidP="00DA26A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1h</w:t>
            </w:r>
          </w:p>
          <w:p w14:paraId="17237F46" w14:textId="77777777" w:rsidR="00C5140C" w:rsidRDefault="00C5140C" w:rsidP="00DA26A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47D662E4" w14:textId="77777777" w:rsidR="00C5140C" w:rsidRDefault="00C5140C" w:rsidP="00DA26A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069CA317" w14:textId="77777777" w:rsidR="00C5140C" w:rsidRDefault="00C5140C" w:rsidP="00DA26A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4229702A" w14:textId="77777777" w:rsidR="00C5140C" w:rsidRDefault="00C5140C" w:rsidP="00DA26A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4AC0C7AF" w14:textId="77777777" w:rsidR="00C5140C" w:rsidRDefault="00C5140C" w:rsidP="00DA26A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60B968E7" w14:textId="77777777" w:rsidR="00C5140C" w:rsidRDefault="00C5140C" w:rsidP="00DA26A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43FA4813" w14:textId="77777777" w:rsidR="00C5140C" w:rsidRDefault="00C5140C" w:rsidP="00DA26A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73ABD8CA" w14:textId="77777777" w:rsidR="00C5140C" w:rsidRDefault="00C5140C" w:rsidP="00DA26A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22A8C00F" w14:textId="77777777" w:rsidR="00C5140C" w:rsidRDefault="00C5140C" w:rsidP="00DA26A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3EDCD0E6" w14:textId="77777777" w:rsidR="00C5140C" w:rsidRDefault="00C5140C" w:rsidP="00DA26A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3846CC0A" w14:textId="77777777" w:rsidR="00C5140C" w:rsidRDefault="00C5140C" w:rsidP="00DA26A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0F0E7639" w14:textId="77777777" w:rsidR="00C5140C" w:rsidRDefault="00C5140C" w:rsidP="00DA26A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38DA3356" w14:textId="77777777" w:rsidR="00C5140C" w:rsidRDefault="00C5140C" w:rsidP="00DA26A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25F040C9" w14:textId="77777777" w:rsidR="00C5140C" w:rsidRDefault="00C5140C" w:rsidP="00DA26A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0CF230FF" w14:textId="77777777" w:rsidR="00C5140C" w:rsidRDefault="00C5140C" w:rsidP="00DA26A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424E4F2C" w14:textId="77777777" w:rsidR="00C5140C" w:rsidRDefault="00C5140C" w:rsidP="00DA26A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51402F16" w14:textId="77777777" w:rsidR="00C5140C" w:rsidRDefault="00C5140C" w:rsidP="00DA26A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265B529C" w14:textId="77777777" w:rsidR="00C5140C" w:rsidRDefault="00C5140C" w:rsidP="00DA26A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187CE891" w14:textId="77777777" w:rsidR="00C5140C" w:rsidRDefault="00C5140C" w:rsidP="00DA26A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4C4633CF" w14:textId="1914D8B3" w:rsidR="00C5140C" w:rsidRDefault="00C5140C" w:rsidP="00DA26A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6457" w:type="dxa"/>
          </w:tcPr>
          <w:p w14:paraId="1C768584" w14:textId="5C22C94B" w:rsidR="00C5140C" w:rsidRDefault="00C5140C" w:rsidP="00DA26A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To finish the basicfeatures.html file</w:t>
            </w:r>
          </w:p>
          <w:p w14:paraId="3C3E6A4F" w14:textId="09ECCE88" w:rsidR="00C5140C" w:rsidRDefault="00C5140C" w:rsidP="00DA26A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5CBBE603" wp14:editId="2F73DA2E">
                  <wp:extent cx="3460244" cy="2328862"/>
                  <wp:effectExtent l="0" t="0" r="6985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483" r="12911"/>
                          <a:stretch/>
                        </pic:blipFill>
                        <pic:spPr bwMode="auto">
                          <a:xfrm>
                            <a:off x="0" y="0"/>
                            <a:ext cx="3476061" cy="23395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44" w:type="dxa"/>
          </w:tcPr>
          <w:p w14:paraId="418137EF" w14:textId="35190FB9" w:rsidR="00C5140C" w:rsidRDefault="00C5140C" w:rsidP="00DA26A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Yes</w:t>
            </w:r>
          </w:p>
        </w:tc>
      </w:tr>
      <w:tr w:rsidR="005570CD" w14:paraId="5D08BD56" w14:textId="77777777" w:rsidTr="005570C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9" w:type="dxa"/>
          </w:tcPr>
          <w:p w14:paraId="71089D3B" w14:textId="4F3F04D5" w:rsidR="00C5140C" w:rsidRDefault="00C5140C" w:rsidP="00DA26AA">
            <w:r>
              <w:t>6/20/2019</w:t>
            </w:r>
          </w:p>
        </w:tc>
        <w:tc>
          <w:tcPr>
            <w:tcW w:w="1100" w:type="dxa"/>
          </w:tcPr>
          <w:p w14:paraId="7284D398" w14:textId="3FA95039" w:rsidR="00C5140C" w:rsidRDefault="00C5140C" w:rsidP="00DA26A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1h</w:t>
            </w:r>
          </w:p>
        </w:tc>
        <w:tc>
          <w:tcPr>
            <w:tcW w:w="6457" w:type="dxa"/>
          </w:tcPr>
          <w:p w14:paraId="4829CE47" w14:textId="77777777" w:rsidR="00C5140C" w:rsidRDefault="00C5140C" w:rsidP="00DA26A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To create a webbrowsers.html and create a basic structure</w:t>
            </w:r>
          </w:p>
          <w:p w14:paraId="6CB67576" w14:textId="06DB47F2" w:rsidR="00C5140C" w:rsidRDefault="00C5140C" w:rsidP="00DA26A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lastRenderedPageBreak/>
              <w:drawing>
                <wp:inline distT="0" distB="0" distL="0" distR="0" wp14:anchorId="2563D3B3" wp14:editId="01BD4A21">
                  <wp:extent cx="3138487" cy="2027390"/>
                  <wp:effectExtent l="0" t="0" r="5080" b="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643" r="10280"/>
                          <a:stretch/>
                        </pic:blipFill>
                        <pic:spPr bwMode="auto">
                          <a:xfrm>
                            <a:off x="0" y="0"/>
                            <a:ext cx="3150376" cy="20350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44" w:type="dxa"/>
          </w:tcPr>
          <w:p w14:paraId="2EC52AD3" w14:textId="55DDA6C7" w:rsidR="00C5140C" w:rsidRDefault="00C5140C" w:rsidP="00DA26A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lastRenderedPageBreak/>
              <w:t>yes</w:t>
            </w:r>
          </w:p>
        </w:tc>
      </w:tr>
      <w:tr w:rsidR="005570CD" w14:paraId="66371219" w14:textId="77777777" w:rsidTr="005570C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9" w:type="dxa"/>
          </w:tcPr>
          <w:p w14:paraId="33548088" w14:textId="5CFCFF5F" w:rsidR="00056729" w:rsidRPr="00056729" w:rsidRDefault="00056729" w:rsidP="00DA26AA">
            <w:pPr>
              <w:rPr>
                <w:b w:val="0"/>
                <w:bCs w:val="0"/>
              </w:rPr>
            </w:pPr>
            <w:r>
              <w:t>7/30/2019</w:t>
            </w:r>
          </w:p>
        </w:tc>
        <w:tc>
          <w:tcPr>
            <w:tcW w:w="1100" w:type="dxa"/>
          </w:tcPr>
          <w:p w14:paraId="4BD3B7A6" w14:textId="17F69E90" w:rsidR="00C5140C" w:rsidRDefault="00056729" w:rsidP="00DA26A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0.5h</w:t>
            </w:r>
          </w:p>
        </w:tc>
        <w:tc>
          <w:tcPr>
            <w:tcW w:w="6457" w:type="dxa"/>
          </w:tcPr>
          <w:p w14:paraId="33255F76" w14:textId="77777777" w:rsidR="00C5140C" w:rsidRDefault="00056729" w:rsidP="00DA26A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To </w:t>
            </w:r>
            <w:r w:rsidR="00894079">
              <w:t>finish webbrowsers.html</w:t>
            </w:r>
          </w:p>
          <w:p w14:paraId="143937C5" w14:textId="52D95A26" w:rsidR="00894079" w:rsidRDefault="00670D45" w:rsidP="00DA26A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776444E9" wp14:editId="50F06126">
                  <wp:extent cx="3305773" cy="1923776"/>
                  <wp:effectExtent l="0" t="0" r="0" b="635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19275" cy="19316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44" w:type="dxa"/>
          </w:tcPr>
          <w:p w14:paraId="721D3996" w14:textId="132EBE9E" w:rsidR="00C5140C" w:rsidRDefault="00894079" w:rsidP="00DA26A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yes</w:t>
            </w:r>
          </w:p>
        </w:tc>
      </w:tr>
      <w:tr w:rsidR="005570CD" w14:paraId="6CAC98BF" w14:textId="77777777" w:rsidTr="005570C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9" w:type="dxa"/>
          </w:tcPr>
          <w:p w14:paraId="69BE246B" w14:textId="3C8A1EF8" w:rsidR="00C5140C" w:rsidRDefault="00670D45" w:rsidP="00DA26AA">
            <w:r>
              <w:t>7/30/19</w:t>
            </w:r>
          </w:p>
        </w:tc>
        <w:tc>
          <w:tcPr>
            <w:tcW w:w="1100" w:type="dxa"/>
          </w:tcPr>
          <w:p w14:paraId="3E8806D2" w14:textId="0AF553DA" w:rsidR="00C5140C" w:rsidRDefault="00670D45" w:rsidP="00DA26A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0.5h</w:t>
            </w:r>
          </w:p>
        </w:tc>
        <w:tc>
          <w:tcPr>
            <w:tcW w:w="6457" w:type="dxa"/>
          </w:tcPr>
          <w:p w14:paraId="0E0CA97E" w14:textId="77777777" w:rsidR="00C5140C" w:rsidRDefault="00670D45" w:rsidP="00DA26A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To create and finish </w:t>
            </w:r>
            <w:r w:rsidR="00013F38">
              <w:t>electronicEmail.html</w:t>
            </w:r>
          </w:p>
          <w:p w14:paraId="01D42B28" w14:textId="77777777" w:rsidR="00013F38" w:rsidRDefault="00294CD6" w:rsidP="00DA26A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2F25B972" wp14:editId="369BAE5B">
                  <wp:extent cx="3383710" cy="1967788"/>
                  <wp:effectExtent l="0" t="0" r="7620" b="0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17810" cy="19876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ECC7495" w14:textId="77777777" w:rsidR="00294CD6" w:rsidRDefault="00294CD6" w:rsidP="00DA26A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1D0E9A8B" w14:textId="77777777" w:rsidR="00294CD6" w:rsidRDefault="00294CD6" w:rsidP="00DA26A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037A79FD" w14:textId="64A15A35" w:rsidR="00294CD6" w:rsidRDefault="00294CD6" w:rsidP="00DA26A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244" w:type="dxa"/>
          </w:tcPr>
          <w:p w14:paraId="0CA68E45" w14:textId="0C570094" w:rsidR="00C5140C" w:rsidRDefault="00013F38" w:rsidP="00DA26A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Yes</w:t>
            </w:r>
          </w:p>
        </w:tc>
      </w:tr>
      <w:tr w:rsidR="005570CD" w14:paraId="459A1BD3" w14:textId="77777777" w:rsidTr="005570C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9" w:type="dxa"/>
          </w:tcPr>
          <w:p w14:paraId="346CD39E" w14:textId="57179F5B" w:rsidR="00C5140C" w:rsidRDefault="00294CD6" w:rsidP="00DA26AA">
            <w:r>
              <w:t>7/30/19</w:t>
            </w:r>
          </w:p>
        </w:tc>
        <w:tc>
          <w:tcPr>
            <w:tcW w:w="1100" w:type="dxa"/>
          </w:tcPr>
          <w:p w14:paraId="4DFF3488" w14:textId="43EDF26E" w:rsidR="00C5140C" w:rsidRDefault="00294CD6" w:rsidP="00DA26A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0.5h</w:t>
            </w:r>
          </w:p>
        </w:tc>
        <w:tc>
          <w:tcPr>
            <w:tcW w:w="6457" w:type="dxa"/>
          </w:tcPr>
          <w:p w14:paraId="5E31B9F0" w14:textId="77777777" w:rsidR="00C5140C" w:rsidRDefault="00294CD6" w:rsidP="00DA26A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To create and finish </w:t>
            </w:r>
            <w:r w:rsidR="00D15BF5">
              <w:t>internetPublishing.html</w:t>
            </w:r>
          </w:p>
          <w:p w14:paraId="528F20F8" w14:textId="369A8950" w:rsidR="00D15BF5" w:rsidRDefault="005570CD" w:rsidP="00DA26A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lastRenderedPageBreak/>
              <w:drawing>
                <wp:inline distT="0" distB="0" distL="0" distR="0" wp14:anchorId="6192929C" wp14:editId="51E82176">
                  <wp:extent cx="4007961" cy="2328037"/>
                  <wp:effectExtent l="0" t="0" r="0" b="0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5528" cy="23382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44" w:type="dxa"/>
          </w:tcPr>
          <w:p w14:paraId="57F0A295" w14:textId="1EEC2724" w:rsidR="00C5140C" w:rsidRDefault="00D15BF5" w:rsidP="00DA26A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lastRenderedPageBreak/>
              <w:t>yes</w:t>
            </w:r>
          </w:p>
        </w:tc>
      </w:tr>
    </w:tbl>
    <w:p w14:paraId="59F5936C" w14:textId="2FFC2B4E" w:rsidR="007A49FD" w:rsidRDefault="007A49FD" w:rsidP="007A49FD"/>
    <w:p w14:paraId="7816147E" w14:textId="021D18B8" w:rsidR="005570CD" w:rsidRDefault="005570CD">
      <w:r>
        <w:br w:type="page"/>
      </w:r>
    </w:p>
    <w:p w14:paraId="3149F089" w14:textId="2B76C19F" w:rsidR="005570CD" w:rsidRDefault="00390A08" w:rsidP="007A49FD">
      <w:r>
        <w:lastRenderedPageBreak/>
        <w:t xml:space="preserve">Explanation of the code </w:t>
      </w:r>
      <w:r w:rsidR="003F3259">
        <w:t>from style.css</w:t>
      </w:r>
    </w:p>
    <w:p w14:paraId="05EEBF37" w14:textId="71A54BAD" w:rsidR="003F3259" w:rsidRDefault="003F3259" w:rsidP="007A49FD">
      <w:r>
        <w:rPr>
          <w:noProof/>
        </w:rPr>
        <w:drawing>
          <wp:inline distT="0" distB="0" distL="0" distR="0" wp14:anchorId="039F49B0" wp14:editId="7C80BB7B">
            <wp:extent cx="6400800" cy="39624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45"/>
        <w:gridCol w:w="7825"/>
      </w:tblGrid>
      <w:tr w:rsidR="00FD28C1" w14:paraId="3637075C" w14:textId="77777777" w:rsidTr="00FD28C1">
        <w:tc>
          <w:tcPr>
            <w:tcW w:w="2245" w:type="dxa"/>
          </w:tcPr>
          <w:p w14:paraId="589BB888" w14:textId="34E461F5" w:rsidR="00FD28C1" w:rsidRDefault="00FD28C1" w:rsidP="007A49FD">
            <w:r>
              <w:t>Line 2-5</w:t>
            </w:r>
          </w:p>
        </w:tc>
        <w:tc>
          <w:tcPr>
            <w:tcW w:w="7825" w:type="dxa"/>
          </w:tcPr>
          <w:p w14:paraId="69031484" w14:textId="310295EC" w:rsidR="00FD28C1" w:rsidRDefault="00D90B43" w:rsidP="007A49FD">
            <w:r>
              <w:t xml:space="preserve">Creating </w:t>
            </w:r>
            <w:r w:rsidR="00381CB1">
              <w:t xml:space="preserve">global variables </w:t>
            </w:r>
            <w:proofErr w:type="gramStart"/>
            <w:r w:rsidR="00381CB1">
              <w:t>using :root</w:t>
            </w:r>
            <w:proofErr w:type="gramEnd"/>
            <w:r w:rsidR="00A264A7">
              <w:t xml:space="preserve"> to set it to global. The syntax of the variable is: --name: command;</w:t>
            </w:r>
          </w:p>
        </w:tc>
      </w:tr>
      <w:tr w:rsidR="00FD28C1" w14:paraId="78A3AB7A" w14:textId="77777777" w:rsidTr="00FD28C1">
        <w:tc>
          <w:tcPr>
            <w:tcW w:w="2245" w:type="dxa"/>
          </w:tcPr>
          <w:p w14:paraId="7822347A" w14:textId="060186B8" w:rsidR="00FD28C1" w:rsidRDefault="00705B9D" w:rsidP="007A49FD">
            <w:r>
              <w:t>Line 13-15</w:t>
            </w:r>
          </w:p>
        </w:tc>
        <w:tc>
          <w:tcPr>
            <w:tcW w:w="7825" w:type="dxa"/>
          </w:tcPr>
          <w:p w14:paraId="53442747" w14:textId="184EF97C" w:rsidR="00FD28C1" w:rsidRDefault="00C019D8" w:rsidP="007A49FD">
            <w:r>
              <w:t>Setting margin to 0 and font-size at 16px for body</w:t>
            </w:r>
          </w:p>
        </w:tc>
      </w:tr>
      <w:tr w:rsidR="00FD28C1" w14:paraId="1FF7FE79" w14:textId="77777777" w:rsidTr="00FD28C1">
        <w:tc>
          <w:tcPr>
            <w:tcW w:w="2245" w:type="dxa"/>
          </w:tcPr>
          <w:p w14:paraId="39F65B9C" w14:textId="265FAD62" w:rsidR="00FD28C1" w:rsidRDefault="001863D6" w:rsidP="007A49FD">
            <w:r>
              <w:t>Line 20-24</w:t>
            </w:r>
          </w:p>
        </w:tc>
        <w:tc>
          <w:tcPr>
            <w:tcW w:w="7825" w:type="dxa"/>
          </w:tcPr>
          <w:p w14:paraId="3B2545EA" w14:textId="6E45B7D7" w:rsidR="00FD28C1" w:rsidRDefault="001863D6" w:rsidP="007A49FD">
            <w:r>
              <w:t>Setting margin</w:t>
            </w:r>
            <w:r w:rsidR="00AF4FDE">
              <w:t xml:space="preserve"> 20px top and bottom, 0px left and right, </w:t>
            </w:r>
            <w:r w:rsidR="00A035FA">
              <w:t>line-height at 2rem and font-size: 1.2rem.</w:t>
            </w:r>
          </w:p>
        </w:tc>
      </w:tr>
      <w:tr w:rsidR="00FD28C1" w14:paraId="6610A5EF" w14:textId="77777777" w:rsidTr="00FD28C1">
        <w:tc>
          <w:tcPr>
            <w:tcW w:w="2245" w:type="dxa"/>
          </w:tcPr>
          <w:p w14:paraId="07EA20FB" w14:textId="63CA6B35" w:rsidR="00FD28C1" w:rsidRDefault="00A035FA" w:rsidP="007A49FD">
            <w:r>
              <w:t>Line 26-</w:t>
            </w:r>
            <w:r w:rsidR="00DF4E8C">
              <w:t>29</w:t>
            </w:r>
          </w:p>
        </w:tc>
        <w:tc>
          <w:tcPr>
            <w:tcW w:w="7825" w:type="dxa"/>
          </w:tcPr>
          <w:p w14:paraId="3BFFF96D" w14:textId="33B8EEE1" w:rsidR="00FD28C1" w:rsidRDefault="00DF4E8C" w:rsidP="007A49FD">
            <w:r>
              <w:t>Creating a class named wrapper</w:t>
            </w:r>
            <w:r w:rsidR="00664473">
              <w:t xml:space="preserve"> and setting background color to </w:t>
            </w:r>
            <w:proofErr w:type="spellStart"/>
            <w:r w:rsidR="00E055B0">
              <w:t>to</w:t>
            </w:r>
            <w:proofErr w:type="spellEnd"/>
            <w:r w:rsidR="00E055B0">
              <w:t xml:space="preserve"> –base01 or </w:t>
            </w:r>
            <w:proofErr w:type="spellStart"/>
            <w:proofErr w:type="gramStart"/>
            <w:r w:rsidR="00B5482A">
              <w:t>rgb</w:t>
            </w:r>
            <w:proofErr w:type="spellEnd"/>
            <w:r w:rsidR="00B5482A">
              <w:t>(</w:t>
            </w:r>
            <w:proofErr w:type="gramEnd"/>
            <w:r w:rsidR="00B5482A">
              <w:t>11, 21, 33).</w:t>
            </w:r>
          </w:p>
        </w:tc>
      </w:tr>
    </w:tbl>
    <w:p w14:paraId="6D551E8F" w14:textId="77777777" w:rsidR="003F3259" w:rsidRDefault="003F3259" w:rsidP="007A49FD"/>
    <w:p w14:paraId="13904AEF" w14:textId="193CBA9F" w:rsidR="007A49FD" w:rsidRPr="007A49FD" w:rsidRDefault="007A49FD" w:rsidP="007A49FD">
      <w:r>
        <w:br w:type="page"/>
      </w:r>
    </w:p>
    <w:p w14:paraId="5A8BABC7" w14:textId="61D5F7E1" w:rsidR="007A49FD" w:rsidRDefault="007A49FD" w:rsidP="007A49FD">
      <w:pPr>
        <w:pStyle w:val="Heading3"/>
      </w:pPr>
      <w:bookmarkStart w:id="87" w:name="_Toc10579708"/>
      <w:bookmarkStart w:id="88" w:name="_Toc15346707"/>
      <w:r>
        <w:lastRenderedPageBreak/>
        <w:t>Implementation of Wow Factor</w:t>
      </w:r>
      <w:bookmarkEnd w:id="87"/>
      <w:bookmarkEnd w:id="88"/>
    </w:p>
    <w:tbl>
      <w:tblPr>
        <w:tblStyle w:val="GridTable1Light-Accent1"/>
        <w:tblW w:w="10615" w:type="dxa"/>
        <w:tblLook w:val="04A0" w:firstRow="1" w:lastRow="0" w:firstColumn="1" w:lastColumn="0" w:noHBand="0" w:noVBand="1"/>
      </w:tblPr>
      <w:tblGrid>
        <w:gridCol w:w="1281"/>
        <w:gridCol w:w="1248"/>
        <w:gridCol w:w="5575"/>
        <w:gridCol w:w="2511"/>
      </w:tblGrid>
      <w:tr w:rsidR="007A49FD" w14:paraId="039533B3" w14:textId="77777777" w:rsidTr="00D60F9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615" w:type="dxa"/>
            <w:gridSpan w:val="4"/>
          </w:tcPr>
          <w:p w14:paraId="7E28F03C" w14:textId="77777777" w:rsidR="007A49FD" w:rsidRPr="008D7393" w:rsidRDefault="007A49FD" w:rsidP="00DA26AA">
            <w:pPr>
              <w:rPr>
                <w:b w:val="0"/>
              </w:rPr>
            </w:pPr>
            <w:r>
              <w:t>WOW Goal Logbook</w:t>
            </w:r>
          </w:p>
        </w:tc>
      </w:tr>
      <w:tr w:rsidR="007A49FD" w14:paraId="053C3F44" w14:textId="77777777" w:rsidTr="00D60F9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2" w:type="dxa"/>
          </w:tcPr>
          <w:p w14:paraId="0DECFDEC" w14:textId="77777777" w:rsidR="007A49FD" w:rsidRPr="008D7393" w:rsidRDefault="007A49FD" w:rsidP="00DA26AA">
            <w:pPr>
              <w:rPr>
                <w:b w:val="0"/>
              </w:rPr>
            </w:pPr>
            <w:r w:rsidRPr="008D7393">
              <w:t>Date</w:t>
            </w:r>
          </w:p>
        </w:tc>
        <w:tc>
          <w:tcPr>
            <w:tcW w:w="1249" w:type="dxa"/>
          </w:tcPr>
          <w:p w14:paraId="57D5FA6F" w14:textId="77777777" w:rsidR="007A49FD" w:rsidRPr="008D7393" w:rsidRDefault="007A49FD" w:rsidP="00DA26A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8D7393">
              <w:rPr>
                <w:b/>
              </w:rPr>
              <w:t>Duration</w:t>
            </w:r>
          </w:p>
        </w:tc>
        <w:tc>
          <w:tcPr>
            <w:tcW w:w="5585" w:type="dxa"/>
          </w:tcPr>
          <w:p w14:paraId="46F55AE7" w14:textId="77777777" w:rsidR="007A49FD" w:rsidRPr="008D7393" w:rsidRDefault="007A49FD" w:rsidP="00DA26A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8D7393">
              <w:rPr>
                <w:b/>
              </w:rPr>
              <w:t>Target</w:t>
            </w:r>
          </w:p>
        </w:tc>
        <w:tc>
          <w:tcPr>
            <w:tcW w:w="2519" w:type="dxa"/>
          </w:tcPr>
          <w:p w14:paraId="4DAD1CF2" w14:textId="77777777" w:rsidR="007A49FD" w:rsidRPr="008D7393" w:rsidRDefault="007A49FD" w:rsidP="00DA26A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8D7393">
              <w:rPr>
                <w:b/>
              </w:rPr>
              <w:t>Achieved</w:t>
            </w:r>
          </w:p>
        </w:tc>
      </w:tr>
      <w:tr w:rsidR="007A49FD" w14:paraId="74E0AB8A" w14:textId="77777777" w:rsidTr="00D60F92">
        <w:trPr>
          <w:trHeight w:val="2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2" w:type="dxa"/>
          </w:tcPr>
          <w:p w14:paraId="7353D4E3" w14:textId="5CA6C306" w:rsidR="007A49FD" w:rsidRPr="00481B30" w:rsidRDefault="00481B30" w:rsidP="00C34DAD">
            <w:pPr>
              <w:rPr>
                <w:b w:val="0"/>
                <w:bCs w:val="0"/>
              </w:rPr>
            </w:pPr>
            <w:r w:rsidRPr="00481B30">
              <w:rPr>
                <w:b w:val="0"/>
                <w:bCs w:val="0"/>
              </w:rPr>
              <w:t>5/22/2019</w:t>
            </w:r>
          </w:p>
        </w:tc>
        <w:tc>
          <w:tcPr>
            <w:tcW w:w="1249" w:type="dxa"/>
          </w:tcPr>
          <w:p w14:paraId="721B09B7" w14:textId="49885CBC" w:rsidR="007A49FD" w:rsidRPr="00481B30" w:rsidRDefault="00481B30" w:rsidP="00DA26A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81B30">
              <w:t>2h</w:t>
            </w:r>
          </w:p>
        </w:tc>
        <w:tc>
          <w:tcPr>
            <w:tcW w:w="5585" w:type="dxa"/>
          </w:tcPr>
          <w:p w14:paraId="1250980F" w14:textId="1AC074DA" w:rsidR="007A49FD" w:rsidRDefault="00C34DAD" w:rsidP="00DA26A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To</w:t>
            </w:r>
            <w:r w:rsidR="00AC0448">
              <w:t xml:space="preserve"> use a </w:t>
            </w:r>
            <w:r w:rsidR="00481B30">
              <w:t>JavaScript</w:t>
            </w:r>
            <w:r w:rsidR="00AC0448">
              <w:t xml:space="preserve"> library for particles effects and to use JSON</w:t>
            </w:r>
            <w:r w:rsidR="00481B30">
              <w:t xml:space="preserve"> file for the settings of the effect</w:t>
            </w:r>
            <w:r w:rsidR="00AC0448">
              <w:t xml:space="preserve"> </w:t>
            </w:r>
          </w:p>
        </w:tc>
        <w:tc>
          <w:tcPr>
            <w:tcW w:w="2519" w:type="dxa"/>
          </w:tcPr>
          <w:p w14:paraId="38E6448D" w14:textId="38F3E5ED" w:rsidR="007A49FD" w:rsidRDefault="00481B30" w:rsidP="00DA26A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Yes</w:t>
            </w:r>
          </w:p>
        </w:tc>
      </w:tr>
      <w:tr w:rsidR="007A49FD" w14:paraId="5753CE6B" w14:textId="77777777" w:rsidTr="00D60F9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2" w:type="dxa"/>
          </w:tcPr>
          <w:p w14:paraId="6A21B08F" w14:textId="504EC7F6" w:rsidR="007A49FD" w:rsidRDefault="0000622A" w:rsidP="00DA26AA">
            <w:r>
              <w:t>7/30/2019</w:t>
            </w:r>
          </w:p>
        </w:tc>
        <w:tc>
          <w:tcPr>
            <w:tcW w:w="1249" w:type="dxa"/>
          </w:tcPr>
          <w:p w14:paraId="297F5FA7" w14:textId="0298043B" w:rsidR="007A49FD" w:rsidRDefault="009E053A" w:rsidP="00DA26A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</w:t>
            </w:r>
            <w:r w:rsidR="002D1E1F">
              <w:t>h</w:t>
            </w:r>
          </w:p>
        </w:tc>
        <w:tc>
          <w:tcPr>
            <w:tcW w:w="5585" w:type="dxa"/>
          </w:tcPr>
          <w:p w14:paraId="16854D42" w14:textId="76E15526" w:rsidR="007A49FD" w:rsidRDefault="009E053A" w:rsidP="00DA26A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To create a loading s</w:t>
            </w:r>
            <w:r w:rsidR="000448B1">
              <w:t>creen</w:t>
            </w:r>
          </w:p>
        </w:tc>
        <w:tc>
          <w:tcPr>
            <w:tcW w:w="2519" w:type="dxa"/>
          </w:tcPr>
          <w:p w14:paraId="12F18A50" w14:textId="696FBF89" w:rsidR="007A49FD" w:rsidRDefault="00D60F92" w:rsidP="00DA26A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</w:t>
            </w:r>
            <w:r w:rsidR="000448B1">
              <w:t>o</w:t>
            </w:r>
            <w:r>
              <w:t>, I have made the animation but didn’t find a way to make it a loading screen that I disappears after everything is loaded.</w:t>
            </w:r>
          </w:p>
        </w:tc>
      </w:tr>
      <w:tr w:rsidR="007A49FD" w14:paraId="5A66D6E8" w14:textId="77777777" w:rsidTr="00D60F92">
        <w:trPr>
          <w:trHeight w:val="28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2" w:type="dxa"/>
          </w:tcPr>
          <w:p w14:paraId="4522B0EB" w14:textId="02A1AE18" w:rsidR="007A49FD" w:rsidRDefault="000662E9" w:rsidP="00DA26AA">
            <w:r>
              <w:t>7/19/2019</w:t>
            </w:r>
          </w:p>
        </w:tc>
        <w:tc>
          <w:tcPr>
            <w:tcW w:w="1249" w:type="dxa"/>
          </w:tcPr>
          <w:p w14:paraId="5EE9FD3D" w14:textId="63A1049B" w:rsidR="007A49FD" w:rsidRDefault="00A96748" w:rsidP="00DA26A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3</w:t>
            </w:r>
            <w:r w:rsidR="002D1E1F">
              <w:t>h</w:t>
            </w:r>
          </w:p>
        </w:tc>
        <w:tc>
          <w:tcPr>
            <w:tcW w:w="5585" w:type="dxa"/>
          </w:tcPr>
          <w:p w14:paraId="22977B92" w14:textId="77777777" w:rsidR="007A49FD" w:rsidRDefault="00A96748" w:rsidP="00DA26A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To create a pong game</w:t>
            </w:r>
            <w:r w:rsidR="00A879F7">
              <w:t xml:space="preserve"> using p5js library</w:t>
            </w:r>
          </w:p>
          <w:p w14:paraId="51A4ED24" w14:textId="6E95F048" w:rsidR="00AA0399" w:rsidRDefault="00AA0399" w:rsidP="00DA26A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092FF32B" wp14:editId="38774BFD">
                  <wp:extent cx="2598590" cy="1792986"/>
                  <wp:effectExtent l="0" t="0" r="0" b="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3135" cy="18237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19" w:type="dxa"/>
          </w:tcPr>
          <w:p w14:paraId="3F2A7211" w14:textId="356EACD7" w:rsidR="007A49FD" w:rsidRDefault="00A879F7" w:rsidP="00DA26A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Yes</w:t>
            </w:r>
          </w:p>
        </w:tc>
      </w:tr>
      <w:tr w:rsidR="00DE2EA0" w14:paraId="43EDF356" w14:textId="77777777" w:rsidTr="00D60F92">
        <w:trPr>
          <w:trHeight w:val="28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2" w:type="dxa"/>
          </w:tcPr>
          <w:p w14:paraId="47DB8D09" w14:textId="2CCFAB16" w:rsidR="00DE2EA0" w:rsidRDefault="0000622A" w:rsidP="00DA26AA">
            <w:r>
              <w:t>7/28/2019</w:t>
            </w:r>
          </w:p>
        </w:tc>
        <w:tc>
          <w:tcPr>
            <w:tcW w:w="1249" w:type="dxa"/>
          </w:tcPr>
          <w:p w14:paraId="4CBE7C11" w14:textId="2227958D" w:rsidR="00DE2EA0" w:rsidRDefault="00947831" w:rsidP="00DA26A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3h</w:t>
            </w:r>
          </w:p>
        </w:tc>
        <w:tc>
          <w:tcPr>
            <w:tcW w:w="5585" w:type="dxa"/>
          </w:tcPr>
          <w:p w14:paraId="42AA844C" w14:textId="583E6BA4" w:rsidR="00DE2EA0" w:rsidRDefault="00947831" w:rsidP="00DA26A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To create poster</w:t>
            </w:r>
            <w:r w:rsidR="00015828">
              <w:t xml:space="preserve"> using </w:t>
            </w:r>
            <w:proofErr w:type="spellStart"/>
            <w:r w:rsidR="00015828">
              <w:t>inDesign</w:t>
            </w:r>
            <w:proofErr w:type="spellEnd"/>
          </w:p>
        </w:tc>
        <w:tc>
          <w:tcPr>
            <w:tcW w:w="2519" w:type="dxa"/>
          </w:tcPr>
          <w:p w14:paraId="22A23592" w14:textId="09ED245C" w:rsidR="00DE2EA0" w:rsidRDefault="00015828" w:rsidP="00DA26A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yes</w:t>
            </w:r>
          </w:p>
        </w:tc>
      </w:tr>
    </w:tbl>
    <w:p w14:paraId="51001856" w14:textId="77777777" w:rsidR="007A49FD" w:rsidRDefault="007A49FD" w:rsidP="007A49FD"/>
    <w:p w14:paraId="425974A1" w14:textId="77777777" w:rsidR="00700EEA" w:rsidRDefault="00700EEA">
      <w:pPr>
        <w:rPr>
          <w:rFonts w:asciiTheme="majorHAnsi" w:eastAsiaTheme="majorEastAsia" w:hAnsiTheme="majorHAnsi" w:cstheme="majorBidi"/>
          <w:b/>
          <w:bCs/>
          <w:color w:val="3F1D5A" w:themeColor="accent1"/>
          <w:sz w:val="28"/>
          <w:szCs w:val="26"/>
        </w:rPr>
      </w:pPr>
      <w:bookmarkStart w:id="89" w:name="_Toc10579709"/>
      <w:r>
        <w:br w:type="page"/>
      </w:r>
    </w:p>
    <w:p w14:paraId="1AFF7223" w14:textId="3D7F76E9" w:rsidR="007A49FD" w:rsidRDefault="007A49FD" w:rsidP="007A49FD">
      <w:pPr>
        <w:pStyle w:val="Heading2"/>
      </w:pPr>
      <w:bookmarkStart w:id="90" w:name="_Toc15346708"/>
      <w:r>
        <w:lastRenderedPageBreak/>
        <w:t xml:space="preserve">Testing, Evaluating and </w:t>
      </w:r>
      <w:bookmarkEnd w:id="89"/>
      <w:r w:rsidR="00C07F3D">
        <w:t>Maintenance</w:t>
      </w:r>
      <w:bookmarkEnd w:id="90"/>
      <w:r>
        <w:t xml:space="preserve"> </w:t>
      </w:r>
    </w:p>
    <w:p w14:paraId="7B8E038D" w14:textId="5144CB99" w:rsidR="007A49FD" w:rsidRDefault="007A49FD" w:rsidP="007A49FD">
      <w:pPr>
        <w:pStyle w:val="Heading3"/>
      </w:pPr>
      <w:bookmarkStart w:id="91" w:name="_Toc10579710"/>
      <w:bookmarkStart w:id="92" w:name="_Toc15346709"/>
      <w:r>
        <w:t>Testing</w:t>
      </w:r>
      <w:bookmarkEnd w:id="91"/>
      <w:bookmarkEnd w:id="92"/>
    </w:p>
    <w:p w14:paraId="57437F3A" w14:textId="103872E3" w:rsidR="009B59E1" w:rsidRPr="009B59E1" w:rsidRDefault="009B59E1" w:rsidP="009B59E1">
      <w:r>
        <w:t>Testing Table</w:t>
      </w:r>
    </w:p>
    <w:tbl>
      <w:tblPr>
        <w:tblStyle w:val="GridTable5Dark-Accent1"/>
        <w:tblW w:w="0" w:type="auto"/>
        <w:tblLook w:val="04A0" w:firstRow="1" w:lastRow="0" w:firstColumn="1" w:lastColumn="0" w:noHBand="0" w:noVBand="1"/>
      </w:tblPr>
      <w:tblGrid>
        <w:gridCol w:w="1456"/>
        <w:gridCol w:w="2236"/>
        <w:gridCol w:w="2137"/>
        <w:gridCol w:w="2137"/>
        <w:gridCol w:w="2104"/>
      </w:tblGrid>
      <w:tr w:rsidR="005D7907" w14:paraId="407CE6DB" w14:textId="4D1427AA" w:rsidTr="009F535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56" w:type="dxa"/>
          </w:tcPr>
          <w:p w14:paraId="1BA3EE35" w14:textId="3AD9A886" w:rsidR="00C63B18" w:rsidRDefault="00C63B18" w:rsidP="00C07F3D">
            <w:r>
              <w:t>Test Number</w:t>
            </w:r>
          </w:p>
        </w:tc>
        <w:tc>
          <w:tcPr>
            <w:tcW w:w="2236" w:type="dxa"/>
          </w:tcPr>
          <w:p w14:paraId="7AF63780" w14:textId="4CC8EDFB" w:rsidR="00C63B18" w:rsidRDefault="00C63B18" w:rsidP="00C07F3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Test Name</w:t>
            </w:r>
          </w:p>
        </w:tc>
        <w:tc>
          <w:tcPr>
            <w:tcW w:w="2137" w:type="dxa"/>
          </w:tcPr>
          <w:p w14:paraId="52BC17F2" w14:textId="1DA311ED" w:rsidR="00C63B18" w:rsidRDefault="00C63B18" w:rsidP="00C07F3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Expected outcome </w:t>
            </w:r>
          </w:p>
        </w:tc>
        <w:tc>
          <w:tcPr>
            <w:tcW w:w="2137" w:type="dxa"/>
          </w:tcPr>
          <w:p w14:paraId="14EF6EDE" w14:textId="6CA2835C" w:rsidR="00C63B18" w:rsidRDefault="00C63B18" w:rsidP="00C07F3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Actual Outcome </w:t>
            </w:r>
          </w:p>
        </w:tc>
        <w:tc>
          <w:tcPr>
            <w:tcW w:w="2104" w:type="dxa"/>
          </w:tcPr>
          <w:p w14:paraId="194278C1" w14:textId="7E029F62" w:rsidR="00C63B18" w:rsidRDefault="00C63B18" w:rsidP="00C07F3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Changes made</w:t>
            </w:r>
          </w:p>
        </w:tc>
      </w:tr>
      <w:tr w:rsidR="005D7907" w14:paraId="5AE48EB4" w14:textId="4A3BCCC6" w:rsidTr="009F535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56" w:type="dxa"/>
          </w:tcPr>
          <w:p w14:paraId="12B13FD8" w14:textId="0948C6C9" w:rsidR="00C63B18" w:rsidRDefault="00C63B18" w:rsidP="00C07F3D">
            <w:r>
              <w:t>1</w:t>
            </w:r>
          </w:p>
        </w:tc>
        <w:tc>
          <w:tcPr>
            <w:tcW w:w="2236" w:type="dxa"/>
          </w:tcPr>
          <w:p w14:paraId="34EB049B" w14:textId="018B238A" w:rsidR="00C63B18" w:rsidRDefault="00AD5C04" w:rsidP="00C07F3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Custom fonts</w:t>
            </w:r>
          </w:p>
        </w:tc>
        <w:tc>
          <w:tcPr>
            <w:tcW w:w="2137" w:type="dxa"/>
          </w:tcPr>
          <w:p w14:paraId="371C7E8F" w14:textId="273C3C5D" w:rsidR="00C63B18" w:rsidRDefault="009C62F3" w:rsidP="00C07F3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Custom font is imported </w:t>
            </w:r>
          </w:p>
        </w:tc>
        <w:tc>
          <w:tcPr>
            <w:tcW w:w="2137" w:type="dxa"/>
          </w:tcPr>
          <w:p w14:paraId="5B2FFC07" w14:textId="2AA343F7" w:rsidR="00C63B18" w:rsidRDefault="009C62F3" w:rsidP="00C07F3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Custom font is imported</w:t>
            </w:r>
          </w:p>
        </w:tc>
        <w:tc>
          <w:tcPr>
            <w:tcW w:w="2104" w:type="dxa"/>
          </w:tcPr>
          <w:p w14:paraId="732B99D3" w14:textId="0E8E88A7" w:rsidR="00C63B18" w:rsidRDefault="009C62F3" w:rsidP="00C07F3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n/a</w:t>
            </w:r>
          </w:p>
        </w:tc>
      </w:tr>
      <w:tr w:rsidR="005D7907" w14:paraId="4E7A5C1B" w14:textId="602F16F4" w:rsidTr="009F535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56" w:type="dxa"/>
          </w:tcPr>
          <w:p w14:paraId="0D437A64" w14:textId="47FEBE66" w:rsidR="00C63B18" w:rsidRDefault="00C63B18" w:rsidP="00C07F3D">
            <w:r>
              <w:t>2</w:t>
            </w:r>
          </w:p>
        </w:tc>
        <w:tc>
          <w:tcPr>
            <w:tcW w:w="2236" w:type="dxa"/>
          </w:tcPr>
          <w:p w14:paraId="70BB107D" w14:textId="0836A313" w:rsidR="00C63B18" w:rsidRDefault="008D708D" w:rsidP="00C07F3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Changing font size using </w:t>
            </w:r>
            <w:r w:rsidR="000364C5">
              <w:t xml:space="preserve">1.2 </w:t>
            </w:r>
            <w:r>
              <w:t>rem units</w:t>
            </w:r>
          </w:p>
        </w:tc>
        <w:tc>
          <w:tcPr>
            <w:tcW w:w="2137" w:type="dxa"/>
          </w:tcPr>
          <w:p w14:paraId="53747429" w14:textId="5A8FA4DD" w:rsidR="00C63B18" w:rsidRDefault="00014016" w:rsidP="00C07F3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Font size would be increased by 1.2 rem</w:t>
            </w:r>
          </w:p>
        </w:tc>
        <w:tc>
          <w:tcPr>
            <w:tcW w:w="2137" w:type="dxa"/>
          </w:tcPr>
          <w:p w14:paraId="35992056" w14:textId="42247099" w:rsidR="00C63B18" w:rsidRDefault="00014016" w:rsidP="00C07F3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Font size would be increased by 1.2 rem</w:t>
            </w:r>
          </w:p>
        </w:tc>
        <w:tc>
          <w:tcPr>
            <w:tcW w:w="2104" w:type="dxa"/>
          </w:tcPr>
          <w:p w14:paraId="0990766C" w14:textId="6FC10495" w:rsidR="00C63B18" w:rsidRDefault="00014016" w:rsidP="00C07F3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  <w:tr w:rsidR="005D7907" w14:paraId="595B42E7" w14:textId="77777777" w:rsidTr="009F535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56" w:type="dxa"/>
          </w:tcPr>
          <w:p w14:paraId="56CFF71B" w14:textId="12DB1D6F" w:rsidR="00C63B18" w:rsidRDefault="00C63B18" w:rsidP="00C07F3D">
            <w:r>
              <w:t>3</w:t>
            </w:r>
          </w:p>
        </w:tc>
        <w:tc>
          <w:tcPr>
            <w:tcW w:w="2236" w:type="dxa"/>
          </w:tcPr>
          <w:p w14:paraId="0347B15D" w14:textId="7ACA354E" w:rsidR="00C63B18" w:rsidRDefault="00233572" w:rsidP="00C07F3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Creating a root </w:t>
            </w:r>
            <w:r w:rsidR="0021059A">
              <w:t>variable</w:t>
            </w:r>
            <w:r>
              <w:t xml:space="preserve"> in </w:t>
            </w:r>
            <w:proofErr w:type="spellStart"/>
            <w:r>
              <w:t>css</w:t>
            </w:r>
            <w:proofErr w:type="spellEnd"/>
          </w:p>
        </w:tc>
        <w:tc>
          <w:tcPr>
            <w:tcW w:w="2137" w:type="dxa"/>
          </w:tcPr>
          <w:p w14:paraId="706BE099" w14:textId="327E4ED7" w:rsidR="00C63B18" w:rsidRDefault="003C7F25" w:rsidP="00C07F3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Defin</w:t>
            </w:r>
            <w:r w:rsidR="005D7907">
              <w:t xml:space="preserve">ed </w:t>
            </w:r>
            <w:r>
              <w:t xml:space="preserve">variable for color </w:t>
            </w:r>
            <w:r w:rsidR="005D7907">
              <w:t xml:space="preserve">which can be used globally in </w:t>
            </w:r>
            <w:proofErr w:type="spellStart"/>
            <w:r w:rsidR="005D7907">
              <w:t>css</w:t>
            </w:r>
            <w:proofErr w:type="spellEnd"/>
            <w:r w:rsidR="005D7907">
              <w:t xml:space="preserve"> file</w:t>
            </w:r>
          </w:p>
        </w:tc>
        <w:tc>
          <w:tcPr>
            <w:tcW w:w="2137" w:type="dxa"/>
          </w:tcPr>
          <w:p w14:paraId="7594470A" w14:textId="7BBD915B" w:rsidR="00C63B18" w:rsidRDefault="005D7907" w:rsidP="00C07F3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Defined variable for color which can be used globally in </w:t>
            </w:r>
            <w:proofErr w:type="spellStart"/>
            <w:r>
              <w:t>css</w:t>
            </w:r>
            <w:proofErr w:type="spellEnd"/>
            <w:r>
              <w:t xml:space="preserve"> file</w:t>
            </w:r>
          </w:p>
        </w:tc>
        <w:tc>
          <w:tcPr>
            <w:tcW w:w="2104" w:type="dxa"/>
          </w:tcPr>
          <w:p w14:paraId="54764C55" w14:textId="4BD97865" w:rsidR="00C63B18" w:rsidRDefault="005D7907" w:rsidP="00C07F3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n/a</w:t>
            </w:r>
          </w:p>
        </w:tc>
      </w:tr>
      <w:tr w:rsidR="005D7907" w14:paraId="520A9D94" w14:textId="77777777" w:rsidTr="009F535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56" w:type="dxa"/>
          </w:tcPr>
          <w:p w14:paraId="1D227295" w14:textId="7B04DEA6" w:rsidR="00C63B18" w:rsidRDefault="00C63B18" w:rsidP="00C07F3D">
            <w:r>
              <w:t>4</w:t>
            </w:r>
          </w:p>
        </w:tc>
        <w:tc>
          <w:tcPr>
            <w:tcW w:w="2236" w:type="dxa"/>
          </w:tcPr>
          <w:p w14:paraId="4D928FBA" w14:textId="261284B1" w:rsidR="00C63B18" w:rsidRDefault="0003057C" w:rsidP="00C07F3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Particles.json – increasing </w:t>
            </w:r>
            <w:r w:rsidR="006922B6">
              <w:t>value number</w:t>
            </w:r>
          </w:p>
        </w:tc>
        <w:tc>
          <w:tcPr>
            <w:tcW w:w="2137" w:type="dxa"/>
          </w:tcPr>
          <w:p w14:paraId="0AA0A4FF" w14:textId="60552D9D" w:rsidR="00C63B18" w:rsidRDefault="006922B6" w:rsidP="00C07F3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Setting value number of particles to 50 </w:t>
            </w:r>
          </w:p>
        </w:tc>
        <w:tc>
          <w:tcPr>
            <w:tcW w:w="2137" w:type="dxa"/>
          </w:tcPr>
          <w:p w14:paraId="4FE6769E" w14:textId="1AF0385A" w:rsidR="00C63B18" w:rsidRDefault="00A1441A" w:rsidP="00C07F3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50 particles were rendered. </w:t>
            </w:r>
          </w:p>
        </w:tc>
        <w:tc>
          <w:tcPr>
            <w:tcW w:w="2104" w:type="dxa"/>
          </w:tcPr>
          <w:p w14:paraId="57617D23" w14:textId="39330713" w:rsidR="00C63B18" w:rsidRDefault="00A1441A" w:rsidP="00C07F3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Number of particles has been reduced to 20 </w:t>
            </w:r>
            <w:proofErr w:type="gramStart"/>
            <w:r>
              <w:t>due</w:t>
            </w:r>
            <w:proofErr w:type="gramEnd"/>
            <w:r>
              <w:t xml:space="preserve"> to </w:t>
            </w:r>
            <w:r w:rsidR="00B9751C">
              <w:t xml:space="preserve">50 particles </w:t>
            </w:r>
            <w:r w:rsidR="00472742">
              <w:t>were lag on website.</w:t>
            </w:r>
          </w:p>
        </w:tc>
      </w:tr>
      <w:tr w:rsidR="005D7907" w14:paraId="02801916" w14:textId="77777777" w:rsidTr="009F535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56" w:type="dxa"/>
          </w:tcPr>
          <w:p w14:paraId="7C4C05E3" w14:textId="04DE7068" w:rsidR="00C63B18" w:rsidRDefault="00C63B18" w:rsidP="00C07F3D">
            <w:r>
              <w:t>5</w:t>
            </w:r>
          </w:p>
        </w:tc>
        <w:tc>
          <w:tcPr>
            <w:tcW w:w="2236" w:type="dxa"/>
          </w:tcPr>
          <w:p w14:paraId="0B8ACE7A" w14:textId="7F6D5936" w:rsidR="00C63B18" w:rsidRDefault="004D7E10" w:rsidP="00C07F3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Importing custom </w:t>
            </w:r>
            <w:proofErr w:type="spellStart"/>
            <w:r w:rsidR="0050046B">
              <w:t>A</w:t>
            </w:r>
            <w:r w:rsidR="003F4F17">
              <w:t>wesome</w:t>
            </w:r>
            <w:r w:rsidR="0050046B">
              <w:t>F</w:t>
            </w:r>
            <w:r w:rsidR="003F4F17">
              <w:t>ont</w:t>
            </w:r>
            <w:proofErr w:type="spellEnd"/>
            <w:r w:rsidR="003F4F17">
              <w:t xml:space="preserve"> </w:t>
            </w:r>
            <w:r w:rsidR="008A472C">
              <w:t>icons</w:t>
            </w:r>
          </w:p>
        </w:tc>
        <w:tc>
          <w:tcPr>
            <w:tcW w:w="2137" w:type="dxa"/>
          </w:tcPr>
          <w:p w14:paraId="671FDF48" w14:textId="49BC8876" w:rsidR="00C63B18" w:rsidRDefault="0050046B" w:rsidP="00C07F3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By adding </w:t>
            </w:r>
            <w:proofErr w:type="spellStart"/>
            <w:r w:rsidR="00E34FD9">
              <w:t>Awesomefont</w:t>
            </w:r>
            <w:proofErr w:type="spellEnd"/>
            <w:r>
              <w:t xml:space="preserve"> database to my website</w:t>
            </w:r>
            <w:r w:rsidR="002B71F4">
              <w:t xml:space="preserve"> so</w:t>
            </w:r>
            <w:r>
              <w:t xml:space="preserve"> I am able to </w:t>
            </w:r>
            <w:r w:rsidR="00E34FD9">
              <w:t xml:space="preserve">use custom </w:t>
            </w:r>
            <w:r w:rsidR="008A472C">
              <w:t>icons</w:t>
            </w:r>
            <w:r w:rsidR="00E34FD9">
              <w:t xml:space="preserve"> in my HTML and apply custom settings on them through CSS</w:t>
            </w:r>
          </w:p>
        </w:tc>
        <w:tc>
          <w:tcPr>
            <w:tcW w:w="2137" w:type="dxa"/>
          </w:tcPr>
          <w:p w14:paraId="4CC5B981" w14:textId="1E42E33D" w:rsidR="00C63B18" w:rsidRDefault="008A472C" w:rsidP="00C07F3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The </w:t>
            </w:r>
            <w:r w:rsidR="002B71F4">
              <w:t>icons</w:t>
            </w:r>
            <w:r>
              <w:t xml:space="preserve"> </w:t>
            </w:r>
            <w:r w:rsidR="001D2140">
              <w:t>have</w:t>
            </w:r>
            <w:r>
              <w:t xml:space="preserve"> been</w:t>
            </w:r>
            <w:r w:rsidR="002B71F4">
              <w:t xml:space="preserve"> </w:t>
            </w:r>
            <w:proofErr w:type="gramStart"/>
            <w:r w:rsidR="002B71F4">
              <w:t>successfully</w:t>
            </w:r>
            <w:proofErr w:type="gramEnd"/>
            <w:r w:rsidR="002B71F4">
              <w:t xml:space="preserve"> </w:t>
            </w:r>
            <w:r w:rsidR="00D63F66">
              <w:t>and color has been changed from black to light blue</w:t>
            </w:r>
          </w:p>
        </w:tc>
        <w:tc>
          <w:tcPr>
            <w:tcW w:w="2104" w:type="dxa"/>
          </w:tcPr>
          <w:p w14:paraId="586A565D" w14:textId="3EB29DD2" w:rsidR="00C63B18" w:rsidRDefault="00D63F66" w:rsidP="00C07F3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n/a</w:t>
            </w:r>
          </w:p>
        </w:tc>
      </w:tr>
      <w:tr w:rsidR="005D7907" w14:paraId="0C453BB3" w14:textId="77777777" w:rsidTr="009F535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56" w:type="dxa"/>
          </w:tcPr>
          <w:p w14:paraId="125CE755" w14:textId="648B010C" w:rsidR="00C63B18" w:rsidRDefault="00C63B18" w:rsidP="00C07F3D">
            <w:r>
              <w:t>6</w:t>
            </w:r>
          </w:p>
        </w:tc>
        <w:tc>
          <w:tcPr>
            <w:tcW w:w="2236" w:type="dxa"/>
          </w:tcPr>
          <w:p w14:paraId="1123573D" w14:textId="649A9277" w:rsidR="00C63B18" w:rsidRDefault="009F0E7E" w:rsidP="00C07F3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sliding side bar</w:t>
            </w:r>
          </w:p>
        </w:tc>
        <w:tc>
          <w:tcPr>
            <w:tcW w:w="2137" w:type="dxa"/>
          </w:tcPr>
          <w:p w14:paraId="13D66AD9" w14:textId="7207EC73" w:rsidR="00C63B18" w:rsidRDefault="00D63F66" w:rsidP="00C07F3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Using JS</w:t>
            </w:r>
            <w:r w:rsidR="00587D1B">
              <w:t xml:space="preserve"> </w:t>
            </w:r>
            <w:r w:rsidR="00451447">
              <w:t xml:space="preserve">create </w:t>
            </w:r>
            <w:r w:rsidR="00D62B7C">
              <w:t>sliding side bar menu</w:t>
            </w:r>
          </w:p>
        </w:tc>
        <w:tc>
          <w:tcPr>
            <w:tcW w:w="2137" w:type="dxa"/>
          </w:tcPr>
          <w:p w14:paraId="23CDB657" w14:textId="609B1C05" w:rsidR="00C63B18" w:rsidRDefault="0061596F" w:rsidP="00C07F3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Sliding side bar was been created and worked</w:t>
            </w:r>
            <w:r w:rsidR="0090559B">
              <w:t>.</w:t>
            </w:r>
          </w:p>
        </w:tc>
        <w:tc>
          <w:tcPr>
            <w:tcW w:w="2104" w:type="dxa"/>
          </w:tcPr>
          <w:p w14:paraId="25D8E13A" w14:textId="62DFA748" w:rsidR="00C63B18" w:rsidRDefault="004D4D5D" w:rsidP="00C07F3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  <w:tr w:rsidR="005D7907" w14:paraId="52DB04D2" w14:textId="77777777" w:rsidTr="009F535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56" w:type="dxa"/>
          </w:tcPr>
          <w:p w14:paraId="570FFC65" w14:textId="43B41D33" w:rsidR="00C63B18" w:rsidRDefault="00C63B18" w:rsidP="00C07F3D">
            <w:r>
              <w:t>7</w:t>
            </w:r>
          </w:p>
        </w:tc>
        <w:tc>
          <w:tcPr>
            <w:tcW w:w="2236" w:type="dxa"/>
          </w:tcPr>
          <w:p w14:paraId="1B529BA4" w14:textId="05331597" w:rsidR="00C63B18" w:rsidRDefault="009F535B" w:rsidP="00C07F3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Dropdown menu</w:t>
            </w:r>
          </w:p>
        </w:tc>
        <w:tc>
          <w:tcPr>
            <w:tcW w:w="2137" w:type="dxa"/>
          </w:tcPr>
          <w:p w14:paraId="4B299A1A" w14:textId="2A37FCF0" w:rsidR="00C63B18" w:rsidRDefault="0090559B" w:rsidP="00C07F3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Dropdown menu would be added to the </w:t>
            </w:r>
            <w:r w:rsidR="004D4D5D">
              <w:t>side bar</w:t>
            </w:r>
          </w:p>
        </w:tc>
        <w:tc>
          <w:tcPr>
            <w:tcW w:w="2137" w:type="dxa"/>
          </w:tcPr>
          <w:p w14:paraId="1609A1C7" w14:textId="101702A1" w:rsidR="00C63B18" w:rsidRDefault="004D4D5D" w:rsidP="00C07F3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Dropdown has been added to the side bar.</w:t>
            </w:r>
          </w:p>
        </w:tc>
        <w:tc>
          <w:tcPr>
            <w:tcW w:w="2104" w:type="dxa"/>
          </w:tcPr>
          <w:p w14:paraId="0A9009F7" w14:textId="0F3E50F3" w:rsidR="00C63B18" w:rsidRDefault="004D4D5D" w:rsidP="00C07F3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On hover effect has been added</w:t>
            </w:r>
          </w:p>
        </w:tc>
      </w:tr>
    </w:tbl>
    <w:p w14:paraId="6F4DC5AE" w14:textId="0CDFA73D" w:rsidR="00C07F3D" w:rsidRDefault="00C07F3D" w:rsidP="00C07F3D"/>
    <w:p w14:paraId="7B1F7FA3" w14:textId="198F3E80" w:rsidR="00D915C7" w:rsidRDefault="00D915C7">
      <w:r>
        <w:br w:type="page"/>
      </w:r>
    </w:p>
    <w:p w14:paraId="275D7BE9" w14:textId="38CAAA01" w:rsidR="009C2921" w:rsidRPr="00486686" w:rsidRDefault="009B59E1" w:rsidP="00C07F3D">
      <w:pPr>
        <w:rPr>
          <w:b/>
          <w:bCs/>
        </w:rPr>
      </w:pPr>
      <w:r w:rsidRPr="00486686">
        <w:rPr>
          <w:b/>
          <w:bCs/>
        </w:rPr>
        <w:lastRenderedPageBreak/>
        <w:t>Peer review for BasicFeatures.html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517"/>
        <w:gridCol w:w="2517"/>
        <w:gridCol w:w="2518"/>
        <w:gridCol w:w="2518"/>
      </w:tblGrid>
      <w:tr w:rsidR="009B59E1" w14:paraId="6E249AF8" w14:textId="77777777" w:rsidTr="009B59E1">
        <w:tc>
          <w:tcPr>
            <w:tcW w:w="2517" w:type="dxa"/>
          </w:tcPr>
          <w:p w14:paraId="639E12E7" w14:textId="3E0E1E1A" w:rsidR="009B59E1" w:rsidRDefault="009B59E1" w:rsidP="00C07F3D">
            <w:r>
              <w:t>Question</w:t>
            </w:r>
          </w:p>
        </w:tc>
        <w:tc>
          <w:tcPr>
            <w:tcW w:w="2517" w:type="dxa"/>
          </w:tcPr>
          <w:p w14:paraId="424821C0" w14:textId="32AC2ACD" w:rsidR="009B59E1" w:rsidRDefault="00683B97" w:rsidP="00C07F3D">
            <w:r>
              <w:t>Feedback</w:t>
            </w:r>
          </w:p>
        </w:tc>
        <w:tc>
          <w:tcPr>
            <w:tcW w:w="2518" w:type="dxa"/>
          </w:tcPr>
          <w:p w14:paraId="6443A9ED" w14:textId="177452C8" w:rsidR="009B59E1" w:rsidRDefault="00683B97" w:rsidP="00C07F3D">
            <w:r>
              <w:t>Suggested areas for improvement</w:t>
            </w:r>
          </w:p>
        </w:tc>
        <w:tc>
          <w:tcPr>
            <w:tcW w:w="2518" w:type="dxa"/>
          </w:tcPr>
          <w:p w14:paraId="12DAC783" w14:textId="59304625" w:rsidR="009B59E1" w:rsidRDefault="00683B97" w:rsidP="00C07F3D">
            <w:r>
              <w:t>Changes made</w:t>
            </w:r>
          </w:p>
        </w:tc>
      </w:tr>
      <w:tr w:rsidR="009B59E1" w14:paraId="22CD7B96" w14:textId="77777777" w:rsidTr="009B59E1">
        <w:tc>
          <w:tcPr>
            <w:tcW w:w="2517" w:type="dxa"/>
          </w:tcPr>
          <w:p w14:paraId="0D5A06A5" w14:textId="3113901E" w:rsidR="009B59E1" w:rsidRDefault="00FE1796" w:rsidP="00C07F3D">
            <w:r>
              <w:t>Is the webpage aesthetic pleasant?</w:t>
            </w:r>
          </w:p>
        </w:tc>
        <w:tc>
          <w:tcPr>
            <w:tcW w:w="2517" w:type="dxa"/>
          </w:tcPr>
          <w:p w14:paraId="51BDA6CE" w14:textId="23C09F47" w:rsidR="009B59E1" w:rsidRDefault="005B786D" w:rsidP="00C07F3D">
            <w:r>
              <w:t>The webpage is aesthetically pleasant.</w:t>
            </w:r>
          </w:p>
        </w:tc>
        <w:tc>
          <w:tcPr>
            <w:tcW w:w="2518" w:type="dxa"/>
          </w:tcPr>
          <w:p w14:paraId="73B515E2" w14:textId="2F0F6CCB" w:rsidR="009B59E1" w:rsidRDefault="00440D73" w:rsidP="00C07F3D">
            <w:r>
              <w:t>Add a bit more colors</w:t>
            </w:r>
          </w:p>
        </w:tc>
        <w:tc>
          <w:tcPr>
            <w:tcW w:w="2518" w:type="dxa"/>
          </w:tcPr>
          <w:p w14:paraId="05157245" w14:textId="729BE751" w:rsidR="009B59E1" w:rsidRDefault="00440D73" w:rsidP="00C07F3D">
            <w:r>
              <w:t xml:space="preserve">No changes </w:t>
            </w:r>
            <w:r w:rsidR="002E21D8">
              <w:t>have</w:t>
            </w:r>
            <w:r>
              <w:t xml:space="preserve"> been made because it</w:t>
            </w:r>
            <w:r w:rsidR="002E21D8">
              <w:t xml:space="preserve"> would change the color scheme of the website.</w:t>
            </w:r>
          </w:p>
        </w:tc>
      </w:tr>
      <w:tr w:rsidR="009B59E1" w14:paraId="0E2D8A5C" w14:textId="77777777" w:rsidTr="009B59E1">
        <w:tc>
          <w:tcPr>
            <w:tcW w:w="2517" w:type="dxa"/>
          </w:tcPr>
          <w:p w14:paraId="400AFE03" w14:textId="4683D41C" w:rsidR="009B59E1" w:rsidRDefault="00FE1796" w:rsidP="00C07F3D">
            <w:r>
              <w:t xml:space="preserve">Is </w:t>
            </w:r>
            <w:r w:rsidR="00E3564B">
              <w:t>it easy to read the content on the page?</w:t>
            </w:r>
          </w:p>
        </w:tc>
        <w:tc>
          <w:tcPr>
            <w:tcW w:w="2517" w:type="dxa"/>
          </w:tcPr>
          <w:p w14:paraId="00BF8EBD" w14:textId="3A8B9607" w:rsidR="009B59E1" w:rsidRDefault="003E1690" w:rsidP="00C07F3D">
            <w:r>
              <w:t>The content on the page is easy to read and concise.</w:t>
            </w:r>
          </w:p>
        </w:tc>
        <w:tc>
          <w:tcPr>
            <w:tcW w:w="2518" w:type="dxa"/>
          </w:tcPr>
          <w:p w14:paraId="4FD38D60" w14:textId="10B4CB71" w:rsidR="009B59E1" w:rsidRPr="009A576D" w:rsidRDefault="003E1690" w:rsidP="00C07F3D">
            <w:r>
              <w:t>A use of videos and pictures</w:t>
            </w:r>
          </w:p>
        </w:tc>
        <w:tc>
          <w:tcPr>
            <w:tcW w:w="2518" w:type="dxa"/>
          </w:tcPr>
          <w:p w14:paraId="01E375DF" w14:textId="0CCC04DC" w:rsidR="009B59E1" w:rsidRDefault="008B3736" w:rsidP="00C07F3D">
            <w:r>
              <w:t xml:space="preserve">No changes were made to this </w:t>
            </w:r>
            <w:r w:rsidR="007B5C29">
              <w:t>webpage. However, the next webpages would include videos and pictures</w:t>
            </w:r>
          </w:p>
        </w:tc>
      </w:tr>
      <w:tr w:rsidR="009B59E1" w14:paraId="568CE25C" w14:textId="77777777" w:rsidTr="009B59E1">
        <w:tc>
          <w:tcPr>
            <w:tcW w:w="2517" w:type="dxa"/>
          </w:tcPr>
          <w:p w14:paraId="0421B48F" w14:textId="366B3444" w:rsidR="009B59E1" w:rsidRDefault="005B786D" w:rsidP="00C07F3D">
            <w:r>
              <w:t>Is navigation to the other pages clear?</w:t>
            </w:r>
          </w:p>
        </w:tc>
        <w:tc>
          <w:tcPr>
            <w:tcW w:w="2517" w:type="dxa"/>
          </w:tcPr>
          <w:p w14:paraId="1C1880DB" w14:textId="4B021D6E" w:rsidR="009B59E1" w:rsidRDefault="007B5C29" w:rsidP="00C07F3D">
            <w:r>
              <w:t xml:space="preserve">Navigation is </w:t>
            </w:r>
            <w:r w:rsidR="00190198">
              <w:t>clear and easy to use</w:t>
            </w:r>
          </w:p>
        </w:tc>
        <w:tc>
          <w:tcPr>
            <w:tcW w:w="2518" w:type="dxa"/>
          </w:tcPr>
          <w:p w14:paraId="73142028" w14:textId="2449A2C3" w:rsidR="009B59E1" w:rsidRDefault="00190198" w:rsidP="00C07F3D">
            <w:r>
              <w:t>n/a</w:t>
            </w:r>
          </w:p>
        </w:tc>
        <w:tc>
          <w:tcPr>
            <w:tcW w:w="2518" w:type="dxa"/>
          </w:tcPr>
          <w:p w14:paraId="66228D20" w14:textId="0F5A300A" w:rsidR="009B59E1" w:rsidRDefault="00190198" w:rsidP="00C07F3D">
            <w:r>
              <w:t>n/a</w:t>
            </w:r>
          </w:p>
        </w:tc>
      </w:tr>
    </w:tbl>
    <w:p w14:paraId="51E8B623" w14:textId="77777777" w:rsidR="009B59E1" w:rsidRDefault="009B59E1" w:rsidP="00C07F3D"/>
    <w:p w14:paraId="2704EAB3" w14:textId="632F5C3D" w:rsidR="003F5D5F" w:rsidRPr="00486686" w:rsidRDefault="00190198" w:rsidP="00C07F3D">
      <w:pPr>
        <w:rPr>
          <w:b/>
          <w:bCs/>
        </w:rPr>
      </w:pPr>
      <w:r w:rsidRPr="00486686">
        <w:rPr>
          <w:b/>
          <w:bCs/>
        </w:rPr>
        <w:t>Peer review for particles.js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517"/>
        <w:gridCol w:w="2517"/>
        <w:gridCol w:w="2518"/>
        <w:gridCol w:w="2518"/>
      </w:tblGrid>
      <w:tr w:rsidR="00190198" w14:paraId="26B4ADC5" w14:textId="77777777" w:rsidTr="00190198">
        <w:tc>
          <w:tcPr>
            <w:tcW w:w="2517" w:type="dxa"/>
          </w:tcPr>
          <w:p w14:paraId="7277F84A" w14:textId="77A91190" w:rsidR="00190198" w:rsidRDefault="00190198" w:rsidP="00C07F3D">
            <w:r>
              <w:t>Question</w:t>
            </w:r>
          </w:p>
        </w:tc>
        <w:tc>
          <w:tcPr>
            <w:tcW w:w="2517" w:type="dxa"/>
          </w:tcPr>
          <w:p w14:paraId="7F7D1C33" w14:textId="4518472A" w:rsidR="00190198" w:rsidRDefault="00190198" w:rsidP="00C07F3D">
            <w:r>
              <w:t>Feedback</w:t>
            </w:r>
          </w:p>
        </w:tc>
        <w:tc>
          <w:tcPr>
            <w:tcW w:w="2518" w:type="dxa"/>
          </w:tcPr>
          <w:p w14:paraId="7DAFD153" w14:textId="1173F7D6" w:rsidR="00190198" w:rsidRDefault="00190198" w:rsidP="00C07F3D">
            <w:r>
              <w:t>Suggested areas for improvement</w:t>
            </w:r>
          </w:p>
        </w:tc>
        <w:tc>
          <w:tcPr>
            <w:tcW w:w="2518" w:type="dxa"/>
          </w:tcPr>
          <w:p w14:paraId="5CFE66A5" w14:textId="42517AEA" w:rsidR="00190198" w:rsidRDefault="00190198" w:rsidP="00C07F3D">
            <w:r>
              <w:t>Changes made</w:t>
            </w:r>
          </w:p>
        </w:tc>
      </w:tr>
      <w:tr w:rsidR="00190198" w14:paraId="4584D615" w14:textId="77777777" w:rsidTr="00190198">
        <w:tc>
          <w:tcPr>
            <w:tcW w:w="2517" w:type="dxa"/>
          </w:tcPr>
          <w:p w14:paraId="7C7B32A2" w14:textId="23C1E2A2" w:rsidR="00190198" w:rsidRDefault="00674A07" w:rsidP="00C07F3D">
            <w:r>
              <w:t>Do you like the particle effect</w:t>
            </w:r>
          </w:p>
        </w:tc>
        <w:tc>
          <w:tcPr>
            <w:tcW w:w="2517" w:type="dxa"/>
          </w:tcPr>
          <w:p w14:paraId="1D52696A" w14:textId="6DD7AB8B" w:rsidR="00190198" w:rsidRDefault="00C84795" w:rsidP="00C07F3D">
            <w:r>
              <w:t>I do like the particle effect</w:t>
            </w:r>
            <w:r w:rsidR="0050233B">
              <w:t>, especially how it gives</w:t>
            </w:r>
            <w:r w:rsidR="00486686">
              <w:t xml:space="preserve"> a special feature to a website.</w:t>
            </w:r>
          </w:p>
        </w:tc>
        <w:tc>
          <w:tcPr>
            <w:tcW w:w="2518" w:type="dxa"/>
          </w:tcPr>
          <w:p w14:paraId="7DA2C505" w14:textId="4C077E02" w:rsidR="00190198" w:rsidRDefault="00DC53F2" w:rsidP="00C07F3D">
            <w:r>
              <w:t xml:space="preserve">I would increase the number of the particles </w:t>
            </w:r>
          </w:p>
        </w:tc>
        <w:tc>
          <w:tcPr>
            <w:tcW w:w="2518" w:type="dxa"/>
          </w:tcPr>
          <w:p w14:paraId="686D55E3" w14:textId="5A7CD6F4" w:rsidR="00190198" w:rsidRDefault="00F975B8" w:rsidP="00C07F3D">
            <w:r>
              <w:t>No changes were made because if I increase the number of particles, the lag would occur on the website.</w:t>
            </w:r>
          </w:p>
        </w:tc>
      </w:tr>
    </w:tbl>
    <w:p w14:paraId="2AF26E0C" w14:textId="77777777" w:rsidR="00190198" w:rsidRPr="00C07F3D" w:rsidRDefault="00190198" w:rsidP="00C07F3D"/>
    <w:p w14:paraId="7FA30FC0" w14:textId="70EC6180" w:rsidR="00C63B18" w:rsidRDefault="007A49FD" w:rsidP="00A50480">
      <w:pPr>
        <w:pStyle w:val="Heading3"/>
      </w:pPr>
      <w:bookmarkStart w:id="93" w:name="_Toc10579711"/>
      <w:bookmarkStart w:id="94" w:name="_Toc15346710"/>
      <w:r>
        <w:t>Reflection</w:t>
      </w:r>
      <w:bookmarkEnd w:id="93"/>
      <w:bookmarkEnd w:id="94"/>
    </w:p>
    <w:p w14:paraId="2CDFAF99" w14:textId="465BC0FA" w:rsidR="00C63B18" w:rsidRPr="00C63B18" w:rsidRDefault="003A0BD4" w:rsidP="00C63B18">
      <w:r>
        <w:t>I feel like my pro</w:t>
      </w:r>
      <w:r w:rsidR="00246F87">
        <w:t>ject was successful</w:t>
      </w:r>
      <w:r w:rsidR="004E40C0">
        <w:t>. The main objective of the website was to educate Year 11 IPT students abou</w:t>
      </w:r>
      <w:r w:rsidR="008B7594">
        <w:t xml:space="preserve">t the internet. My website uses text to explain the concept aswell as </w:t>
      </w:r>
      <w:r w:rsidR="00215BCB">
        <w:t>plenty of videos are provided to enhance the understanding of the concept.</w:t>
      </w:r>
      <w:r w:rsidR="00C34490">
        <w:t xml:space="preserve"> My website </w:t>
      </w:r>
      <w:r w:rsidR="00852B5E">
        <w:t xml:space="preserve">has simple design and </w:t>
      </w:r>
      <w:r w:rsidR="00962684">
        <w:t>easily understandable concept.</w:t>
      </w:r>
      <w:r w:rsidR="00BF1BD3">
        <w:t xml:space="preserve"> The navigation menu is clear and easy to use to </w:t>
      </w:r>
      <w:r w:rsidR="00030744">
        <w:t xml:space="preserve">navigation through webpages. The website is appropriate for all ages throughout </w:t>
      </w:r>
      <w:r w:rsidR="00BE2D88">
        <w:t>grade 7 to 12.</w:t>
      </w:r>
    </w:p>
    <w:p w14:paraId="6FD267C4" w14:textId="330274CD" w:rsidR="007A49FD" w:rsidRDefault="007A49FD" w:rsidP="007A49FD">
      <w:pPr>
        <w:pStyle w:val="Heading3"/>
      </w:pPr>
      <w:bookmarkStart w:id="95" w:name="_Toc10579712"/>
      <w:bookmarkStart w:id="96" w:name="_Toc15346711"/>
      <w:r>
        <w:t>Future maintenance</w:t>
      </w:r>
      <w:bookmarkEnd w:id="95"/>
      <w:bookmarkEnd w:id="96"/>
    </w:p>
    <w:p w14:paraId="2C2B1E85" w14:textId="6B1A7F0F" w:rsidR="00353E88" w:rsidRDefault="0058141D" w:rsidP="002731A8">
      <w:pPr>
        <w:pStyle w:val="ListParagraph"/>
        <w:numPr>
          <w:ilvl w:val="0"/>
          <w:numId w:val="11"/>
        </w:numPr>
      </w:pPr>
      <w:r>
        <w:t>The content on the website must be update to the newer technologies and to syllabus.</w:t>
      </w:r>
    </w:p>
    <w:p w14:paraId="728958E8" w14:textId="1EA9C71A" w:rsidR="0058141D" w:rsidRDefault="0058141D" w:rsidP="002731A8">
      <w:pPr>
        <w:pStyle w:val="ListParagraph"/>
        <w:numPr>
          <w:ilvl w:val="0"/>
          <w:numId w:val="11"/>
        </w:numPr>
      </w:pPr>
      <w:r>
        <w:t>The website</w:t>
      </w:r>
      <w:r w:rsidR="00AF718C">
        <w:t>’s</w:t>
      </w:r>
      <w:r w:rsidR="00B60FF6">
        <w:t xml:space="preserve"> domain </w:t>
      </w:r>
      <w:r w:rsidR="00166E4A">
        <w:t>has</w:t>
      </w:r>
      <w:r w:rsidR="00B60FF6">
        <w:t xml:space="preserve"> to purchase as well as </w:t>
      </w:r>
      <w:r w:rsidR="00BF618B">
        <w:t>HTTPS certificated</w:t>
      </w:r>
    </w:p>
    <w:p w14:paraId="7247F394" w14:textId="1C018ACD" w:rsidR="00BF618B" w:rsidRDefault="00D765C0" w:rsidP="002731A8">
      <w:pPr>
        <w:pStyle w:val="ListParagraph"/>
        <w:numPr>
          <w:ilvl w:val="0"/>
          <w:numId w:val="11"/>
        </w:numPr>
      </w:pPr>
      <w:r>
        <w:t xml:space="preserve">The content on the website might </w:t>
      </w:r>
      <w:r w:rsidR="00C37CCF">
        <w:t>be expanding in future</w:t>
      </w:r>
    </w:p>
    <w:p w14:paraId="02369FB6" w14:textId="26189B22" w:rsidR="00C37CCF" w:rsidRDefault="001D0889" w:rsidP="002731A8">
      <w:pPr>
        <w:pStyle w:val="ListParagraph"/>
        <w:numPr>
          <w:ilvl w:val="0"/>
          <w:numId w:val="11"/>
        </w:numPr>
      </w:pPr>
      <w:r>
        <w:t xml:space="preserve">For my website I have used </w:t>
      </w:r>
      <w:r w:rsidR="001B0CF5">
        <w:t>several embedded YouTube, the links overtime can break</w:t>
      </w:r>
      <w:r w:rsidR="00BE30A6">
        <w:t xml:space="preserve">. The links have to </w:t>
      </w:r>
      <w:r w:rsidR="003F6224">
        <w:t>maintained.</w:t>
      </w:r>
      <w:r w:rsidR="00BE30A6">
        <w:t xml:space="preserve"> </w:t>
      </w:r>
    </w:p>
    <w:p w14:paraId="7608287A" w14:textId="260E2419" w:rsidR="00700EEA" w:rsidRDefault="008D289B" w:rsidP="008D289B">
      <w:r>
        <w:lastRenderedPageBreak/>
        <w:br/>
      </w:r>
      <w:bookmarkStart w:id="97" w:name="_Toc10579713"/>
      <w:r w:rsidR="00AE0E7A">
        <w:t>Instructions to run the website:</w:t>
      </w:r>
    </w:p>
    <w:p w14:paraId="078B9E20" w14:textId="2F7D739C" w:rsidR="00AE0E7A" w:rsidRDefault="00AE0E7A" w:rsidP="00AE0E7A">
      <w:pPr>
        <w:pStyle w:val="ListParagraph"/>
        <w:numPr>
          <w:ilvl w:val="0"/>
          <w:numId w:val="12"/>
        </w:numPr>
      </w:pPr>
      <w:r>
        <w:t>Open</w:t>
      </w:r>
      <w:r w:rsidR="00172D28">
        <w:t xml:space="preserve"> text editor</w:t>
      </w:r>
    </w:p>
    <w:p w14:paraId="793DBF9B" w14:textId="131721D5" w:rsidR="00172D28" w:rsidRDefault="00172D28" w:rsidP="00172D28">
      <w:pPr>
        <w:pStyle w:val="ListParagraph"/>
        <w:numPr>
          <w:ilvl w:val="1"/>
          <w:numId w:val="12"/>
        </w:numPr>
      </w:pPr>
      <w:r>
        <w:t>Atom:</w:t>
      </w:r>
    </w:p>
    <w:p w14:paraId="797997CE" w14:textId="2E9B995D" w:rsidR="00172D28" w:rsidRDefault="00F9470E" w:rsidP="00F9470E">
      <w:pPr>
        <w:pStyle w:val="ListParagraph"/>
        <w:numPr>
          <w:ilvl w:val="2"/>
          <w:numId w:val="12"/>
        </w:numPr>
      </w:pPr>
      <w:r>
        <w:t>Go to settings &gt;</w:t>
      </w:r>
      <w:r w:rsidR="0065699C">
        <w:t xml:space="preserve"> install &gt; search package “live server” &gt; </w:t>
      </w:r>
      <w:r w:rsidR="006910FB">
        <w:t>install atom-live-server</w:t>
      </w:r>
    </w:p>
    <w:p w14:paraId="22574573" w14:textId="78FBAC3F" w:rsidR="006910FB" w:rsidRDefault="006910FB" w:rsidP="00F9470E">
      <w:pPr>
        <w:pStyle w:val="ListParagraph"/>
        <w:numPr>
          <w:ilvl w:val="2"/>
          <w:numId w:val="12"/>
        </w:numPr>
      </w:pPr>
      <w:r>
        <w:t>Open index.html</w:t>
      </w:r>
    </w:p>
    <w:p w14:paraId="6A0BD9C1" w14:textId="64760705" w:rsidR="006910FB" w:rsidRDefault="000836A3" w:rsidP="00F9470E">
      <w:pPr>
        <w:pStyle w:val="ListParagraph"/>
        <w:numPr>
          <w:ilvl w:val="2"/>
          <w:numId w:val="12"/>
        </w:numPr>
      </w:pPr>
      <w:r>
        <w:t xml:space="preserve">CTRL + SHIFT + P &gt; type “server” &gt; start </w:t>
      </w:r>
      <w:r w:rsidR="00083A96">
        <w:t xml:space="preserve">“Atom Live Server: start </w:t>
      </w:r>
      <w:proofErr w:type="spellStart"/>
      <w:r w:rsidR="00083A96">
        <w:t>xxxx</w:t>
      </w:r>
      <w:proofErr w:type="spellEnd"/>
      <w:r w:rsidR="00083A96">
        <w:t>”</w:t>
      </w:r>
    </w:p>
    <w:p w14:paraId="1B4ED521" w14:textId="175A47BB" w:rsidR="00F9470E" w:rsidRDefault="00F9470E" w:rsidP="00F9470E">
      <w:pPr>
        <w:pStyle w:val="ListParagraph"/>
        <w:numPr>
          <w:ilvl w:val="1"/>
          <w:numId w:val="12"/>
        </w:numPr>
      </w:pPr>
      <w:r>
        <w:t>Visual Studio Code</w:t>
      </w:r>
    </w:p>
    <w:p w14:paraId="7D7E9CAF" w14:textId="3A0E10B7" w:rsidR="00F9470E" w:rsidRDefault="005C2A97" w:rsidP="00F9470E">
      <w:pPr>
        <w:pStyle w:val="ListParagraph"/>
        <w:numPr>
          <w:ilvl w:val="2"/>
          <w:numId w:val="12"/>
        </w:numPr>
      </w:pPr>
      <w:r>
        <w:t xml:space="preserve">Go to extensions &gt; </w:t>
      </w:r>
      <w:r w:rsidR="0070629D">
        <w:t>search “liver server” &gt; install “live server”</w:t>
      </w:r>
    </w:p>
    <w:p w14:paraId="48A40C94" w14:textId="2735EAC1" w:rsidR="0070629D" w:rsidRDefault="00737629" w:rsidP="00F9470E">
      <w:pPr>
        <w:pStyle w:val="ListParagraph"/>
        <w:numPr>
          <w:ilvl w:val="2"/>
          <w:numId w:val="12"/>
        </w:numPr>
      </w:pPr>
      <w:r>
        <w:t>Open index.html</w:t>
      </w:r>
    </w:p>
    <w:p w14:paraId="5A7BB91D" w14:textId="7AC8E26A" w:rsidR="00737629" w:rsidRDefault="00737629" w:rsidP="00F9470E">
      <w:pPr>
        <w:pStyle w:val="ListParagraph"/>
        <w:numPr>
          <w:ilvl w:val="2"/>
          <w:numId w:val="12"/>
        </w:numPr>
      </w:pPr>
      <w:r>
        <w:t>Right click on the code area and click on “Open with live server”</w:t>
      </w:r>
    </w:p>
    <w:p w14:paraId="07A2E5F0" w14:textId="7BB70930" w:rsidR="00D33678" w:rsidRDefault="00D33678" w:rsidP="00D33678">
      <w:r>
        <w:t>GitHub:</w:t>
      </w:r>
    </w:p>
    <w:p w14:paraId="37E874B1" w14:textId="6EA95D17" w:rsidR="00D33678" w:rsidRDefault="00AC0D99" w:rsidP="00D33678">
      <w:hyperlink r:id="rId39" w:history="1">
        <w:r w:rsidR="006338AC">
          <w:rPr>
            <w:rStyle w:val="Hyperlink"/>
          </w:rPr>
          <w:t>https://github.com/dogs1388/FSNZ</w:t>
        </w:r>
      </w:hyperlink>
    </w:p>
    <w:p w14:paraId="12957C5E" w14:textId="68C63B71" w:rsidR="0054143F" w:rsidRDefault="0054143F" w:rsidP="00D33678">
      <w:r>
        <w:t>Website Link:</w:t>
      </w:r>
    </w:p>
    <w:p w14:paraId="17E33E7C" w14:textId="5C99BDEF" w:rsidR="0054143F" w:rsidRDefault="00AC0D99" w:rsidP="00D33678">
      <w:hyperlink r:id="rId40" w:history="1">
        <w:r w:rsidR="00211B80">
          <w:rPr>
            <w:rStyle w:val="Hyperlink"/>
          </w:rPr>
          <w:t>http://stackhounds.epizy.com</w:t>
        </w:r>
      </w:hyperlink>
    </w:p>
    <w:p w14:paraId="11184F19" w14:textId="18AE27E8" w:rsidR="00211B80" w:rsidRDefault="002E07E9" w:rsidP="00D33678">
      <w:r>
        <w:t>Photos:</w:t>
      </w:r>
    </w:p>
    <w:p w14:paraId="6C3DAE38" w14:textId="1CA9BB88" w:rsidR="002E07E9" w:rsidRDefault="00B624AA" w:rsidP="00D33678">
      <w:r>
        <w:t>Index.html:</w:t>
      </w:r>
    </w:p>
    <w:p w14:paraId="368C1DA9" w14:textId="468BBADD" w:rsidR="00B624AA" w:rsidRDefault="00B624AA" w:rsidP="00D33678">
      <w:r>
        <w:rPr>
          <w:noProof/>
        </w:rPr>
        <w:drawing>
          <wp:inline distT="0" distB="0" distL="0" distR="0" wp14:anchorId="303C52D9" wp14:editId="5F5477FB">
            <wp:extent cx="6400800" cy="3344545"/>
            <wp:effectExtent l="0" t="0" r="0" b="825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34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C9296" w14:textId="16E96D6A" w:rsidR="00B624AA" w:rsidRDefault="00B624AA" w:rsidP="00D33678"/>
    <w:p w14:paraId="14172D43" w14:textId="58302E31" w:rsidR="00B624AA" w:rsidRDefault="00B624AA" w:rsidP="00D33678"/>
    <w:p w14:paraId="4B68F93F" w14:textId="7F44BC9F" w:rsidR="00B624AA" w:rsidRDefault="001F783B" w:rsidP="00D33678">
      <w:r>
        <w:rPr>
          <w:noProof/>
        </w:rPr>
        <w:lastRenderedPageBreak/>
        <w:drawing>
          <wp:inline distT="0" distB="0" distL="0" distR="0" wp14:anchorId="4EB447F5" wp14:editId="627D62D0">
            <wp:extent cx="6400800" cy="339407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39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511A8" w14:textId="0AD2E75C" w:rsidR="001F783B" w:rsidRDefault="001F783B" w:rsidP="00D33678">
      <w:r>
        <w:t>BasicFeatures.html</w:t>
      </w:r>
    </w:p>
    <w:p w14:paraId="58025B15" w14:textId="218A3DAB" w:rsidR="001F783B" w:rsidRDefault="00CB5257" w:rsidP="00D33678">
      <w:r>
        <w:rPr>
          <w:noProof/>
        </w:rPr>
        <w:drawing>
          <wp:inline distT="0" distB="0" distL="0" distR="0" wp14:anchorId="340419A9" wp14:editId="3EC83446">
            <wp:extent cx="6400800" cy="337312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37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C9399" w14:textId="1367438E" w:rsidR="00CB5257" w:rsidRDefault="00CB5257" w:rsidP="00D33678"/>
    <w:p w14:paraId="7B97526F" w14:textId="774260D6" w:rsidR="00CB5257" w:rsidRDefault="00CB5257" w:rsidP="00D33678"/>
    <w:p w14:paraId="4889DCF7" w14:textId="6BEEC6DF" w:rsidR="00CB5257" w:rsidRDefault="00CB5257" w:rsidP="00D33678"/>
    <w:p w14:paraId="42503C5E" w14:textId="01E6FBAB" w:rsidR="00CB5257" w:rsidRDefault="00CB5257" w:rsidP="00D33678">
      <w:r>
        <w:rPr>
          <w:noProof/>
        </w:rPr>
        <w:lastRenderedPageBreak/>
        <w:drawing>
          <wp:inline distT="0" distB="0" distL="0" distR="0" wp14:anchorId="051AD519" wp14:editId="047B1BD2">
            <wp:extent cx="6400800" cy="320929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18153" w14:textId="606666DE" w:rsidR="00CB5257" w:rsidRDefault="007E3CA9" w:rsidP="00D33678">
      <w:r>
        <w:rPr>
          <w:noProof/>
        </w:rPr>
        <w:drawing>
          <wp:inline distT="0" distB="0" distL="0" distR="0" wp14:anchorId="0662211D" wp14:editId="7EBAD410">
            <wp:extent cx="6400800" cy="347091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47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532A1" w14:textId="628E58BC" w:rsidR="007E3CA9" w:rsidRDefault="00B96315" w:rsidP="00D33678">
      <w:r>
        <w:rPr>
          <w:noProof/>
        </w:rPr>
        <w:lastRenderedPageBreak/>
        <w:drawing>
          <wp:inline distT="0" distB="0" distL="0" distR="0" wp14:anchorId="7F5410B6" wp14:editId="6A232D50">
            <wp:extent cx="6400800" cy="337820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37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C619F" w14:textId="17ACE976" w:rsidR="00B96315" w:rsidRDefault="00B96315" w:rsidP="00D33678">
      <w:r>
        <w:t>ElectronicEmail.html</w:t>
      </w:r>
    </w:p>
    <w:p w14:paraId="5F8516C7" w14:textId="5BE1E3B9" w:rsidR="00B96315" w:rsidRDefault="00EB046E" w:rsidP="00D33678">
      <w:r>
        <w:rPr>
          <w:noProof/>
        </w:rPr>
        <w:drawing>
          <wp:inline distT="0" distB="0" distL="0" distR="0" wp14:anchorId="4F543A8A" wp14:editId="05710538">
            <wp:extent cx="6400800" cy="3387090"/>
            <wp:effectExtent l="0" t="0" r="0" b="381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38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A1AC2" w14:textId="47114331" w:rsidR="00EB046E" w:rsidRDefault="00EB046E" w:rsidP="00D33678"/>
    <w:p w14:paraId="7C4B89E9" w14:textId="78F6AB0C" w:rsidR="00EB046E" w:rsidRDefault="00EB046E" w:rsidP="00D33678"/>
    <w:p w14:paraId="2A0CF1DB" w14:textId="4DA73A32" w:rsidR="00EB046E" w:rsidRDefault="00EB046E" w:rsidP="00D33678"/>
    <w:p w14:paraId="23706FA0" w14:textId="3D1E94A6" w:rsidR="00EB046E" w:rsidRDefault="00EB046E" w:rsidP="00D33678">
      <w:r>
        <w:rPr>
          <w:noProof/>
        </w:rPr>
        <w:lastRenderedPageBreak/>
        <w:drawing>
          <wp:inline distT="0" distB="0" distL="0" distR="0" wp14:anchorId="3E00CBB5" wp14:editId="725EE25A">
            <wp:extent cx="6400800" cy="3404870"/>
            <wp:effectExtent l="0" t="0" r="0" b="508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40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98B2E" w14:textId="2CDF9E34" w:rsidR="00EB046E" w:rsidRDefault="003B5BBE" w:rsidP="00D33678">
      <w:r>
        <w:t>Internet Publishing</w:t>
      </w:r>
    </w:p>
    <w:p w14:paraId="19C5039D" w14:textId="547C822C" w:rsidR="003B5BBE" w:rsidRDefault="003B5BBE" w:rsidP="00D33678">
      <w:r>
        <w:rPr>
          <w:noProof/>
        </w:rPr>
        <w:drawing>
          <wp:inline distT="0" distB="0" distL="0" distR="0" wp14:anchorId="779E2AF3" wp14:editId="5C2A0E89">
            <wp:extent cx="6400800" cy="3351530"/>
            <wp:effectExtent l="0" t="0" r="0" b="127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35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ABB1C" w14:textId="4EB29179" w:rsidR="003B5BBE" w:rsidRDefault="00FB71D1" w:rsidP="00D33678">
      <w:r>
        <w:rPr>
          <w:noProof/>
        </w:rPr>
        <w:lastRenderedPageBreak/>
        <w:drawing>
          <wp:inline distT="0" distB="0" distL="0" distR="0" wp14:anchorId="3FFA8C3D" wp14:editId="5E787879">
            <wp:extent cx="6400800" cy="339534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39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3AECB" w14:textId="7479B44E" w:rsidR="00FB71D1" w:rsidRDefault="00FB71D1" w:rsidP="00D33678">
      <w:r>
        <w:rPr>
          <w:noProof/>
        </w:rPr>
        <w:drawing>
          <wp:inline distT="0" distB="0" distL="0" distR="0" wp14:anchorId="02B59DB1" wp14:editId="17FA32C0">
            <wp:extent cx="6400800" cy="337439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37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44AFD" w14:textId="77777777" w:rsidR="00FB71D1" w:rsidRDefault="00FB71D1" w:rsidP="00D33678"/>
    <w:p w14:paraId="31ED008E" w14:textId="77777777" w:rsidR="00FB71D1" w:rsidRDefault="00FB71D1" w:rsidP="00D33678"/>
    <w:p w14:paraId="2EF4D885" w14:textId="77777777" w:rsidR="00FB71D1" w:rsidRDefault="00FB71D1" w:rsidP="00D33678"/>
    <w:p w14:paraId="19E0388E" w14:textId="13D9FEC7" w:rsidR="00FB71D1" w:rsidRDefault="00FB71D1" w:rsidP="00D33678"/>
    <w:p w14:paraId="2D0FD67C" w14:textId="4C2E3B4C" w:rsidR="007732E7" w:rsidRDefault="007732E7" w:rsidP="00D33678">
      <w:r>
        <w:lastRenderedPageBreak/>
        <w:t>Poster</w:t>
      </w:r>
    </w:p>
    <w:p w14:paraId="4AB1F5E2" w14:textId="77777777" w:rsidR="007732E7" w:rsidRDefault="007732E7" w:rsidP="007732E7">
      <w:pPr>
        <w:jc w:val="center"/>
      </w:pPr>
      <w:r>
        <w:rPr>
          <w:noProof/>
        </w:rPr>
        <w:drawing>
          <wp:inline distT="0" distB="0" distL="0" distR="0" wp14:anchorId="6F8B98F3" wp14:editId="510829B8">
            <wp:extent cx="5428666" cy="7675297"/>
            <wp:effectExtent l="0" t="0" r="635" b="190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5934" cy="76855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866BD9" w14:textId="77777777" w:rsidR="00FB71D1" w:rsidRDefault="00FB71D1" w:rsidP="00D33678"/>
    <w:p w14:paraId="5A9C1546" w14:textId="31BAB12C" w:rsidR="002A2AE0" w:rsidRDefault="002A2AE0" w:rsidP="002A2AE0">
      <w:pPr>
        <w:jc w:val="center"/>
      </w:pPr>
    </w:p>
    <w:bookmarkEnd w:id="97"/>
    <w:p w14:paraId="118B83E0" w14:textId="77777777" w:rsidR="00AB4AE0" w:rsidRPr="00962547" w:rsidRDefault="00AB4AE0" w:rsidP="008D289B"/>
    <w:sectPr w:rsidR="00AB4AE0" w:rsidRPr="00962547" w:rsidSect="00A67E69">
      <w:pgSz w:w="12240" w:h="15840"/>
      <w:pgMar w:top="1440" w:right="1080" w:bottom="1440" w:left="1080" w:header="576" w:footer="432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C420A69" w14:textId="77777777" w:rsidR="00AC0D99" w:rsidRDefault="00AC0D99">
      <w:pPr>
        <w:spacing w:after="0" w:line="240" w:lineRule="auto"/>
      </w:pPr>
      <w:r>
        <w:separator/>
      </w:r>
    </w:p>
  </w:endnote>
  <w:endnote w:type="continuationSeparator" w:id="0">
    <w:p w14:paraId="29C931E7" w14:textId="77777777" w:rsidR="00AC0D99" w:rsidRDefault="00AC0D9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Meiryo">
    <w:charset w:val="80"/>
    <w:family w:val="swiss"/>
    <w:pitch w:val="variable"/>
    <w:sig w:usb0="E00002FF" w:usb1="6AC7FFFF" w:usb2="08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5A69E5F" w14:textId="77777777" w:rsidR="00172D10" w:rsidRDefault="00172D10">
    <w:pPr>
      <w:jc w:val="right"/>
    </w:pPr>
  </w:p>
  <w:p w14:paraId="541673CF" w14:textId="77777777" w:rsidR="00172D10" w:rsidRDefault="001C62C8" w:rsidP="009823B0">
    <w:pPr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noProof/>
      </w:rPr>
      <w:t>2</w:t>
    </w:r>
    <w:r>
      <w:rPr>
        <w:noProof/>
      </w:rPr>
      <w:fldChar w:fldCharType="end"/>
    </w:r>
    <w:r>
      <w:t xml:space="preserve"> </w:t>
    </w:r>
    <w:r>
      <w:rPr>
        <w:color w:val="272063" w:themeColor="accent3"/>
      </w:rPr>
      <w:sym w:font="Wingdings 2" w:char="F097"/>
    </w:r>
  </w:p>
  <w:p w14:paraId="7C65A91B" w14:textId="77777777" w:rsidR="00172D10" w:rsidRDefault="00172D10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05EA11C" w14:textId="77777777" w:rsidR="00AC0D99" w:rsidRDefault="00AC0D99">
      <w:pPr>
        <w:spacing w:after="0" w:line="240" w:lineRule="auto"/>
      </w:pPr>
      <w:r>
        <w:separator/>
      </w:r>
    </w:p>
  </w:footnote>
  <w:footnote w:type="continuationSeparator" w:id="0">
    <w:p w14:paraId="0F9D1957" w14:textId="77777777" w:rsidR="00AC0D99" w:rsidRDefault="00AC0D9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color w:val="3F1D5A" w:themeColor="accent1"/>
      </w:rPr>
      <w:alias w:val="Title"/>
      <w:id w:val="1603909394"/>
      <w:dataBinding w:prefixMappings="xmlns:ns0='http://schemas.openxmlformats.org/package/2006/metadata/core-properties' xmlns:ns1='http://purl.org/dc/elements/1.1/'" w:xpath="/ns0:coreProperties[1]/ns1:title[1]" w:storeItemID="{6C3C8BC8-F283-45AE-878A-BAB7291924A1}"/>
      <w:text/>
    </w:sdtPr>
    <w:sdtEndPr/>
    <w:sdtContent>
      <w:p w14:paraId="2AAD6D33" w14:textId="0B89CF5F" w:rsidR="00172D10" w:rsidRDefault="00552FA8">
        <w:pPr>
          <w:spacing w:after="0"/>
          <w:jc w:val="center"/>
          <w:rPr>
            <w:color w:val="E4E9EF" w:themeColor="background2"/>
          </w:rPr>
        </w:pPr>
        <w:r>
          <w:rPr>
            <w:color w:val="3F1D5A" w:themeColor="accent1"/>
          </w:rPr>
          <w:t>Website Development</w:t>
        </w:r>
      </w:p>
    </w:sdtContent>
  </w:sdt>
  <w:p w14:paraId="5A4300F6" w14:textId="77777777" w:rsidR="00172D10" w:rsidRPr="005D120C" w:rsidRDefault="001C62C8">
    <w:pPr>
      <w:jc w:val="center"/>
      <w:rPr>
        <w:color w:val="F3642C" w:themeColor="text2"/>
      </w:rPr>
    </w:pPr>
    <w:r w:rsidRPr="005D120C">
      <w:rPr>
        <w:color w:val="F3642C" w:themeColor="text2"/>
      </w:rPr>
      <w:sym w:font="Symbol" w:char="F0B7"/>
    </w:r>
    <w:r w:rsidRPr="005D120C">
      <w:rPr>
        <w:color w:val="F3642C" w:themeColor="text2"/>
      </w:rPr>
      <w:t xml:space="preserve"> </w:t>
    </w:r>
    <w:r w:rsidRPr="005D120C">
      <w:rPr>
        <w:color w:val="F3642C" w:themeColor="text2"/>
      </w:rPr>
      <w:sym w:font="Symbol" w:char="F0B7"/>
    </w:r>
    <w:r w:rsidRPr="005D120C">
      <w:rPr>
        <w:color w:val="F3642C" w:themeColor="text2"/>
      </w:rPr>
      <w:t xml:space="preserve"> </w:t>
    </w:r>
    <w:r w:rsidRPr="005D120C">
      <w:rPr>
        <w:color w:val="F3642C" w:themeColor="text2"/>
      </w:rPr>
      <w:sym w:font="Symbol" w:char="F0B7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A61D16"/>
    <w:multiLevelType w:val="hybridMultilevel"/>
    <w:tmpl w:val="1324A50C"/>
    <w:lvl w:ilvl="0" w:tplc="DB607DDE">
      <w:numFmt w:val="bullet"/>
      <w:lvlText w:val="-"/>
      <w:lvlJc w:val="left"/>
      <w:pPr>
        <w:ind w:left="720" w:hanging="360"/>
      </w:pPr>
      <w:rPr>
        <w:rFonts w:ascii="Century Gothic" w:eastAsiaTheme="minorEastAsia" w:hAnsi="Century Gothic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4350CE2"/>
    <w:multiLevelType w:val="hybridMultilevel"/>
    <w:tmpl w:val="EB64076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B253A61"/>
    <w:multiLevelType w:val="hybridMultilevel"/>
    <w:tmpl w:val="93F463D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9F500F8"/>
    <w:multiLevelType w:val="hybridMultilevel"/>
    <w:tmpl w:val="A660286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E793C60"/>
    <w:multiLevelType w:val="hybridMultilevel"/>
    <w:tmpl w:val="C43CDDB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76C090A"/>
    <w:multiLevelType w:val="hybridMultilevel"/>
    <w:tmpl w:val="44CA5BC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8D22C41"/>
    <w:multiLevelType w:val="hybridMultilevel"/>
    <w:tmpl w:val="F744ABE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D6E0CF5"/>
    <w:multiLevelType w:val="hybridMultilevel"/>
    <w:tmpl w:val="79EE010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B543991"/>
    <w:multiLevelType w:val="hybridMultilevel"/>
    <w:tmpl w:val="6C9C2B8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A5534A8"/>
    <w:multiLevelType w:val="hybridMultilevel"/>
    <w:tmpl w:val="C46035D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4B537BA"/>
    <w:multiLevelType w:val="hybridMultilevel"/>
    <w:tmpl w:val="46B29BE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B291AA8"/>
    <w:multiLevelType w:val="hybridMultilevel"/>
    <w:tmpl w:val="CEE6DE8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2"/>
  </w:num>
  <w:num w:numId="3">
    <w:abstractNumId w:val="7"/>
  </w:num>
  <w:num w:numId="4">
    <w:abstractNumId w:val="5"/>
  </w:num>
  <w:num w:numId="5">
    <w:abstractNumId w:val="8"/>
  </w:num>
  <w:num w:numId="6">
    <w:abstractNumId w:val="6"/>
  </w:num>
  <w:num w:numId="7">
    <w:abstractNumId w:val="3"/>
  </w:num>
  <w:num w:numId="8">
    <w:abstractNumId w:val="11"/>
  </w:num>
  <w:num w:numId="9">
    <w:abstractNumId w:val="9"/>
  </w:num>
  <w:num w:numId="10">
    <w:abstractNumId w:val="1"/>
  </w:num>
  <w:num w:numId="11">
    <w:abstractNumId w:val="4"/>
  </w:num>
  <w:num w:numId="12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displayBackgroundShape/>
  <w:proofState w:spelling="clean" w:grammar="clean"/>
  <w:attachedTemplate r:id="rId1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52FA8"/>
    <w:rsid w:val="000045CD"/>
    <w:rsid w:val="00005FE9"/>
    <w:rsid w:val="0000622A"/>
    <w:rsid w:val="00006343"/>
    <w:rsid w:val="00013F38"/>
    <w:rsid w:val="00014016"/>
    <w:rsid w:val="00015828"/>
    <w:rsid w:val="000240C4"/>
    <w:rsid w:val="000251F9"/>
    <w:rsid w:val="0003057C"/>
    <w:rsid w:val="00030744"/>
    <w:rsid w:val="00034610"/>
    <w:rsid w:val="000364C5"/>
    <w:rsid w:val="000376E6"/>
    <w:rsid w:val="000448B1"/>
    <w:rsid w:val="000500FF"/>
    <w:rsid w:val="0005129C"/>
    <w:rsid w:val="00051312"/>
    <w:rsid w:val="00056729"/>
    <w:rsid w:val="0005776D"/>
    <w:rsid w:val="00061B36"/>
    <w:rsid w:val="00063233"/>
    <w:rsid w:val="00064AFC"/>
    <w:rsid w:val="000662E9"/>
    <w:rsid w:val="000836A3"/>
    <w:rsid w:val="00083A96"/>
    <w:rsid w:val="000865BB"/>
    <w:rsid w:val="00091D30"/>
    <w:rsid w:val="00091DB9"/>
    <w:rsid w:val="0009285A"/>
    <w:rsid w:val="00093C4B"/>
    <w:rsid w:val="000977B8"/>
    <w:rsid w:val="000A561D"/>
    <w:rsid w:val="000C50DF"/>
    <w:rsid w:val="000C64ED"/>
    <w:rsid w:val="000D1F08"/>
    <w:rsid w:val="000D335A"/>
    <w:rsid w:val="000E0188"/>
    <w:rsid w:val="000E09C8"/>
    <w:rsid w:val="000E7632"/>
    <w:rsid w:val="000F0803"/>
    <w:rsid w:val="000F2436"/>
    <w:rsid w:val="00101232"/>
    <w:rsid w:val="00104BBF"/>
    <w:rsid w:val="00111A26"/>
    <w:rsid w:val="00115990"/>
    <w:rsid w:val="00116048"/>
    <w:rsid w:val="00117429"/>
    <w:rsid w:val="0012113E"/>
    <w:rsid w:val="00121711"/>
    <w:rsid w:val="00126938"/>
    <w:rsid w:val="0013079A"/>
    <w:rsid w:val="00135919"/>
    <w:rsid w:val="00152FB8"/>
    <w:rsid w:val="001620D6"/>
    <w:rsid w:val="00166E4A"/>
    <w:rsid w:val="00167A6B"/>
    <w:rsid w:val="00172D10"/>
    <w:rsid w:val="00172D28"/>
    <w:rsid w:val="00175878"/>
    <w:rsid w:val="00180483"/>
    <w:rsid w:val="00180B8F"/>
    <w:rsid w:val="001863D6"/>
    <w:rsid w:val="00190198"/>
    <w:rsid w:val="001921FA"/>
    <w:rsid w:val="001A2155"/>
    <w:rsid w:val="001B0CF5"/>
    <w:rsid w:val="001B289C"/>
    <w:rsid w:val="001B54F3"/>
    <w:rsid w:val="001B5C46"/>
    <w:rsid w:val="001C0940"/>
    <w:rsid w:val="001C55CF"/>
    <w:rsid w:val="001C62C8"/>
    <w:rsid w:val="001C730F"/>
    <w:rsid w:val="001D0889"/>
    <w:rsid w:val="001D2140"/>
    <w:rsid w:val="001D6EA5"/>
    <w:rsid w:val="001E23AB"/>
    <w:rsid w:val="001E44CC"/>
    <w:rsid w:val="001E683C"/>
    <w:rsid w:val="001E7BA4"/>
    <w:rsid w:val="001F430E"/>
    <w:rsid w:val="001F783B"/>
    <w:rsid w:val="001F7C5E"/>
    <w:rsid w:val="0020216F"/>
    <w:rsid w:val="0020554A"/>
    <w:rsid w:val="0020596D"/>
    <w:rsid w:val="0021059A"/>
    <w:rsid w:val="00210710"/>
    <w:rsid w:val="00211493"/>
    <w:rsid w:val="00211B80"/>
    <w:rsid w:val="00214272"/>
    <w:rsid w:val="00215BCB"/>
    <w:rsid w:val="00216057"/>
    <w:rsid w:val="0021642A"/>
    <w:rsid w:val="00221C39"/>
    <w:rsid w:val="00227D62"/>
    <w:rsid w:val="002330A8"/>
    <w:rsid w:val="00233572"/>
    <w:rsid w:val="00233F84"/>
    <w:rsid w:val="00240A06"/>
    <w:rsid w:val="002418CE"/>
    <w:rsid w:val="00245BD2"/>
    <w:rsid w:val="00246F87"/>
    <w:rsid w:val="0024764D"/>
    <w:rsid w:val="00247E85"/>
    <w:rsid w:val="00257919"/>
    <w:rsid w:val="00260E5B"/>
    <w:rsid w:val="00264B04"/>
    <w:rsid w:val="0027094F"/>
    <w:rsid w:val="00271D9E"/>
    <w:rsid w:val="002731A8"/>
    <w:rsid w:val="00273B89"/>
    <w:rsid w:val="00274B83"/>
    <w:rsid w:val="00276379"/>
    <w:rsid w:val="00294CC5"/>
    <w:rsid w:val="00294CD6"/>
    <w:rsid w:val="002A2AE0"/>
    <w:rsid w:val="002A2E02"/>
    <w:rsid w:val="002A7057"/>
    <w:rsid w:val="002B4284"/>
    <w:rsid w:val="002B62BC"/>
    <w:rsid w:val="002B64D6"/>
    <w:rsid w:val="002B71F4"/>
    <w:rsid w:val="002B7D4D"/>
    <w:rsid w:val="002C3809"/>
    <w:rsid w:val="002D1E1F"/>
    <w:rsid w:val="002E07E9"/>
    <w:rsid w:val="002E21D8"/>
    <w:rsid w:val="002E66BD"/>
    <w:rsid w:val="002E7DE3"/>
    <w:rsid w:val="002F0270"/>
    <w:rsid w:val="002F1DC3"/>
    <w:rsid w:val="00301A20"/>
    <w:rsid w:val="003040D7"/>
    <w:rsid w:val="003126BC"/>
    <w:rsid w:val="003179F5"/>
    <w:rsid w:val="00331BEB"/>
    <w:rsid w:val="00332C69"/>
    <w:rsid w:val="00333C6A"/>
    <w:rsid w:val="00334EBF"/>
    <w:rsid w:val="00341069"/>
    <w:rsid w:val="00341BF7"/>
    <w:rsid w:val="00342E82"/>
    <w:rsid w:val="00353E88"/>
    <w:rsid w:val="003605D2"/>
    <w:rsid w:val="00362A14"/>
    <w:rsid w:val="00364CAF"/>
    <w:rsid w:val="0036645C"/>
    <w:rsid w:val="00367F66"/>
    <w:rsid w:val="00372D51"/>
    <w:rsid w:val="00374C02"/>
    <w:rsid w:val="00381CB1"/>
    <w:rsid w:val="00381E84"/>
    <w:rsid w:val="003836F1"/>
    <w:rsid w:val="00383C5C"/>
    <w:rsid w:val="0039004E"/>
    <w:rsid w:val="00390237"/>
    <w:rsid w:val="003904E0"/>
    <w:rsid w:val="00390A08"/>
    <w:rsid w:val="003931D6"/>
    <w:rsid w:val="00395541"/>
    <w:rsid w:val="003A08B5"/>
    <w:rsid w:val="003A0BD4"/>
    <w:rsid w:val="003A201C"/>
    <w:rsid w:val="003A2147"/>
    <w:rsid w:val="003A7C5C"/>
    <w:rsid w:val="003B091F"/>
    <w:rsid w:val="003B1EEA"/>
    <w:rsid w:val="003B5BBE"/>
    <w:rsid w:val="003C4F66"/>
    <w:rsid w:val="003C503B"/>
    <w:rsid w:val="003C752E"/>
    <w:rsid w:val="003C7F25"/>
    <w:rsid w:val="003D12D6"/>
    <w:rsid w:val="003D19A1"/>
    <w:rsid w:val="003D5DB8"/>
    <w:rsid w:val="003D6AD5"/>
    <w:rsid w:val="003E1690"/>
    <w:rsid w:val="003E34F8"/>
    <w:rsid w:val="003E40FA"/>
    <w:rsid w:val="003E50EE"/>
    <w:rsid w:val="003E65B0"/>
    <w:rsid w:val="003F107F"/>
    <w:rsid w:val="003F3259"/>
    <w:rsid w:val="003F477B"/>
    <w:rsid w:val="003F4F17"/>
    <w:rsid w:val="003F503C"/>
    <w:rsid w:val="003F5B76"/>
    <w:rsid w:val="003F5D5F"/>
    <w:rsid w:val="003F6224"/>
    <w:rsid w:val="00412A04"/>
    <w:rsid w:val="00415737"/>
    <w:rsid w:val="00417BAA"/>
    <w:rsid w:val="0042033F"/>
    <w:rsid w:val="00424B3E"/>
    <w:rsid w:val="00426B4E"/>
    <w:rsid w:val="00426F60"/>
    <w:rsid w:val="00436949"/>
    <w:rsid w:val="00440D73"/>
    <w:rsid w:val="00442E9E"/>
    <w:rsid w:val="0044699B"/>
    <w:rsid w:val="00451447"/>
    <w:rsid w:val="00463105"/>
    <w:rsid w:val="00472742"/>
    <w:rsid w:val="00481B30"/>
    <w:rsid w:val="0048394F"/>
    <w:rsid w:val="00484023"/>
    <w:rsid w:val="004849B6"/>
    <w:rsid w:val="00486640"/>
    <w:rsid w:val="00486686"/>
    <w:rsid w:val="00486F53"/>
    <w:rsid w:val="00494C3A"/>
    <w:rsid w:val="004979C2"/>
    <w:rsid w:val="004A3FD3"/>
    <w:rsid w:val="004A7C76"/>
    <w:rsid w:val="004B1895"/>
    <w:rsid w:val="004B2B8A"/>
    <w:rsid w:val="004B5D8B"/>
    <w:rsid w:val="004C135D"/>
    <w:rsid w:val="004C2272"/>
    <w:rsid w:val="004C2E9A"/>
    <w:rsid w:val="004C7782"/>
    <w:rsid w:val="004D0145"/>
    <w:rsid w:val="004D47BA"/>
    <w:rsid w:val="004D4D5D"/>
    <w:rsid w:val="004D4E4E"/>
    <w:rsid w:val="004D7E10"/>
    <w:rsid w:val="004E1CAD"/>
    <w:rsid w:val="004E3E36"/>
    <w:rsid w:val="004E40C0"/>
    <w:rsid w:val="004F0A46"/>
    <w:rsid w:val="004F1E6E"/>
    <w:rsid w:val="004F3800"/>
    <w:rsid w:val="004F490D"/>
    <w:rsid w:val="004F53E9"/>
    <w:rsid w:val="004F5C2C"/>
    <w:rsid w:val="004F6216"/>
    <w:rsid w:val="0050046B"/>
    <w:rsid w:val="0050233B"/>
    <w:rsid w:val="00502CDE"/>
    <w:rsid w:val="00503B1B"/>
    <w:rsid w:val="00507CD8"/>
    <w:rsid w:val="005125C8"/>
    <w:rsid w:val="005149BD"/>
    <w:rsid w:val="0052345A"/>
    <w:rsid w:val="0052572B"/>
    <w:rsid w:val="00532F29"/>
    <w:rsid w:val="00534831"/>
    <w:rsid w:val="00535812"/>
    <w:rsid w:val="0054143F"/>
    <w:rsid w:val="00546C22"/>
    <w:rsid w:val="00551F9F"/>
    <w:rsid w:val="00552FA8"/>
    <w:rsid w:val="005538AF"/>
    <w:rsid w:val="00555528"/>
    <w:rsid w:val="005556EA"/>
    <w:rsid w:val="005570CD"/>
    <w:rsid w:val="00564EF7"/>
    <w:rsid w:val="00565B65"/>
    <w:rsid w:val="00575ADB"/>
    <w:rsid w:val="0058141D"/>
    <w:rsid w:val="00587D1B"/>
    <w:rsid w:val="00591A79"/>
    <w:rsid w:val="00592121"/>
    <w:rsid w:val="00593939"/>
    <w:rsid w:val="005941A0"/>
    <w:rsid w:val="005A568F"/>
    <w:rsid w:val="005A6AE8"/>
    <w:rsid w:val="005A7969"/>
    <w:rsid w:val="005B19A5"/>
    <w:rsid w:val="005B4921"/>
    <w:rsid w:val="005B65AA"/>
    <w:rsid w:val="005B786D"/>
    <w:rsid w:val="005C0D19"/>
    <w:rsid w:val="005C2A97"/>
    <w:rsid w:val="005C4AA0"/>
    <w:rsid w:val="005C530C"/>
    <w:rsid w:val="005D120C"/>
    <w:rsid w:val="005D14C2"/>
    <w:rsid w:val="005D4222"/>
    <w:rsid w:val="005D4A06"/>
    <w:rsid w:val="005D54A6"/>
    <w:rsid w:val="005D55A3"/>
    <w:rsid w:val="005D7907"/>
    <w:rsid w:val="005E344E"/>
    <w:rsid w:val="005E41BB"/>
    <w:rsid w:val="005E6A83"/>
    <w:rsid w:val="005F0066"/>
    <w:rsid w:val="005F4890"/>
    <w:rsid w:val="005F7147"/>
    <w:rsid w:val="006001D5"/>
    <w:rsid w:val="00603DA3"/>
    <w:rsid w:val="0060408A"/>
    <w:rsid w:val="0061596F"/>
    <w:rsid w:val="00616DDD"/>
    <w:rsid w:val="00622BAC"/>
    <w:rsid w:val="00630D0F"/>
    <w:rsid w:val="006338AC"/>
    <w:rsid w:val="00634120"/>
    <w:rsid w:val="00640085"/>
    <w:rsid w:val="006414B6"/>
    <w:rsid w:val="00646FE5"/>
    <w:rsid w:val="006534A0"/>
    <w:rsid w:val="0065699C"/>
    <w:rsid w:val="00664473"/>
    <w:rsid w:val="00670D45"/>
    <w:rsid w:val="00674A07"/>
    <w:rsid w:val="00682082"/>
    <w:rsid w:val="006823F0"/>
    <w:rsid w:val="00683B97"/>
    <w:rsid w:val="00686E46"/>
    <w:rsid w:val="006870AD"/>
    <w:rsid w:val="006910FB"/>
    <w:rsid w:val="006922B6"/>
    <w:rsid w:val="00693588"/>
    <w:rsid w:val="0069383C"/>
    <w:rsid w:val="006A0E24"/>
    <w:rsid w:val="006A25B1"/>
    <w:rsid w:val="006A4412"/>
    <w:rsid w:val="006A6848"/>
    <w:rsid w:val="006B095D"/>
    <w:rsid w:val="006B5745"/>
    <w:rsid w:val="006C207A"/>
    <w:rsid w:val="006C4ED5"/>
    <w:rsid w:val="006E4731"/>
    <w:rsid w:val="006F0079"/>
    <w:rsid w:val="006F6410"/>
    <w:rsid w:val="00700EEA"/>
    <w:rsid w:val="00705B9D"/>
    <w:rsid w:val="0070629D"/>
    <w:rsid w:val="00706F21"/>
    <w:rsid w:val="007155BC"/>
    <w:rsid w:val="00717BD2"/>
    <w:rsid w:val="007211BA"/>
    <w:rsid w:val="00725DEB"/>
    <w:rsid w:val="00732598"/>
    <w:rsid w:val="00733045"/>
    <w:rsid w:val="00735B3C"/>
    <w:rsid w:val="00737629"/>
    <w:rsid w:val="007425BB"/>
    <w:rsid w:val="00744CD2"/>
    <w:rsid w:val="0074577C"/>
    <w:rsid w:val="00745E7E"/>
    <w:rsid w:val="007515DA"/>
    <w:rsid w:val="007534FD"/>
    <w:rsid w:val="00753E80"/>
    <w:rsid w:val="00754A60"/>
    <w:rsid w:val="00755309"/>
    <w:rsid w:val="00760B18"/>
    <w:rsid w:val="0076665A"/>
    <w:rsid w:val="00770050"/>
    <w:rsid w:val="00771143"/>
    <w:rsid w:val="00771EC7"/>
    <w:rsid w:val="00772118"/>
    <w:rsid w:val="007732E7"/>
    <w:rsid w:val="00774F84"/>
    <w:rsid w:val="0078308C"/>
    <w:rsid w:val="007830DB"/>
    <w:rsid w:val="00783A10"/>
    <w:rsid w:val="007847FC"/>
    <w:rsid w:val="007A32B1"/>
    <w:rsid w:val="007A49FD"/>
    <w:rsid w:val="007A4D4E"/>
    <w:rsid w:val="007A512E"/>
    <w:rsid w:val="007A5EBE"/>
    <w:rsid w:val="007A6DF5"/>
    <w:rsid w:val="007B0D72"/>
    <w:rsid w:val="007B5C29"/>
    <w:rsid w:val="007C0205"/>
    <w:rsid w:val="007C65CB"/>
    <w:rsid w:val="007D1152"/>
    <w:rsid w:val="007D3F51"/>
    <w:rsid w:val="007D6D1D"/>
    <w:rsid w:val="007E1C22"/>
    <w:rsid w:val="007E3599"/>
    <w:rsid w:val="007E3CA9"/>
    <w:rsid w:val="007E48B5"/>
    <w:rsid w:val="007F16BC"/>
    <w:rsid w:val="0080149E"/>
    <w:rsid w:val="008061F7"/>
    <w:rsid w:val="00813931"/>
    <w:rsid w:val="00821817"/>
    <w:rsid w:val="008220C4"/>
    <w:rsid w:val="00825C21"/>
    <w:rsid w:val="00832F2A"/>
    <w:rsid w:val="0083313D"/>
    <w:rsid w:val="00836ECF"/>
    <w:rsid w:val="00841946"/>
    <w:rsid w:val="00850FC4"/>
    <w:rsid w:val="0085236E"/>
    <w:rsid w:val="00852B5E"/>
    <w:rsid w:val="00855052"/>
    <w:rsid w:val="0086288F"/>
    <w:rsid w:val="00864D76"/>
    <w:rsid w:val="008714D0"/>
    <w:rsid w:val="00871D7A"/>
    <w:rsid w:val="00885BCB"/>
    <w:rsid w:val="00887DE6"/>
    <w:rsid w:val="0089298C"/>
    <w:rsid w:val="00894079"/>
    <w:rsid w:val="00897C5E"/>
    <w:rsid w:val="008A25CD"/>
    <w:rsid w:val="008A472C"/>
    <w:rsid w:val="008B3736"/>
    <w:rsid w:val="008B4DFA"/>
    <w:rsid w:val="008B7594"/>
    <w:rsid w:val="008C0FEC"/>
    <w:rsid w:val="008C706D"/>
    <w:rsid w:val="008D289B"/>
    <w:rsid w:val="008D2E73"/>
    <w:rsid w:val="008D325E"/>
    <w:rsid w:val="008D38B0"/>
    <w:rsid w:val="008D708D"/>
    <w:rsid w:val="008E02A5"/>
    <w:rsid w:val="008E1A81"/>
    <w:rsid w:val="008E2D62"/>
    <w:rsid w:val="008E37E8"/>
    <w:rsid w:val="008E3AB8"/>
    <w:rsid w:val="008E43B4"/>
    <w:rsid w:val="008F7D01"/>
    <w:rsid w:val="00901939"/>
    <w:rsid w:val="00902176"/>
    <w:rsid w:val="0090304A"/>
    <w:rsid w:val="0090559B"/>
    <w:rsid w:val="00907260"/>
    <w:rsid w:val="00933569"/>
    <w:rsid w:val="00943A30"/>
    <w:rsid w:val="0094631D"/>
    <w:rsid w:val="00946563"/>
    <w:rsid w:val="00947831"/>
    <w:rsid w:val="0095226E"/>
    <w:rsid w:val="0095710F"/>
    <w:rsid w:val="0096164A"/>
    <w:rsid w:val="00962001"/>
    <w:rsid w:val="00962547"/>
    <w:rsid w:val="00962684"/>
    <w:rsid w:val="00966D5F"/>
    <w:rsid w:val="00970AD0"/>
    <w:rsid w:val="00976E5A"/>
    <w:rsid w:val="009823B0"/>
    <w:rsid w:val="00982CD8"/>
    <w:rsid w:val="00990E6A"/>
    <w:rsid w:val="009A3609"/>
    <w:rsid w:val="009A576D"/>
    <w:rsid w:val="009B4C6F"/>
    <w:rsid w:val="009B59E1"/>
    <w:rsid w:val="009C2921"/>
    <w:rsid w:val="009C60F0"/>
    <w:rsid w:val="009C62F3"/>
    <w:rsid w:val="009C660F"/>
    <w:rsid w:val="009E053A"/>
    <w:rsid w:val="009F0E7E"/>
    <w:rsid w:val="009F535B"/>
    <w:rsid w:val="009F6200"/>
    <w:rsid w:val="009F6992"/>
    <w:rsid w:val="00A02E0F"/>
    <w:rsid w:val="00A035FA"/>
    <w:rsid w:val="00A03651"/>
    <w:rsid w:val="00A1441A"/>
    <w:rsid w:val="00A22B28"/>
    <w:rsid w:val="00A264A7"/>
    <w:rsid w:val="00A272E4"/>
    <w:rsid w:val="00A27DB4"/>
    <w:rsid w:val="00A30919"/>
    <w:rsid w:val="00A31019"/>
    <w:rsid w:val="00A357F0"/>
    <w:rsid w:val="00A37606"/>
    <w:rsid w:val="00A42899"/>
    <w:rsid w:val="00A50480"/>
    <w:rsid w:val="00A61557"/>
    <w:rsid w:val="00A65BCC"/>
    <w:rsid w:val="00A66F26"/>
    <w:rsid w:val="00A67E69"/>
    <w:rsid w:val="00A72379"/>
    <w:rsid w:val="00A7251E"/>
    <w:rsid w:val="00A72E3B"/>
    <w:rsid w:val="00A879F7"/>
    <w:rsid w:val="00A92AC1"/>
    <w:rsid w:val="00A93597"/>
    <w:rsid w:val="00A96748"/>
    <w:rsid w:val="00AA0399"/>
    <w:rsid w:val="00AA1FA1"/>
    <w:rsid w:val="00AA75C4"/>
    <w:rsid w:val="00AA76A5"/>
    <w:rsid w:val="00AB1C9E"/>
    <w:rsid w:val="00AB4AE0"/>
    <w:rsid w:val="00AC0448"/>
    <w:rsid w:val="00AC0D99"/>
    <w:rsid w:val="00AC22C5"/>
    <w:rsid w:val="00AC2F09"/>
    <w:rsid w:val="00AC6802"/>
    <w:rsid w:val="00AD25DA"/>
    <w:rsid w:val="00AD5C04"/>
    <w:rsid w:val="00AD67D1"/>
    <w:rsid w:val="00AE03D8"/>
    <w:rsid w:val="00AE0E7A"/>
    <w:rsid w:val="00AE293A"/>
    <w:rsid w:val="00AF0231"/>
    <w:rsid w:val="00AF4FDE"/>
    <w:rsid w:val="00AF718C"/>
    <w:rsid w:val="00B03E05"/>
    <w:rsid w:val="00B14E9E"/>
    <w:rsid w:val="00B22E9B"/>
    <w:rsid w:val="00B25FBD"/>
    <w:rsid w:val="00B30BDC"/>
    <w:rsid w:val="00B3422C"/>
    <w:rsid w:val="00B47C1E"/>
    <w:rsid w:val="00B50A26"/>
    <w:rsid w:val="00B517D3"/>
    <w:rsid w:val="00B52E3F"/>
    <w:rsid w:val="00B53A84"/>
    <w:rsid w:val="00B5482A"/>
    <w:rsid w:val="00B60C26"/>
    <w:rsid w:val="00B60FF6"/>
    <w:rsid w:val="00B61169"/>
    <w:rsid w:val="00B61471"/>
    <w:rsid w:val="00B614C9"/>
    <w:rsid w:val="00B624AA"/>
    <w:rsid w:val="00B638EA"/>
    <w:rsid w:val="00B70012"/>
    <w:rsid w:val="00B76B9C"/>
    <w:rsid w:val="00B87145"/>
    <w:rsid w:val="00B903A7"/>
    <w:rsid w:val="00B96315"/>
    <w:rsid w:val="00B9751C"/>
    <w:rsid w:val="00B97F1E"/>
    <w:rsid w:val="00BB1CF1"/>
    <w:rsid w:val="00BB7255"/>
    <w:rsid w:val="00BC2CD1"/>
    <w:rsid w:val="00BC3B54"/>
    <w:rsid w:val="00BC5CF3"/>
    <w:rsid w:val="00BD3F78"/>
    <w:rsid w:val="00BD6DF3"/>
    <w:rsid w:val="00BE09CA"/>
    <w:rsid w:val="00BE1AE7"/>
    <w:rsid w:val="00BE24E9"/>
    <w:rsid w:val="00BE2D88"/>
    <w:rsid w:val="00BE30A6"/>
    <w:rsid w:val="00BF013B"/>
    <w:rsid w:val="00BF1BD3"/>
    <w:rsid w:val="00BF618B"/>
    <w:rsid w:val="00C019D8"/>
    <w:rsid w:val="00C04304"/>
    <w:rsid w:val="00C07192"/>
    <w:rsid w:val="00C07F3D"/>
    <w:rsid w:val="00C152F9"/>
    <w:rsid w:val="00C22445"/>
    <w:rsid w:val="00C34490"/>
    <w:rsid w:val="00C34DAD"/>
    <w:rsid w:val="00C35543"/>
    <w:rsid w:val="00C37CCF"/>
    <w:rsid w:val="00C410CE"/>
    <w:rsid w:val="00C4132F"/>
    <w:rsid w:val="00C41A12"/>
    <w:rsid w:val="00C442FA"/>
    <w:rsid w:val="00C5140C"/>
    <w:rsid w:val="00C56195"/>
    <w:rsid w:val="00C63B18"/>
    <w:rsid w:val="00C74A1A"/>
    <w:rsid w:val="00C7555D"/>
    <w:rsid w:val="00C770BD"/>
    <w:rsid w:val="00C84795"/>
    <w:rsid w:val="00C91D5F"/>
    <w:rsid w:val="00C922DF"/>
    <w:rsid w:val="00C94FBA"/>
    <w:rsid w:val="00CA4C92"/>
    <w:rsid w:val="00CA6E29"/>
    <w:rsid w:val="00CB3BF0"/>
    <w:rsid w:val="00CB5257"/>
    <w:rsid w:val="00CB635C"/>
    <w:rsid w:val="00CC07E5"/>
    <w:rsid w:val="00CC0C54"/>
    <w:rsid w:val="00CC199F"/>
    <w:rsid w:val="00CC421E"/>
    <w:rsid w:val="00CD37DF"/>
    <w:rsid w:val="00CD6C5E"/>
    <w:rsid w:val="00CE38C3"/>
    <w:rsid w:val="00CE7537"/>
    <w:rsid w:val="00CE7715"/>
    <w:rsid w:val="00D10BC9"/>
    <w:rsid w:val="00D11B18"/>
    <w:rsid w:val="00D15BF5"/>
    <w:rsid w:val="00D175C5"/>
    <w:rsid w:val="00D23609"/>
    <w:rsid w:val="00D31321"/>
    <w:rsid w:val="00D33069"/>
    <w:rsid w:val="00D33678"/>
    <w:rsid w:val="00D34FD7"/>
    <w:rsid w:val="00D357C1"/>
    <w:rsid w:val="00D37395"/>
    <w:rsid w:val="00D3752F"/>
    <w:rsid w:val="00D464B1"/>
    <w:rsid w:val="00D47EDD"/>
    <w:rsid w:val="00D5009C"/>
    <w:rsid w:val="00D51681"/>
    <w:rsid w:val="00D51A7F"/>
    <w:rsid w:val="00D53F23"/>
    <w:rsid w:val="00D56847"/>
    <w:rsid w:val="00D5728B"/>
    <w:rsid w:val="00D60F92"/>
    <w:rsid w:val="00D61EA2"/>
    <w:rsid w:val="00D62A0A"/>
    <w:rsid w:val="00D62B7C"/>
    <w:rsid w:val="00D63F66"/>
    <w:rsid w:val="00D72FC1"/>
    <w:rsid w:val="00D73CBA"/>
    <w:rsid w:val="00D761E9"/>
    <w:rsid w:val="00D7621C"/>
    <w:rsid w:val="00D765C0"/>
    <w:rsid w:val="00D807EC"/>
    <w:rsid w:val="00D84E4E"/>
    <w:rsid w:val="00D90B43"/>
    <w:rsid w:val="00D915C7"/>
    <w:rsid w:val="00D9535E"/>
    <w:rsid w:val="00D95641"/>
    <w:rsid w:val="00DA6F76"/>
    <w:rsid w:val="00DB3691"/>
    <w:rsid w:val="00DB39F9"/>
    <w:rsid w:val="00DB5A35"/>
    <w:rsid w:val="00DB5B1B"/>
    <w:rsid w:val="00DB64B6"/>
    <w:rsid w:val="00DC53F2"/>
    <w:rsid w:val="00DD0018"/>
    <w:rsid w:val="00DD0CD9"/>
    <w:rsid w:val="00DD16DF"/>
    <w:rsid w:val="00DE2EA0"/>
    <w:rsid w:val="00DF2BF6"/>
    <w:rsid w:val="00DF4E8C"/>
    <w:rsid w:val="00DF568F"/>
    <w:rsid w:val="00E055B0"/>
    <w:rsid w:val="00E115E6"/>
    <w:rsid w:val="00E12D19"/>
    <w:rsid w:val="00E26857"/>
    <w:rsid w:val="00E34FD9"/>
    <w:rsid w:val="00E3564B"/>
    <w:rsid w:val="00E404D5"/>
    <w:rsid w:val="00E42663"/>
    <w:rsid w:val="00E4668E"/>
    <w:rsid w:val="00E53971"/>
    <w:rsid w:val="00E6180F"/>
    <w:rsid w:val="00E64282"/>
    <w:rsid w:val="00E659B0"/>
    <w:rsid w:val="00E83FF4"/>
    <w:rsid w:val="00E9612D"/>
    <w:rsid w:val="00EA52FC"/>
    <w:rsid w:val="00EA5BCD"/>
    <w:rsid w:val="00EA744A"/>
    <w:rsid w:val="00EB046E"/>
    <w:rsid w:val="00EB0DA8"/>
    <w:rsid w:val="00EB7716"/>
    <w:rsid w:val="00ED0DB6"/>
    <w:rsid w:val="00EE140C"/>
    <w:rsid w:val="00EF09CA"/>
    <w:rsid w:val="00EF1800"/>
    <w:rsid w:val="00EF406F"/>
    <w:rsid w:val="00F01A45"/>
    <w:rsid w:val="00F22277"/>
    <w:rsid w:val="00F246F9"/>
    <w:rsid w:val="00F33F08"/>
    <w:rsid w:val="00F40ED5"/>
    <w:rsid w:val="00F450CF"/>
    <w:rsid w:val="00F46E32"/>
    <w:rsid w:val="00F476E3"/>
    <w:rsid w:val="00F47947"/>
    <w:rsid w:val="00F54A2C"/>
    <w:rsid w:val="00F55F42"/>
    <w:rsid w:val="00F571E3"/>
    <w:rsid w:val="00F7102D"/>
    <w:rsid w:val="00F72946"/>
    <w:rsid w:val="00F76256"/>
    <w:rsid w:val="00F77AFD"/>
    <w:rsid w:val="00F812AD"/>
    <w:rsid w:val="00F86103"/>
    <w:rsid w:val="00F916B6"/>
    <w:rsid w:val="00F9470E"/>
    <w:rsid w:val="00F96DE3"/>
    <w:rsid w:val="00F975B8"/>
    <w:rsid w:val="00FA3AA0"/>
    <w:rsid w:val="00FB2880"/>
    <w:rsid w:val="00FB29E6"/>
    <w:rsid w:val="00FB71D1"/>
    <w:rsid w:val="00FC0C8D"/>
    <w:rsid w:val="00FD28C1"/>
    <w:rsid w:val="00FD2FA9"/>
    <w:rsid w:val="00FD4CAB"/>
    <w:rsid w:val="00FD6A86"/>
    <w:rsid w:val="00FE1796"/>
    <w:rsid w:val="00FE3A0D"/>
    <w:rsid w:val="00FE6306"/>
    <w:rsid w:val="00FF0177"/>
    <w:rsid w:val="00FF6E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1588556"/>
  <w15:docId w15:val="{7E9699C6-9541-46C8-A642-E3A26BACBC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F53E9"/>
    <w:pPr>
      <w:keepNext/>
      <w:keepLines/>
      <w:shd w:val="clear" w:color="auto" w:fill="3F1D5A" w:themeFill="accent1"/>
      <w:spacing w:before="360" w:after="0" w:line="240" w:lineRule="auto"/>
      <w:outlineLvl w:val="0"/>
    </w:pPr>
    <w:rPr>
      <w:rFonts w:asciiTheme="majorHAnsi" w:eastAsiaTheme="majorEastAsia" w:hAnsiTheme="majorHAnsi" w:cstheme="majorBidi"/>
      <w:bCs/>
      <w:color w:val="FFFFFF" w:themeColor="background1"/>
      <w:sz w:val="28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76B9C"/>
    <w:pPr>
      <w:keepNext/>
      <w:keepLines/>
      <w:spacing w:before="120" w:after="0" w:line="240" w:lineRule="auto"/>
      <w:outlineLvl w:val="1"/>
    </w:pPr>
    <w:rPr>
      <w:rFonts w:asciiTheme="majorHAnsi" w:eastAsiaTheme="majorEastAsia" w:hAnsiTheme="majorHAnsi" w:cstheme="majorBidi"/>
      <w:b/>
      <w:bCs/>
      <w:color w:val="3F1D5A" w:themeColor="accent1"/>
      <w:sz w:val="28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20" w:after="0" w:line="240" w:lineRule="auto"/>
      <w:outlineLvl w:val="2"/>
    </w:pPr>
    <w:rPr>
      <w:rFonts w:asciiTheme="majorHAnsi" w:eastAsiaTheme="majorEastAsia" w:hAnsiTheme="majorHAnsi" w:cstheme="majorBidi"/>
      <w:bCs/>
      <w:i/>
      <w:color w:val="F3642C" w:themeColor="text2"/>
      <w:sz w:val="23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200" w:after="0" w:line="264" w:lineRule="auto"/>
      <w:outlineLvl w:val="3"/>
    </w:pPr>
    <w:rPr>
      <w:rFonts w:asciiTheme="majorHAnsi" w:eastAsiaTheme="majorEastAsia" w:hAnsiTheme="majorHAnsi" w:cstheme="majorBidi"/>
      <w:bCs/>
      <w:i/>
      <w:iCs/>
      <w:color w:val="F3642C" w:themeColor="text2"/>
      <w:sz w:val="23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200" w:after="0" w:line="264" w:lineRule="auto"/>
      <w:outlineLvl w:val="4"/>
    </w:pPr>
    <w:rPr>
      <w:rFonts w:asciiTheme="majorHAnsi" w:eastAsiaTheme="majorEastAsia" w:hAnsiTheme="majorHAnsi" w:cstheme="majorBidi"/>
      <w:color w:val="000000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200" w:after="0" w:line="264" w:lineRule="auto"/>
      <w:outlineLvl w:val="5"/>
    </w:pPr>
    <w:rPr>
      <w:rFonts w:asciiTheme="majorHAnsi" w:eastAsiaTheme="majorEastAsia" w:hAnsiTheme="majorHAnsi" w:cstheme="majorBidi"/>
      <w:i/>
      <w:iCs/>
      <w:color w:val="000000"/>
      <w:sz w:val="21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pPr>
      <w:keepNext/>
      <w:keepLines/>
      <w:spacing w:before="200" w:after="0" w:line="264" w:lineRule="auto"/>
      <w:outlineLvl w:val="6"/>
    </w:pPr>
    <w:rPr>
      <w:rFonts w:asciiTheme="majorHAnsi" w:eastAsiaTheme="majorEastAsia" w:hAnsiTheme="majorHAnsi" w:cstheme="majorBidi"/>
      <w:i/>
      <w:iCs/>
      <w:color w:val="000000"/>
      <w:sz w:val="21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pPr>
      <w:keepNext/>
      <w:keepLines/>
      <w:spacing w:before="200" w:after="0" w:line="264" w:lineRule="auto"/>
      <w:outlineLvl w:val="7"/>
    </w:pPr>
    <w:rPr>
      <w:rFonts w:asciiTheme="majorHAnsi" w:eastAsiaTheme="majorEastAsia" w:hAnsiTheme="majorHAnsi" w:cstheme="majorBidi"/>
      <w:color w:val="000000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pPr>
      <w:keepNext/>
      <w:keepLines/>
      <w:spacing w:before="200" w:after="0" w:line="264" w:lineRule="auto"/>
      <w:outlineLvl w:val="8"/>
    </w:pPr>
    <w:rPr>
      <w:rFonts w:asciiTheme="majorHAnsi" w:eastAsiaTheme="majorEastAsia" w:hAnsiTheme="majorHAnsi" w:cstheme="majorBidi"/>
      <w:i/>
      <w:iCs/>
      <w:color w:val="000000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F53E9"/>
    <w:rPr>
      <w:rFonts w:asciiTheme="majorHAnsi" w:eastAsiaTheme="majorEastAsia" w:hAnsiTheme="majorHAnsi" w:cstheme="majorBidi"/>
      <w:bCs/>
      <w:color w:val="FFFFFF" w:themeColor="background1"/>
      <w:sz w:val="28"/>
      <w:szCs w:val="32"/>
      <w:shd w:val="clear" w:color="auto" w:fill="3F1D5A" w:themeFill="accent1"/>
    </w:rPr>
  </w:style>
  <w:style w:type="character" w:customStyle="1" w:styleId="Heading2Char">
    <w:name w:val="Heading 2 Char"/>
    <w:basedOn w:val="DefaultParagraphFont"/>
    <w:link w:val="Heading2"/>
    <w:uiPriority w:val="9"/>
    <w:rsid w:val="00B76B9C"/>
    <w:rPr>
      <w:rFonts w:asciiTheme="majorHAnsi" w:eastAsiaTheme="majorEastAsia" w:hAnsiTheme="majorHAnsi" w:cstheme="majorBidi"/>
      <w:b/>
      <w:bCs/>
      <w:color w:val="3F1D5A" w:themeColor="accent1"/>
      <w:sz w:val="28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Pr>
      <w:rFonts w:asciiTheme="majorHAnsi" w:eastAsiaTheme="majorEastAsia" w:hAnsiTheme="majorHAnsi" w:cstheme="majorBidi"/>
      <w:bCs/>
      <w:i/>
      <w:color w:val="auto"/>
      <w:sz w:val="23"/>
    </w:rPr>
  </w:style>
  <w:style w:type="paragraph" w:styleId="Title">
    <w:name w:val="Title"/>
    <w:basedOn w:val="Normal"/>
    <w:next w:val="Normal"/>
    <w:link w:val="TitleChar"/>
    <w:uiPriority w:val="10"/>
    <w:qFormat/>
    <w:rsid w:val="008A25CD"/>
    <w:pPr>
      <w:spacing w:after="300" w:line="240" w:lineRule="auto"/>
      <w:contextualSpacing/>
    </w:pPr>
    <w:rPr>
      <w:rFonts w:asciiTheme="majorHAnsi" w:eastAsiaTheme="majorEastAsia" w:hAnsiTheme="majorHAnsi" w:cstheme="majorBidi"/>
      <w:b/>
      <w:color w:val="F3642C" w:themeColor="text2"/>
      <w:spacing w:val="5"/>
      <w:kern w:val="28"/>
      <w:sz w:val="44"/>
      <w:szCs w:val="56"/>
      <w14:ligatures w14:val="standardContextual"/>
      <w14:cntxtAlts/>
    </w:rPr>
  </w:style>
  <w:style w:type="character" w:customStyle="1" w:styleId="TitleChar">
    <w:name w:val="Title Char"/>
    <w:basedOn w:val="DefaultParagraphFont"/>
    <w:link w:val="Title"/>
    <w:uiPriority w:val="10"/>
    <w:rsid w:val="008A25CD"/>
    <w:rPr>
      <w:rFonts w:asciiTheme="majorHAnsi" w:eastAsiaTheme="majorEastAsia" w:hAnsiTheme="majorHAnsi" w:cstheme="majorBidi"/>
      <w:b/>
      <w:color w:val="F3642C" w:themeColor="text2"/>
      <w:spacing w:val="5"/>
      <w:kern w:val="28"/>
      <w:sz w:val="44"/>
      <w:szCs w:val="56"/>
      <w14:ligatures w14:val="standardContextual"/>
      <w14:cntxtAlts/>
    </w:rPr>
  </w:style>
  <w:style w:type="paragraph" w:styleId="Subtitle">
    <w:name w:val="Subtitle"/>
    <w:basedOn w:val="Normal"/>
    <w:next w:val="Normal"/>
    <w:link w:val="SubtitleChar"/>
    <w:uiPriority w:val="11"/>
    <w:qFormat/>
    <w:rsid w:val="00B76B9C"/>
    <w:pPr>
      <w:numPr>
        <w:ilvl w:val="1"/>
      </w:numPr>
    </w:pPr>
    <w:rPr>
      <w:rFonts w:eastAsiaTheme="majorEastAsia" w:cstheme="majorBidi"/>
      <w:b/>
      <w:iCs/>
      <w:color w:val="272063" w:themeColor="accent3"/>
      <w:spacing w:val="15"/>
      <w:sz w:val="28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B76B9C"/>
    <w:rPr>
      <w:rFonts w:eastAsiaTheme="majorEastAsia" w:cstheme="majorBidi"/>
      <w:b/>
      <w:iCs/>
      <w:color w:val="272063" w:themeColor="accent3"/>
      <w:spacing w:val="15"/>
      <w:sz w:val="28"/>
      <w:szCs w:val="24"/>
    </w:rPr>
  </w:style>
  <w:style w:type="paragraph" w:styleId="Header">
    <w:name w:val="header"/>
    <w:basedOn w:val="Normal"/>
    <w:link w:val="HeaderChar"/>
    <w:uiPriority w:val="99"/>
    <w:unhideWhenUsed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Pr>
      <w:rFonts w:eastAsiaTheme="minorEastAsia"/>
    </w:rPr>
  </w:style>
  <w:style w:type="paragraph" w:styleId="NoSpacing">
    <w:name w:val="No Spacing"/>
    <w:link w:val="NoSpacingChar"/>
    <w:uiPriority w:val="1"/>
    <w:qFormat/>
    <w:pPr>
      <w:spacing w:after="0" w:line="240" w:lineRule="auto"/>
    </w:pPr>
  </w:style>
  <w:style w:type="character" w:customStyle="1" w:styleId="NoSpacingChar">
    <w:name w:val="No Spacing Char"/>
    <w:basedOn w:val="DefaultParagraphFont"/>
    <w:link w:val="NoSpacing"/>
    <w:uiPriority w:val="1"/>
  </w:style>
  <w:style w:type="paragraph" w:styleId="BalloonText">
    <w:name w:val="Balloon Text"/>
    <w:basedOn w:val="Normal"/>
    <w:link w:val="BalloonTextChar"/>
    <w:uiPriority w:val="99"/>
    <w:semiHidden/>
    <w:unhideWhenUsed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Pr>
      <w:rFonts w:ascii="Tahoma" w:eastAsiaTheme="minorEastAsia" w:hAnsi="Tahoma" w:cs="Tahoma"/>
      <w:sz w:val="16"/>
      <w:szCs w:val="16"/>
    </w:rPr>
  </w:style>
  <w:style w:type="character" w:customStyle="1" w:styleId="Heading4Char">
    <w:name w:val="Heading 4 Char"/>
    <w:basedOn w:val="DefaultParagraphFont"/>
    <w:link w:val="Heading4"/>
    <w:uiPriority w:val="9"/>
    <w:semiHidden/>
    <w:rPr>
      <w:rFonts w:asciiTheme="majorHAnsi" w:eastAsiaTheme="majorEastAsia" w:hAnsiTheme="majorHAnsi" w:cstheme="majorBidi"/>
      <w:bCs/>
      <w:i/>
      <w:iCs/>
      <w:color w:val="auto"/>
      <w:sz w:val="23"/>
    </w:rPr>
  </w:style>
  <w:style w:type="character" w:customStyle="1" w:styleId="Heading5Char">
    <w:name w:val="Heading 5 Char"/>
    <w:basedOn w:val="DefaultParagraphFont"/>
    <w:link w:val="Heading5"/>
    <w:uiPriority w:val="9"/>
    <w:semiHidden/>
    <w:rPr>
      <w:rFonts w:asciiTheme="majorHAnsi" w:eastAsiaTheme="majorEastAsia" w:hAnsiTheme="majorHAnsi" w:cstheme="majorBidi"/>
      <w:color w:val="000000"/>
    </w:rPr>
  </w:style>
  <w:style w:type="character" w:customStyle="1" w:styleId="Heading6Char">
    <w:name w:val="Heading 6 Char"/>
    <w:basedOn w:val="DefaultParagraphFont"/>
    <w:link w:val="Heading6"/>
    <w:uiPriority w:val="9"/>
    <w:semiHidden/>
    <w:rPr>
      <w:rFonts w:asciiTheme="majorHAnsi" w:eastAsiaTheme="majorEastAsia" w:hAnsiTheme="majorHAnsi" w:cstheme="majorBidi"/>
      <w:i/>
      <w:iCs/>
      <w:color w:val="000000"/>
      <w:sz w:val="21"/>
    </w:rPr>
  </w:style>
  <w:style w:type="character" w:customStyle="1" w:styleId="Heading7Char">
    <w:name w:val="Heading 7 Char"/>
    <w:basedOn w:val="DefaultParagraphFont"/>
    <w:link w:val="Heading7"/>
    <w:uiPriority w:val="9"/>
    <w:semiHidden/>
    <w:rPr>
      <w:rFonts w:asciiTheme="majorHAnsi" w:eastAsiaTheme="majorEastAsia" w:hAnsiTheme="majorHAnsi" w:cstheme="majorBidi"/>
      <w:i/>
      <w:iCs/>
      <w:color w:val="000000"/>
      <w:sz w:val="21"/>
    </w:rPr>
  </w:style>
  <w:style w:type="character" w:customStyle="1" w:styleId="Heading8Char">
    <w:name w:val="Heading 8 Char"/>
    <w:basedOn w:val="DefaultParagraphFont"/>
    <w:link w:val="Heading8"/>
    <w:uiPriority w:val="9"/>
    <w:semiHidden/>
    <w:rPr>
      <w:rFonts w:asciiTheme="majorHAnsi" w:eastAsiaTheme="majorEastAsia" w:hAnsiTheme="majorHAnsi" w:cstheme="majorBidi"/>
      <w:color w:val="000000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Pr>
      <w:rFonts w:asciiTheme="majorHAnsi" w:eastAsiaTheme="majorEastAsia" w:hAnsiTheme="majorHAnsi" w:cstheme="majorBidi"/>
      <w:i/>
      <w:iCs/>
      <w:color w:val="000000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pPr>
      <w:spacing w:line="240" w:lineRule="auto"/>
    </w:pPr>
    <w:rPr>
      <w:b/>
      <w:bCs/>
      <w:color w:val="F3642C" w:themeColor="text2"/>
      <w:sz w:val="18"/>
      <w:szCs w:val="18"/>
    </w:rPr>
  </w:style>
  <w:style w:type="character" w:styleId="Strong">
    <w:name w:val="Strong"/>
    <w:basedOn w:val="DefaultParagraphFont"/>
    <w:uiPriority w:val="22"/>
    <w:qFormat/>
    <w:rPr>
      <w:b/>
      <w:bCs/>
    </w:rPr>
  </w:style>
  <w:style w:type="character" w:styleId="Emphasis">
    <w:name w:val="Emphasis"/>
    <w:basedOn w:val="DefaultParagraphFont"/>
    <w:uiPriority w:val="20"/>
    <w:qFormat/>
    <w:rPr>
      <w:i/>
      <w:iCs/>
      <w:color w:val="auto"/>
    </w:rPr>
  </w:style>
  <w:style w:type="paragraph" w:styleId="ListParagraph">
    <w:name w:val="List Paragraph"/>
    <w:basedOn w:val="Normal"/>
    <w:uiPriority w:val="34"/>
    <w:qFormat/>
    <w:pPr>
      <w:spacing w:after="160" w:line="240" w:lineRule="auto"/>
      <w:ind w:left="1008" w:hanging="288"/>
      <w:contextualSpacing/>
    </w:pPr>
    <w:rPr>
      <w:rFonts w:eastAsiaTheme="minorHAnsi"/>
      <w:sz w:val="21"/>
    </w:rPr>
  </w:style>
  <w:style w:type="paragraph" w:styleId="Quote">
    <w:name w:val="Quote"/>
    <w:basedOn w:val="Normal"/>
    <w:next w:val="Normal"/>
    <w:link w:val="QuoteChar"/>
    <w:uiPriority w:val="29"/>
    <w:qFormat/>
    <w:pPr>
      <w:spacing w:before="160" w:after="160" w:line="300" w:lineRule="auto"/>
      <w:ind w:left="144" w:right="144"/>
      <w:jc w:val="center"/>
    </w:pPr>
    <w:rPr>
      <w:rFonts w:asciiTheme="majorHAnsi" w:hAnsiTheme="majorHAnsi"/>
      <w:i/>
      <w:iCs/>
      <w:color w:val="3F1D5A" w:themeColor="accent1"/>
      <w:sz w:val="24"/>
      <w:lang w:bidi="hi-IN"/>
    </w:rPr>
  </w:style>
  <w:style w:type="character" w:customStyle="1" w:styleId="QuoteChar">
    <w:name w:val="Quote Char"/>
    <w:basedOn w:val="DefaultParagraphFont"/>
    <w:link w:val="Quote"/>
    <w:uiPriority w:val="29"/>
    <w:rPr>
      <w:rFonts w:asciiTheme="majorHAnsi" w:hAnsiTheme="majorHAnsi"/>
      <w:i/>
      <w:iCs/>
      <w:color w:val="auto"/>
      <w:sz w:val="24"/>
      <w:lang w:bidi="hi-IN"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top w:val="single" w:sz="36" w:space="8" w:color="3F1D5A" w:themeColor="accent1"/>
        <w:left w:val="single" w:sz="36" w:space="8" w:color="3F1D5A" w:themeColor="accent1"/>
        <w:bottom w:val="single" w:sz="36" w:space="8" w:color="3F1D5A" w:themeColor="accent1"/>
        <w:right w:val="single" w:sz="36" w:space="8" w:color="3F1D5A" w:themeColor="accent1"/>
      </w:pBdr>
      <w:shd w:val="clear" w:color="auto" w:fill="3F1D5A" w:themeFill="accent1"/>
      <w:spacing w:before="200" w:after="280" w:line="300" w:lineRule="auto"/>
      <w:ind w:left="936" w:right="936"/>
      <w:jc w:val="center"/>
    </w:pPr>
    <w:rPr>
      <w:rFonts w:asciiTheme="majorHAnsi" w:eastAsiaTheme="majorEastAsia" w:hAnsiTheme="majorHAnsi"/>
      <w:bCs/>
      <w:i/>
      <w:iCs/>
      <w:color w:val="000000"/>
      <w:sz w:val="24"/>
      <w:lang w:bidi="hi-IN"/>
      <w14:ligatures w14:val="standardContextual"/>
      <w14:cntxtAlts/>
    </w:rPr>
  </w:style>
  <w:style w:type="character" w:customStyle="1" w:styleId="IntenseQuoteChar">
    <w:name w:val="Intense Quote Char"/>
    <w:basedOn w:val="DefaultParagraphFont"/>
    <w:link w:val="IntenseQuote"/>
    <w:uiPriority w:val="30"/>
    <w:rPr>
      <w:rFonts w:asciiTheme="majorHAnsi" w:eastAsiaTheme="majorEastAsia" w:hAnsiTheme="majorHAnsi"/>
      <w:bCs/>
      <w:i/>
      <w:iCs/>
      <w:color w:val="000000"/>
      <w:sz w:val="24"/>
      <w:shd w:val="clear" w:color="auto" w:fill="3F1D5A" w:themeFill="accent1"/>
      <w:lang w:bidi="hi-IN"/>
      <w14:ligatures w14:val="standardContextual"/>
      <w14:cntxtAlts/>
    </w:rPr>
  </w:style>
  <w:style w:type="character" w:styleId="SubtleEmphasis">
    <w:name w:val="Subtle Emphasis"/>
    <w:basedOn w:val="DefaultParagraphFont"/>
    <w:uiPriority w:val="19"/>
    <w:qFormat/>
    <w:rPr>
      <w:i/>
      <w:iCs/>
      <w:color w:val="auto"/>
    </w:rPr>
  </w:style>
  <w:style w:type="character" w:styleId="IntenseEmphasis">
    <w:name w:val="Intense Emphasis"/>
    <w:basedOn w:val="DefaultParagraphFont"/>
    <w:uiPriority w:val="21"/>
    <w:qFormat/>
    <w:rPr>
      <w:b/>
      <w:bCs/>
      <w:i/>
      <w:iCs/>
      <w:caps w:val="0"/>
      <w:smallCaps w:val="0"/>
      <w:color w:val="auto"/>
    </w:rPr>
  </w:style>
  <w:style w:type="character" w:styleId="SubtleReference">
    <w:name w:val="Subtle Reference"/>
    <w:basedOn w:val="DefaultParagraphFont"/>
    <w:uiPriority w:val="31"/>
    <w:qFormat/>
    <w:rPr>
      <w:smallCaps/>
      <w:color w:val="auto"/>
      <w:u w:val="single"/>
    </w:rPr>
  </w:style>
  <w:style w:type="character" w:styleId="IntenseReference">
    <w:name w:val="Intense Reference"/>
    <w:basedOn w:val="DefaultParagraphFont"/>
    <w:uiPriority w:val="32"/>
    <w:qFormat/>
    <w:rPr>
      <w:b/>
      <w:bCs/>
      <w:caps w:val="0"/>
      <w:smallCaps w:val="0"/>
      <w:color w:val="auto"/>
      <w:spacing w:val="5"/>
      <w:u w:val="single"/>
    </w:rPr>
  </w:style>
  <w:style w:type="character" w:styleId="BookTitle">
    <w:name w:val="Book Title"/>
    <w:basedOn w:val="DefaultParagraphFont"/>
    <w:uiPriority w:val="33"/>
    <w:qFormat/>
    <w:rPr>
      <w:b/>
      <w:bCs/>
      <w:caps w:val="0"/>
      <w:smallCaps/>
      <w:spacing w:val="10"/>
    </w:rPr>
  </w:style>
  <w:style w:type="paragraph" w:styleId="TOCHeading">
    <w:name w:val="TOC Heading"/>
    <w:basedOn w:val="Heading1"/>
    <w:next w:val="Normal"/>
    <w:uiPriority w:val="39"/>
    <w:unhideWhenUsed/>
    <w:qFormat/>
    <w:pPr>
      <w:spacing w:before="480" w:line="276" w:lineRule="auto"/>
      <w:outlineLvl w:val="9"/>
    </w:pPr>
    <w:rPr>
      <w:b/>
      <w:i/>
      <w:szCs w:val="28"/>
    </w:rPr>
  </w:style>
  <w:style w:type="character" w:styleId="PlaceholderText">
    <w:name w:val="Placeholder Text"/>
    <w:basedOn w:val="DefaultParagraphFont"/>
    <w:uiPriority w:val="99"/>
    <w:semiHidden/>
    <w:rPr>
      <w:color w:val="808080"/>
    </w:rPr>
  </w:style>
  <w:style w:type="paragraph" w:styleId="Footer">
    <w:name w:val="footer"/>
    <w:basedOn w:val="Normal"/>
    <w:link w:val="FooterCh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</w:style>
  <w:style w:type="table" w:styleId="TableGrid">
    <w:name w:val="Table Grid"/>
    <w:basedOn w:val="TableNormal"/>
    <w:uiPriority w:val="39"/>
    <w:unhideWhenUsed/>
    <w:rsid w:val="00B903A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PlainTable4">
    <w:name w:val="Plain Table 4"/>
    <w:basedOn w:val="TableNormal"/>
    <w:uiPriority w:val="44"/>
    <w:rsid w:val="00B903A7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customStyle="1" w:styleId="Style1">
    <w:name w:val="Style1"/>
    <w:basedOn w:val="Title"/>
    <w:link w:val="Style1Char"/>
    <w:qFormat/>
    <w:rsid w:val="002A2E02"/>
    <w:pPr>
      <w:framePr w:hSpace="187" w:wrap="around" w:vAnchor="page" w:hAnchor="margin" w:xAlign="center" w:y="4942"/>
      <w:jc w:val="center"/>
    </w:pPr>
    <w:rPr>
      <w:b w:val="0"/>
    </w:rPr>
  </w:style>
  <w:style w:type="character" w:customStyle="1" w:styleId="Style1Char">
    <w:name w:val="Style1 Char"/>
    <w:basedOn w:val="TitleChar"/>
    <w:link w:val="Style1"/>
    <w:rsid w:val="002A2E02"/>
    <w:rPr>
      <w:rFonts w:asciiTheme="majorHAnsi" w:eastAsiaTheme="majorEastAsia" w:hAnsiTheme="majorHAnsi" w:cstheme="majorBidi"/>
      <w:b w:val="0"/>
      <w:color w:val="F3642C" w:themeColor="text2"/>
      <w:spacing w:val="5"/>
      <w:kern w:val="28"/>
      <w:sz w:val="60"/>
      <w:szCs w:val="56"/>
      <w14:ligatures w14:val="standardContextual"/>
      <w14:cntxtAlts/>
    </w:rPr>
  </w:style>
  <w:style w:type="table" w:styleId="PlainTable3">
    <w:name w:val="Plain Table 3"/>
    <w:basedOn w:val="TableNormal"/>
    <w:uiPriority w:val="43"/>
    <w:rsid w:val="007A49FD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PlainTable5">
    <w:name w:val="Plain Table 5"/>
    <w:basedOn w:val="TableNormal"/>
    <w:uiPriority w:val="45"/>
    <w:rsid w:val="007A49FD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styleId="TOC2">
    <w:name w:val="toc 2"/>
    <w:basedOn w:val="Normal"/>
    <w:next w:val="Normal"/>
    <w:autoRedefine/>
    <w:uiPriority w:val="39"/>
    <w:unhideWhenUsed/>
    <w:rsid w:val="007A49FD"/>
    <w:pPr>
      <w:tabs>
        <w:tab w:val="right" w:leader="dot" w:pos="10070"/>
      </w:tabs>
      <w:spacing w:after="100"/>
      <w:ind w:left="220"/>
    </w:pPr>
    <w:rPr>
      <w:b/>
      <w:bCs/>
      <w:noProof/>
    </w:rPr>
  </w:style>
  <w:style w:type="paragraph" w:styleId="TOC3">
    <w:name w:val="toc 3"/>
    <w:basedOn w:val="Normal"/>
    <w:next w:val="Normal"/>
    <w:autoRedefine/>
    <w:uiPriority w:val="39"/>
    <w:unhideWhenUsed/>
    <w:rsid w:val="007A49FD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7A49FD"/>
    <w:rPr>
      <w:color w:val="F3642C" w:themeColor="hyperlink"/>
      <w:u w:val="single"/>
    </w:rPr>
  </w:style>
  <w:style w:type="table" w:styleId="GridTable1Light-Accent1">
    <w:name w:val="Grid Table 1 Light Accent 1"/>
    <w:basedOn w:val="TableNormal"/>
    <w:uiPriority w:val="46"/>
    <w:rsid w:val="00E404D5"/>
    <w:pPr>
      <w:spacing w:after="0" w:line="240" w:lineRule="auto"/>
    </w:pPr>
    <w:tblPr>
      <w:tblStyleRowBandSize w:val="1"/>
      <w:tblStyleColBandSize w:val="1"/>
      <w:tblBorders>
        <w:top w:val="single" w:sz="4" w:space="0" w:color="B588D8" w:themeColor="accent1" w:themeTint="66"/>
        <w:left w:val="single" w:sz="4" w:space="0" w:color="B588D8" w:themeColor="accent1" w:themeTint="66"/>
        <w:bottom w:val="single" w:sz="4" w:space="0" w:color="B588D8" w:themeColor="accent1" w:themeTint="66"/>
        <w:right w:val="single" w:sz="4" w:space="0" w:color="B588D8" w:themeColor="accent1" w:themeTint="66"/>
        <w:insideH w:val="single" w:sz="4" w:space="0" w:color="B588D8" w:themeColor="accent1" w:themeTint="66"/>
        <w:insideV w:val="single" w:sz="4" w:space="0" w:color="B588D8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04DC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04DC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5Dark-Accent5">
    <w:name w:val="Grid Table 5 Dark Accent 5"/>
    <w:basedOn w:val="TableNormal"/>
    <w:uiPriority w:val="50"/>
    <w:rsid w:val="00DB5B1B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6DAEB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214461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214461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214461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214461" w:themeFill="accent5"/>
      </w:tcPr>
    </w:tblStylePr>
    <w:tblStylePr w:type="band1Vert">
      <w:tblPr/>
      <w:tcPr>
        <w:shd w:val="clear" w:color="auto" w:fill="8DB6D8" w:themeFill="accent5" w:themeFillTint="66"/>
      </w:tcPr>
    </w:tblStylePr>
    <w:tblStylePr w:type="band1Horz">
      <w:tblPr/>
      <w:tcPr>
        <w:shd w:val="clear" w:color="auto" w:fill="8DB6D8" w:themeFill="accent5" w:themeFillTint="66"/>
      </w:tcPr>
    </w:tblStylePr>
  </w:style>
  <w:style w:type="table" w:styleId="GridTable5Dark-Accent6">
    <w:name w:val="Grid Table 5 Dark Accent 6"/>
    <w:basedOn w:val="TableNormal"/>
    <w:uiPriority w:val="50"/>
    <w:rsid w:val="00DB5B1B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3E5E6" w:themeFill="accent6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58085" w:themeFill="accent6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58085" w:themeFill="accent6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758085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758085" w:themeFill="accent6"/>
      </w:tcPr>
    </w:tblStylePr>
    <w:tblStylePr w:type="band1Vert">
      <w:tblPr/>
      <w:tcPr>
        <w:shd w:val="clear" w:color="auto" w:fill="C7CCCE" w:themeFill="accent6" w:themeFillTint="66"/>
      </w:tcPr>
    </w:tblStylePr>
    <w:tblStylePr w:type="band1Horz">
      <w:tblPr/>
      <w:tcPr>
        <w:shd w:val="clear" w:color="auto" w:fill="C7CCCE" w:themeFill="accent6" w:themeFillTint="66"/>
      </w:tcPr>
    </w:tblStylePr>
  </w:style>
  <w:style w:type="table" w:styleId="GridTable5Dark-Accent3">
    <w:name w:val="Grid Table 5 Dark Accent 3"/>
    <w:basedOn w:val="TableNormal"/>
    <w:uiPriority w:val="50"/>
    <w:rsid w:val="00DB5B1B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9C5EC" w:themeFill="accent3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272063" w:themeFill="accent3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272063" w:themeFill="accent3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272063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272063" w:themeFill="accent3"/>
      </w:tcPr>
    </w:tblStylePr>
    <w:tblStylePr w:type="band1Vert">
      <w:tblPr/>
      <w:tcPr>
        <w:shd w:val="clear" w:color="auto" w:fill="948CDA" w:themeFill="accent3" w:themeFillTint="66"/>
      </w:tcPr>
    </w:tblStylePr>
    <w:tblStylePr w:type="band1Horz">
      <w:tblPr/>
      <w:tcPr>
        <w:shd w:val="clear" w:color="auto" w:fill="948CDA" w:themeFill="accent3" w:themeFillTint="66"/>
      </w:tcPr>
    </w:tblStylePr>
  </w:style>
  <w:style w:type="table" w:styleId="GridTable5Dark-Accent1">
    <w:name w:val="Grid Table 5 Dark Accent 1"/>
    <w:basedOn w:val="TableNormal"/>
    <w:uiPriority w:val="50"/>
    <w:rsid w:val="00DB5B1B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AC3EC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3F1D5A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3F1D5A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3F1D5A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3F1D5A" w:themeFill="accent1"/>
      </w:tcPr>
    </w:tblStylePr>
    <w:tblStylePr w:type="band1Vert">
      <w:tblPr/>
      <w:tcPr>
        <w:shd w:val="clear" w:color="auto" w:fill="B588D8" w:themeFill="accent1" w:themeFillTint="66"/>
      </w:tcPr>
    </w:tblStylePr>
    <w:tblStylePr w:type="band1Horz">
      <w:tblPr/>
      <w:tcPr>
        <w:shd w:val="clear" w:color="auto" w:fill="B588D8" w:themeFill="accent1" w:themeFillTint="66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414158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5990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539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svg"/><Relationship Id="rId18" Type="http://schemas.openxmlformats.org/officeDocument/2006/relationships/image" Target="media/image11.png"/><Relationship Id="rId26" Type="http://schemas.openxmlformats.org/officeDocument/2006/relationships/image" Target="media/image16.png"/><Relationship Id="rId39" Type="http://schemas.openxmlformats.org/officeDocument/2006/relationships/hyperlink" Target="https://github.com/dogs1388/FSNZ" TargetMode="External"/><Relationship Id="rId21" Type="http://schemas.openxmlformats.org/officeDocument/2006/relationships/header" Target="header1.xml"/><Relationship Id="rId34" Type="http://schemas.openxmlformats.org/officeDocument/2006/relationships/image" Target="media/image24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50" Type="http://schemas.openxmlformats.org/officeDocument/2006/relationships/image" Target="media/image38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19.png"/><Relationship Id="rId11" Type="http://schemas.openxmlformats.org/officeDocument/2006/relationships/image" Target="media/image4.sv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hyperlink" Target="http://stackhounds.epizy.com/" TargetMode="External"/><Relationship Id="rId45" Type="http://schemas.openxmlformats.org/officeDocument/2006/relationships/image" Target="media/image33.png"/><Relationship Id="rId53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1.jpeg"/><Relationship Id="rId44" Type="http://schemas.openxmlformats.org/officeDocument/2006/relationships/image" Target="media/image32.png"/><Relationship Id="rId52" Type="http://schemas.openxmlformats.org/officeDocument/2006/relationships/image" Target="media/image40.png"/><Relationship Id="rId4" Type="http://schemas.openxmlformats.org/officeDocument/2006/relationships/settings" Target="settings.xml"/><Relationship Id="rId9" Type="http://schemas.openxmlformats.org/officeDocument/2006/relationships/image" Target="media/image2.svg"/><Relationship Id="rId14" Type="http://schemas.openxmlformats.org/officeDocument/2006/relationships/image" Target="media/image7.png"/><Relationship Id="rId22" Type="http://schemas.openxmlformats.org/officeDocument/2006/relationships/footer" Target="footer1.xml"/><Relationship Id="rId27" Type="http://schemas.openxmlformats.org/officeDocument/2006/relationships/image" Target="media/image17.jpe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8" Type="http://schemas.openxmlformats.org/officeDocument/2006/relationships/image" Target="media/image1.png"/><Relationship Id="rId51" Type="http://schemas.openxmlformats.org/officeDocument/2006/relationships/image" Target="media/image39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4.png"/><Relationship Id="rId20" Type="http://schemas.openxmlformats.org/officeDocument/2006/relationships/image" Target="media/image9.jpeg"/><Relationship Id="rId41" Type="http://schemas.openxmlformats.org/officeDocument/2006/relationships/image" Target="media/image29.png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sv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7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snapf\AppData\Roaming\Microsoft\Templates\Report%20(Executive%20design).dotx" TargetMode="External"/></Relationships>
</file>

<file path=word/theme/_rels/theme1.xml.rels><?xml version="1.0" encoding="UTF-8" standalone="yes"?>
<Relationships xmlns="http://schemas.openxmlformats.org/package/2006/relationships"><Relationship Id="rId1" Type="http://schemas.openxmlformats.org/officeDocument/2006/relationships/image" Target="../media/image41.jpeg"/></Relationships>
</file>

<file path=word/theme/theme1.xml><?xml version="1.0" encoding="utf-8"?>
<a:theme xmlns:a="http://schemas.openxmlformats.org/drawingml/2006/main" name="Executive">
  <a:themeElements>
    <a:clrScheme name="Custom 224">
      <a:dk1>
        <a:sysClr val="windowText" lastClr="000000"/>
      </a:dk1>
      <a:lt1>
        <a:sysClr val="window" lastClr="FFFFFF"/>
      </a:lt1>
      <a:dk2>
        <a:srgbClr val="F3642C"/>
      </a:dk2>
      <a:lt2>
        <a:srgbClr val="E4E9EF"/>
      </a:lt2>
      <a:accent1>
        <a:srgbClr val="3F1D5A"/>
      </a:accent1>
      <a:accent2>
        <a:srgbClr val="F79E28"/>
      </a:accent2>
      <a:accent3>
        <a:srgbClr val="272063"/>
      </a:accent3>
      <a:accent4>
        <a:srgbClr val="70C6DB"/>
      </a:accent4>
      <a:accent5>
        <a:srgbClr val="214461"/>
      </a:accent5>
      <a:accent6>
        <a:srgbClr val="758085"/>
      </a:accent6>
      <a:hlink>
        <a:srgbClr val="F3642C"/>
      </a:hlink>
      <a:folHlink>
        <a:srgbClr val="B2B2B2"/>
      </a:folHlink>
    </a:clrScheme>
    <a:fontScheme name="Century Gothic">
      <a:majorFont>
        <a:latin typeface="Century Gothic" panose="020F0302020204030204"/>
        <a:ea typeface=""/>
        <a:cs typeface=""/>
        <a:font script="Jpan" typeface="メイリオ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entury Gothic" panose="020F0302020204030204"/>
        <a:ea typeface=""/>
        <a:cs typeface=""/>
        <a:font script="Jpan" typeface="メイリオ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xecutiv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8575" cap="flat" cmpd="sng" algn="ctr">
          <a:solidFill>
            <a:schemeClr val="phClr"/>
          </a:solidFill>
          <a:prstDash val="solid"/>
        </a:ln>
        <a:ln w="508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50000">
              <a:schemeClr val="phClr">
                <a:tint val="80000"/>
                <a:satMod val="250000"/>
              </a:schemeClr>
            </a:gs>
            <a:gs pos="76000">
              <a:schemeClr val="phClr">
                <a:tint val="90000"/>
                <a:shade val="90000"/>
                <a:satMod val="200000"/>
              </a:schemeClr>
            </a:gs>
            <a:gs pos="92000">
              <a:schemeClr val="phClr">
                <a:tint val="90000"/>
                <a:shade val="70000"/>
                <a:satMod val="250000"/>
              </a:schemeClr>
            </a:gs>
          </a:gsLst>
          <a:path path="circle">
            <a:fillToRect l="50000" t="50000" r="50000" b="50000"/>
          </a:path>
        </a:gradFill>
        <a:blipFill>
          <a:blip xmlns:r="http://schemas.openxmlformats.org/officeDocument/2006/relationships" r:embed="rId1">
            <a:duotone>
              <a:schemeClr val="phClr">
                <a:tint val="95000"/>
              </a:schemeClr>
              <a:schemeClr val="phClr">
                <a:shade val="90000"/>
              </a:schemeClr>
            </a:duotone>
          </a:blip>
          <a:tile tx="0" ty="0" sx="100000" sy="100000" flip="none" algn="tl"/>
        </a:blip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0C44D30-D86C-4CAD-9815-A2C1E3B7CF7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Report (Executive design)</Template>
  <TotalTime>4306</TotalTime>
  <Pages>29</Pages>
  <Words>2720</Words>
  <Characters>15504</Characters>
  <Application>Microsoft Office Word</Application>
  <DocSecurity>0</DocSecurity>
  <Lines>129</Lines>
  <Paragraphs>36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Website Development</vt:lpstr>
    </vt:vector>
  </TitlesOfParts>
  <Company/>
  <LinksUpToDate>false</LinksUpToDate>
  <CharactersWithSpaces>18188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Website Development</dc:title>
  <dc:creator>snapf</dc:creator>
  <cp:lastModifiedBy>Roman Takhovskiy</cp:lastModifiedBy>
  <cp:revision>655</cp:revision>
  <cp:lastPrinted>2009-08-05T20:41:00Z</cp:lastPrinted>
  <dcterms:created xsi:type="dcterms:W3CDTF">2019-06-04T11:56:00Z</dcterms:created>
  <dcterms:modified xsi:type="dcterms:W3CDTF">2019-07-29T16:51:00Z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0x0101006EDDDB5EE6D98C44930B742096920B300400F5B6D36B3EF94B4E9A635CDF2A18F5B8</vt:lpwstr>
  </property>
  <property fmtid="{D5CDD505-2E9C-101B-9397-08002B2CF9AE}" pid="3" name="ImageGenResult">
    <vt:lpwstr/>
  </property>
  <property fmtid="{D5CDD505-2E9C-101B-9397-08002B2CF9AE}" pid="4" name="ImageGenerated">
    <vt:bool>false</vt:bool>
  </property>
</Properties>
</file>